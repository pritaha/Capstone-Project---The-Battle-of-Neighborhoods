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5404296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2F5897" w:themeColor="text2"/>
          <w:spacing w:val="5"/>
          <w:kern w:val="28"/>
          <w:sz w:val="96"/>
          <w:szCs w:val="96"/>
          <w14:ligatures w14:val="standardContextual"/>
          <w14:cntxtAlts/>
        </w:rPr>
      </w:sdtEndPr>
      <w:sdtContent>
        <w:p w:rsidR="009A058E" w:rsidRDefault="009A058E" w:rsidP="00F60C58">
          <w:pPr>
            <w:jc w:val="both"/>
          </w:pPr>
        </w:p>
        <w:tbl>
          <w:tblPr>
            <w:tblpPr w:leftFromText="187" w:rightFromText="187" w:bottomFromText="720" w:horzAnchor="page" w:tblpXSpec="center" w:tblpYSpec="bottom"/>
            <w:tblW w:w="4600" w:type="pct"/>
            <w:tblCellMar>
              <w:left w:w="288" w:type="dxa"/>
              <w:right w:w="288" w:type="dxa"/>
            </w:tblCellMar>
            <w:tblLook w:val="04A0" w:firstRow="1" w:lastRow="0" w:firstColumn="1" w:lastColumn="0" w:noHBand="0" w:noVBand="1"/>
          </w:tblPr>
          <w:tblGrid>
            <w:gridCol w:w="9552"/>
          </w:tblGrid>
          <w:tr w:rsidR="009A058E">
            <w:tc>
              <w:tcPr>
                <w:tcW w:w="9576" w:type="dxa"/>
              </w:tcPr>
              <w:sdt>
                <w:sdtPr>
                  <w:rPr>
                    <w:sz w:val="96"/>
                    <w:lang w:val="en-US"/>
                  </w:rPr>
                  <w:alias w:val="Título"/>
                  <w:id w:val="-308007970"/>
                  <w:placeholder>
                    <w:docPart w:val="66287107DA2443A496871BAA4EFDB600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9A058E" w:rsidRDefault="00F60C58" w:rsidP="00F60C58">
                    <w:pPr>
                      <w:pStyle w:val="Ttulo"/>
                      <w:jc w:val="both"/>
                      <w:rPr>
                        <w:sz w:val="96"/>
                      </w:rPr>
                    </w:pPr>
                    <w:r w:rsidRPr="00F60C58">
                      <w:rPr>
                        <w:sz w:val="96"/>
                        <w:lang w:val="en-US"/>
                      </w:rPr>
                      <w:t>D</w:t>
                    </w:r>
                    <w:r>
                      <w:rPr>
                        <w:sz w:val="96"/>
                        <w:lang w:val="en-US"/>
                      </w:rPr>
                      <w:t>ata</w:t>
                    </w:r>
                    <w:r w:rsidRPr="00F60C58">
                      <w:rPr>
                        <w:sz w:val="96"/>
                        <w:lang w:val="en-US"/>
                      </w:rPr>
                      <w:t xml:space="preserve"> </w:t>
                    </w:r>
                    <w:r w:rsidR="00D33E11">
                      <w:rPr>
                        <w:sz w:val="96"/>
                        <w:lang w:val="en-US"/>
                      </w:rPr>
                      <w:t>S</w:t>
                    </w:r>
                    <w:r w:rsidRPr="00F60C58">
                      <w:rPr>
                        <w:sz w:val="96"/>
                        <w:lang w:val="en-US"/>
                      </w:rPr>
                      <w:t>cience final project</w:t>
                    </w:r>
                  </w:p>
                </w:sdtContent>
              </w:sdt>
            </w:tc>
          </w:tr>
          <w:tr w:rsidR="009A058E">
            <w:tc>
              <w:tcPr>
                <w:tcW w:w="0" w:type="auto"/>
                <w:vAlign w:val="bottom"/>
              </w:tcPr>
              <w:sdt>
                <w:sdtPr>
                  <w:rPr>
                    <w:sz w:val="36"/>
                    <w:szCs w:val="36"/>
                  </w:rPr>
                  <w:alias w:val="Subtítulo"/>
                  <w:id w:val="758173203"/>
                  <w:placeholder>
                    <w:docPart w:val="211E67B8F77847BB978285DF8D5D20CB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EndPr/>
                <w:sdtContent>
                  <w:p w:rsidR="009A058E" w:rsidRDefault="00F60C58" w:rsidP="00F60C58">
                    <w:pPr>
                      <w:pStyle w:val="Subttulo"/>
                      <w:jc w:val="both"/>
                      <w:rPr>
                        <w:sz w:val="36"/>
                        <w:szCs w:val="36"/>
                      </w:rPr>
                    </w:pPr>
                    <w:r>
                      <w:rPr>
                        <w:sz w:val="36"/>
                        <w:szCs w:val="36"/>
                      </w:rPr>
                      <w:t>Priteesh Hanumante</w:t>
                    </w:r>
                  </w:p>
                </w:sdtContent>
              </w:sdt>
            </w:tc>
          </w:tr>
          <w:tr w:rsidR="009A058E">
            <w:tc>
              <w:tcPr>
                <w:tcW w:w="0" w:type="auto"/>
                <w:vAlign w:val="bottom"/>
              </w:tcPr>
              <w:p w:rsidR="009A058E" w:rsidRDefault="009A058E" w:rsidP="00F60C58">
                <w:pPr>
                  <w:jc w:val="both"/>
                </w:pPr>
              </w:p>
            </w:tc>
          </w:tr>
          <w:tr w:rsidR="009A058E" w:rsidRPr="00F60C58">
            <w:tc>
              <w:tcPr>
                <w:tcW w:w="0" w:type="auto"/>
                <w:vAlign w:val="bottom"/>
              </w:tcPr>
              <w:sdt>
                <w:sdtPr>
                  <w:rPr>
                    <w:lang w:val="en-US"/>
                  </w:rPr>
                  <w:alias w:val="Descripción breve"/>
                  <w:id w:val="553592755"/>
                  <w:placeholder>
                    <w:docPart w:val="FF0B3E6CE0B542DB8FEDAF65FD647121"/>
                  </w:placeholder>
                  <w:dataBinding w:prefixMappings="xmlns:ns0='http://schemas.microsoft.com/office/2006/coverPageProps'" w:xpath="/ns0:CoverPageProperties[1]/ns0:Abstract[1]" w:storeItemID="{55AF091B-3C7A-41E3-B477-F2FDAA23CFDA}"/>
                  <w:text/>
                </w:sdtPr>
                <w:sdtContent>
                  <w:p w:rsidR="009A058E" w:rsidRPr="00F60C58" w:rsidRDefault="00F60C58" w:rsidP="00F60C58">
                    <w:pPr>
                      <w:jc w:val="both"/>
                      <w:rPr>
                        <w:lang w:val="en-US"/>
                      </w:rPr>
                    </w:pPr>
                    <w:r w:rsidRPr="00F60C58">
                      <w:rPr>
                        <w:lang w:val="en-US"/>
                      </w:rPr>
                      <w:t xml:space="preserve">Usage of data to analyze a new venue location in the city of </w:t>
                    </w:r>
                    <w:r w:rsidRPr="00F60C58">
                      <w:rPr>
                        <w:lang w:val="en-US"/>
                      </w:rPr>
                      <w:t>Madrid</w:t>
                    </w:r>
                  </w:p>
                </w:sdtContent>
              </w:sdt>
            </w:tc>
          </w:tr>
          <w:tr w:rsidR="009A058E" w:rsidRPr="00F60C58">
            <w:tc>
              <w:tcPr>
                <w:tcW w:w="0" w:type="auto"/>
                <w:vAlign w:val="bottom"/>
              </w:tcPr>
              <w:p w:rsidR="009A058E" w:rsidRPr="00F60C58" w:rsidRDefault="009A058E" w:rsidP="00F60C58">
                <w:pPr>
                  <w:jc w:val="both"/>
                  <w:rPr>
                    <w:lang w:val="en-US"/>
                  </w:rPr>
                </w:pPr>
              </w:p>
            </w:tc>
          </w:tr>
        </w:tbl>
        <w:p w:rsidR="009A058E" w:rsidRDefault="005F185F" w:rsidP="00F60C58">
          <w:pPr>
            <w:jc w:val="both"/>
            <w:rPr>
              <w:rFonts w:asciiTheme="majorHAnsi" w:eastAsiaTheme="majorEastAsia" w:hAnsiTheme="majorHAnsi" w:cstheme="majorBidi"/>
              <w:color w:val="2F5897" w:themeColor="text2"/>
              <w:spacing w:val="5"/>
              <w:kern w:val="28"/>
              <w:sz w:val="96"/>
              <w:szCs w:val="96"/>
              <w14:ligatures w14:val="standardContextual"/>
              <w14:cntxtAlts/>
            </w:rPr>
          </w:pPr>
          <w:r w:rsidRPr="00F60C58">
            <w:rPr>
              <w:rFonts w:asciiTheme="majorHAnsi" w:eastAsiaTheme="majorEastAsia" w:hAnsiTheme="majorHAnsi" w:cstheme="majorBidi"/>
              <w:color w:val="2F5897" w:themeColor="text2"/>
              <w:spacing w:val="5"/>
              <w:kern w:val="28"/>
              <w:sz w:val="96"/>
              <w:szCs w:val="96"/>
              <w:lang w:val="en-US"/>
              <w14:ligatures w14:val="standardContextual"/>
              <w14:cntxtAlts/>
            </w:rPr>
            <w:br w:type="page"/>
          </w:r>
        </w:p>
        <w:bookmarkStart w:id="0" w:name="_GoBack" w:displacedByCustomXml="next"/>
        <w:bookmarkEnd w:id="0" w:displacedByCustomXml="next"/>
      </w:sdtContent>
    </w:sdt>
    <w:sdt>
      <w:sdtPr>
        <w:rPr>
          <w:lang w:val="en-US"/>
        </w:rPr>
        <w:alias w:val="Título"/>
        <w:id w:val="598529223"/>
        <w:placeholder>
          <w:docPart w:val="66287107DA2443A496871BAA4EFDB600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EndPr/>
      <w:sdtContent>
        <w:p w:rsidR="009A058E" w:rsidRPr="00F60C58" w:rsidRDefault="00D33E11" w:rsidP="00F60C58">
          <w:pPr>
            <w:pStyle w:val="Ttulo"/>
            <w:rPr>
              <w:lang w:val="en-US"/>
            </w:rPr>
          </w:pPr>
          <w:r>
            <w:rPr>
              <w:lang w:val="en-US"/>
            </w:rPr>
            <w:t>Data Science final project</w:t>
          </w:r>
        </w:p>
      </w:sdtContent>
    </w:sdt>
    <w:p w:rsidR="009A058E" w:rsidRPr="00F60C58" w:rsidRDefault="005F185F" w:rsidP="00F60C58">
      <w:pPr>
        <w:pStyle w:val="Subttulo"/>
        <w:jc w:val="bot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274320" distR="114300" simplePos="0" relativeHeight="251659264" behindDoc="0" locked="0" layoutInCell="1" allowOverlap="1" wp14:editId="1366F143">
                <wp:simplePos x="0" y="0"/>
                <wp:positionH relativeFrom="margin">
                  <wp:align>right</wp:align>
                </wp:positionH>
                <wp:positionV relativeFrom="margin">
                  <wp:align>center</wp:align>
                </wp:positionV>
                <wp:extent cx="1920240" cy="8229600"/>
                <wp:effectExtent l="0" t="0" r="0" b="0"/>
                <wp:wrapSquare wrapText="bothSides"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822960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A058E" w:rsidRDefault="00F60C58">
                            <w:pPr>
                              <w:pStyle w:val="Ttulo1"/>
                              <w:jc w:val="center"/>
                              <w:rPr>
                                <w:color w:val="2F5897" w:themeColor="text2"/>
                              </w:rPr>
                            </w:pPr>
                            <w:r w:rsidRPr="00F60C58">
                              <w:rPr>
                                <w:b/>
                                <w:color w:val="2F5897" w:themeColor="text2"/>
                              </w:rPr>
                              <w:t xml:space="preserve">Business </w:t>
                            </w:r>
                            <w:proofErr w:type="spellStart"/>
                            <w:r w:rsidRPr="00F60C58">
                              <w:rPr>
                                <w:b/>
                                <w:color w:val="2F5897" w:themeColor="text2"/>
                              </w:rPr>
                              <w:t>understanding</w:t>
                            </w:r>
                            <w:proofErr w:type="spellEnd"/>
                          </w:p>
                          <w:p w:rsidR="009A058E" w:rsidRDefault="005F185F">
                            <w:pPr>
                              <w:spacing w:after="100"/>
                              <w:jc w:val="center"/>
                              <w:rPr>
                                <w:color w:val="6076B4" w:themeColor="accent1"/>
                              </w:rPr>
                            </w:pPr>
                            <w:r>
                              <w:rPr>
                                <w:color w:val="6076B4" w:themeColor="accent1"/>
                              </w:rPr>
                              <w:sym w:font="Symbol" w:char="F0B7"/>
                            </w:r>
                            <w:r>
                              <w:rPr>
                                <w:color w:val="6076B4" w:themeColor="accent1"/>
                              </w:rPr>
                              <w:t xml:space="preserve"> </w:t>
                            </w:r>
                            <w:r>
                              <w:rPr>
                                <w:color w:val="6076B4" w:themeColor="accent1"/>
                              </w:rPr>
                              <w:sym w:font="Symbol" w:char="F0B7"/>
                            </w:r>
                            <w:r>
                              <w:rPr>
                                <w:color w:val="6076B4" w:themeColor="accent1"/>
                              </w:rPr>
                              <w:t xml:space="preserve"> </w:t>
                            </w:r>
                            <w:r>
                              <w:rPr>
                                <w:color w:val="6076B4" w:themeColor="accent1"/>
                              </w:rPr>
                              <w:sym w:font="Symbol" w:char="F0B7"/>
                            </w:r>
                          </w:p>
                          <w:p w:rsidR="00F60C58" w:rsidRPr="00F60C58" w:rsidRDefault="00F60C58" w:rsidP="00F60C58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color w:val="2F5897" w:themeColor="text2"/>
                                <w:lang w:val="en-US"/>
                              </w:rPr>
                            </w:pPr>
                            <w:r w:rsidRPr="00F60C58">
                              <w:rPr>
                                <w:color w:val="2F5897" w:themeColor="text2"/>
                                <w:lang w:val="en-GB"/>
                              </w:rPr>
                              <w:t xml:space="preserve">This final project aims to solve the problem of opening a new restaurant in the city of Madrid, Spain. </w:t>
                            </w:r>
                          </w:p>
                          <w:p w:rsidR="00F60C58" w:rsidRPr="00F60C58" w:rsidRDefault="00F60C58" w:rsidP="00F60C58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color w:val="2F5897" w:themeColor="text2"/>
                                <w:lang w:val="en-US"/>
                              </w:rPr>
                            </w:pPr>
                            <w:r w:rsidRPr="00F60C58">
                              <w:rPr>
                                <w:color w:val="2F5897" w:themeColor="text2"/>
                                <w:lang w:val="en-GB"/>
                              </w:rPr>
                              <w:t>Currently, there is no specific type of restaurant, as first we would like to know what types of restaurants can be encountered in the different neighbourhoods of the city.</w:t>
                            </w:r>
                          </w:p>
                          <w:p w:rsidR="009A058E" w:rsidRPr="00F60C58" w:rsidRDefault="009A058E" w:rsidP="00F60C58">
                            <w:pPr>
                              <w:rPr>
                                <w:color w:val="2F5897" w:themeColor="text2"/>
                                <w:lang w:val="en-US"/>
                              </w:rPr>
                            </w:pPr>
                          </w:p>
                          <w:p w:rsidR="009A058E" w:rsidRPr="00F60C58" w:rsidRDefault="009A058E">
                            <w:pPr>
                              <w:rPr>
                                <w:color w:val="2F5897" w:themeColor="text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457200" rIns="182880" bIns="13716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30000</wp14:pctWidth>
                </wp14:sizeRelH>
                <wp14:sizeRelV relativeFrom="margin">
                  <wp14:pctHeight>100000</wp14:pctHeight>
                </wp14:sizeRelV>
              </wp:anchor>
            </w:drawing>
          </mc:Choice>
          <mc:Fallback>
            <w:pict>
              <v:rect id="Rectángulo 2" o:spid="_x0000_s1026" style="position:absolute;left:0;text-align:left;margin-left:100pt;margin-top:0;width:151.2pt;height:9in;z-index:251659264;visibility:visible;mso-wrap-style:square;mso-width-percent:300;mso-height-percent:1000;mso-wrap-distance-left:21.6pt;mso-wrap-distance-top:0;mso-wrap-distance-right:9pt;mso-wrap-distance-bottom:0;mso-position-horizontal:right;mso-position-horizontal-relative:margin;mso-position-vertical:center;mso-position-vertical-relative:margin;mso-width-percent:300;mso-height-percent:10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" fillcolor="#e4e9ef [3214]" stroked="f" strokeweight="2.25pt">
                <v:fill opacity="55769f"/>
                <v:textbox inset="14.4pt,36pt,14.4pt,10.8pt">
                  <w:txbxContent>
                    <w:p w:rsidR="009A058E" w:rsidRDefault="00F60C58">
                      <w:pPr>
                        <w:pStyle w:val="Ttulo1"/>
                        <w:jc w:val="center"/>
                        <w:rPr>
                          <w:color w:val="2F5897" w:themeColor="text2"/>
                        </w:rPr>
                      </w:pPr>
                      <w:r w:rsidRPr="00F60C58">
                        <w:rPr>
                          <w:b/>
                          <w:color w:val="2F5897" w:themeColor="text2"/>
                        </w:rPr>
                        <w:t xml:space="preserve">Business </w:t>
                      </w:r>
                      <w:proofErr w:type="spellStart"/>
                      <w:r w:rsidRPr="00F60C58">
                        <w:rPr>
                          <w:b/>
                          <w:color w:val="2F5897" w:themeColor="text2"/>
                        </w:rPr>
                        <w:t>understanding</w:t>
                      </w:r>
                      <w:proofErr w:type="spellEnd"/>
                    </w:p>
                    <w:p w:rsidR="009A058E" w:rsidRDefault="005F185F">
                      <w:pPr>
                        <w:spacing w:after="100"/>
                        <w:jc w:val="center"/>
                        <w:rPr>
                          <w:color w:val="6076B4" w:themeColor="accent1"/>
                        </w:rPr>
                      </w:pPr>
                      <w:r>
                        <w:rPr>
                          <w:color w:val="6076B4" w:themeColor="accent1"/>
                        </w:rPr>
                        <w:sym w:font="Symbol" w:char="F0B7"/>
                      </w:r>
                      <w:r>
                        <w:rPr>
                          <w:color w:val="6076B4" w:themeColor="accent1"/>
                        </w:rPr>
                        <w:t xml:space="preserve"> </w:t>
                      </w:r>
                      <w:r>
                        <w:rPr>
                          <w:color w:val="6076B4" w:themeColor="accent1"/>
                        </w:rPr>
                        <w:sym w:font="Symbol" w:char="F0B7"/>
                      </w:r>
                      <w:r>
                        <w:rPr>
                          <w:color w:val="6076B4" w:themeColor="accent1"/>
                        </w:rPr>
                        <w:t xml:space="preserve"> </w:t>
                      </w:r>
                      <w:r>
                        <w:rPr>
                          <w:color w:val="6076B4" w:themeColor="accent1"/>
                        </w:rPr>
                        <w:sym w:font="Symbol" w:char="F0B7"/>
                      </w:r>
                    </w:p>
                    <w:p w:rsidR="00F60C58" w:rsidRPr="00F60C58" w:rsidRDefault="00F60C58" w:rsidP="00F60C58">
                      <w:pPr>
                        <w:numPr>
                          <w:ilvl w:val="0"/>
                          <w:numId w:val="1"/>
                        </w:numPr>
                        <w:rPr>
                          <w:color w:val="2F5897" w:themeColor="text2"/>
                          <w:lang w:val="en-US"/>
                        </w:rPr>
                      </w:pPr>
                      <w:r w:rsidRPr="00F60C58">
                        <w:rPr>
                          <w:color w:val="2F5897" w:themeColor="text2"/>
                          <w:lang w:val="en-GB"/>
                        </w:rPr>
                        <w:t xml:space="preserve">This final project aims to solve the problem of opening a new restaurant in the city of Madrid, Spain. </w:t>
                      </w:r>
                    </w:p>
                    <w:p w:rsidR="00F60C58" w:rsidRPr="00F60C58" w:rsidRDefault="00F60C58" w:rsidP="00F60C58">
                      <w:pPr>
                        <w:numPr>
                          <w:ilvl w:val="0"/>
                          <w:numId w:val="1"/>
                        </w:numPr>
                        <w:rPr>
                          <w:color w:val="2F5897" w:themeColor="text2"/>
                          <w:lang w:val="en-US"/>
                        </w:rPr>
                      </w:pPr>
                      <w:r w:rsidRPr="00F60C58">
                        <w:rPr>
                          <w:color w:val="2F5897" w:themeColor="text2"/>
                          <w:lang w:val="en-GB"/>
                        </w:rPr>
                        <w:t>Currently, there is no specific type of restaurant, as first we would like to know what types of restaurants can be encountered in the different neighbourhoods of the city.</w:t>
                      </w:r>
                    </w:p>
                    <w:p w:rsidR="009A058E" w:rsidRPr="00F60C58" w:rsidRDefault="009A058E" w:rsidP="00F60C58">
                      <w:pPr>
                        <w:rPr>
                          <w:color w:val="2F5897" w:themeColor="text2"/>
                          <w:lang w:val="en-US"/>
                        </w:rPr>
                      </w:pPr>
                    </w:p>
                    <w:p w:rsidR="009A058E" w:rsidRPr="00F60C58" w:rsidRDefault="009A058E">
                      <w:pPr>
                        <w:rPr>
                          <w:color w:val="2F5897" w:themeColor="text2"/>
                          <w:lang w:val="en-US"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sdt>
        <w:sdtPr>
          <w:rPr>
            <w:lang w:val="en-US"/>
          </w:rPr>
          <w:alias w:val="Subtítulo"/>
          <w:id w:val="-723052804"/>
          <w:placeholder>
            <w:docPart w:val="211E67B8F77847BB978285DF8D5D20CB"/>
          </w:placeholder>
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<w:text/>
        </w:sdtPr>
        <w:sdtEndPr/>
        <w:sdtContent>
          <w:r w:rsidR="00F60C58" w:rsidRPr="00F60C58">
            <w:rPr>
              <w:lang w:val="en-US"/>
            </w:rPr>
            <w:t>Priteesh Hanumante</w:t>
          </w:r>
        </w:sdtContent>
      </w:sdt>
    </w:p>
    <w:p w:rsidR="009A058E" w:rsidRDefault="00F60C58" w:rsidP="00F60C58">
      <w:pPr>
        <w:pStyle w:val="Ttulo1"/>
        <w:jc w:val="both"/>
        <w:rPr>
          <w:b/>
          <w:lang w:val="en-GB"/>
        </w:rPr>
      </w:pPr>
      <w:r w:rsidRPr="00F60C58">
        <w:rPr>
          <w:b/>
          <w:lang w:val="en-GB"/>
        </w:rPr>
        <w:t>Data requirements</w:t>
      </w:r>
    </w:p>
    <w:p w:rsidR="00F60C58" w:rsidRPr="00F60C58" w:rsidRDefault="00F60C58" w:rsidP="00F60C58">
      <w:pPr>
        <w:numPr>
          <w:ilvl w:val="0"/>
          <w:numId w:val="2"/>
        </w:numPr>
        <w:jc w:val="both"/>
        <w:rPr>
          <w:lang w:val="en-US"/>
        </w:rPr>
      </w:pPr>
      <w:r w:rsidRPr="00F60C58">
        <w:rPr>
          <w:lang w:val="en-GB"/>
        </w:rPr>
        <w:t xml:space="preserve">The data to take a decision on what type of restaurant and what neighbourhood to choose will be a database generated from the information available at Foursquare. </w:t>
      </w:r>
    </w:p>
    <w:p w:rsidR="00F60C58" w:rsidRPr="00F60C58" w:rsidRDefault="00F60C58" w:rsidP="00F60C58">
      <w:pPr>
        <w:numPr>
          <w:ilvl w:val="0"/>
          <w:numId w:val="2"/>
        </w:numPr>
        <w:jc w:val="both"/>
        <w:rPr>
          <w:lang w:val="en-US"/>
        </w:rPr>
      </w:pPr>
      <w:r w:rsidRPr="00F60C58">
        <w:rPr>
          <w:lang w:val="en-GB"/>
        </w:rPr>
        <w:t>Once the data is obtained, a map will be generated representing the neighbourhoods of Madrid and a study on the density of restaurants will be conducted.</w:t>
      </w:r>
    </w:p>
    <w:p w:rsidR="00F60C58" w:rsidRDefault="00F60C58" w:rsidP="00F60C58">
      <w:pPr>
        <w:pStyle w:val="Ttulo1"/>
        <w:jc w:val="both"/>
        <w:rPr>
          <w:b/>
          <w:lang w:val="en-GB"/>
        </w:rPr>
      </w:pPr>
      <w:r w:rsidRPr="00F60C58">
        <w:rPr>
          <w:b/>
          <w:lang w:val="en-GB"/>
        </w:rPr>
        <w:t>Data collection</w:t>
      </w:r>
    </w:p>
    <w:p w:rsidR="00F60C58" w:rsidRPr="00F60C58" w:rsidRDefault="00F60C58" w:rsidP="00F60C58">
      <w:pPr>
        <w:numPr>
          <w:ilvl w:val="0"/>
          <w:numId w:val="4"/>
        </w:numPr>
        <w:jc w:val="both"/>
        <w:rPr>
          <w:lang w:val="en-US"/>
        </w:rPr>
      </w:pPr>
      <w:r w:rsidRPr="00F60C58">
        <w:rPr>
          <w:lang w:val="en-GB"/>
        </w:rPr>
        <w:t>An excel table was made with the districts and neighbourhoods. Added to that, each latitude and longitude.</w:t>
      </w:r>
    </w:p>
    <w:p w:rsidR="00F60C58" w:rsidRDefault="00F60C58" w:rsidP="00F60C58">
      <w:pPr>
        <w:numPr>
          <w:ilvl w:val="0"/>
          <w:numId w:val="4"/>
        </w:numPr>
        <w:jc w:val="both"/>
        <w:rPr>
          <w:lang w:val="en-US"/>
        </w:rPr>
      </w:pPr>
      <w:r w:rsidRPr="00F60C58">
        <w:drawing>
          <wp:inline distT="0" distB="0" distL="0" distR="0" wp14:anchorId="1649352A" wp14:editId="5B4A6ADA">
            <wp:extent cx="2584383" cy="1487978"/>
            <wp:effectExtent l="0" t="0" r="6985" b="0"/>
            <wp:docPr id="6" name="Imagen 5">
              <a:extLst xmlns:a="http://schemas.openxmlformats.org/drawingml/2006/main">
                <a:ext uri="{FF2B5EF4-FFF2-40B4-BE49-F238E27FC236}">
                  <a16:creationId xmlns:a16="http://schemas.microsoft.com/office/drawing/2014/main" id="{15B4487C-A42B-4C95-8B4D-4D99118460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>
                      <a:extLst>
                        <a:ext uri="{FF2B5EF4-FFF2-40B4-BE49-F238E27FC236}">
                          <a16:creationId xmlns:a16="http://schemas.microsoft.com/office/drawing/2014/main" id="{15B4487C-A42B-4C95-8B4D-4D99118460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4325" cy="14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C58" w:rsidRPr="00F60C58" w:rsidRDefault="00F60C58" w:rsidP="00F60C58">
      <w:pPr>
        <w:numPr>
          <w:ilvl w:val="0"/>
          <w:numId w:val="4"/>
        </w:numPr>
        <w:jc w:val="both"/>
        <w:rPr>
          <w:lang w:val="en-US"/>
        </w:rPr>
      </w:pPr>
      <w:r w:rsidRPr="00F60C58">
        <w:rPr>
          <w:lang w:val="en-US"/>
        </w:rPr>
        <w:t xml:space="preserve">Subsequently, using Foursquare, the information of the venues from each </w:t>
      </w:r>
      <w:proofErr w:type="spellStart"/>
      <w:r w:rsidRPr="00F60C58">
        <w:rPr>
          <w:lang w:val="en-US"/>
        </w:rPr>
        <w:t>neighbourhood</w:t>
      </w:r>
      <w:proofErr w:type="spellEnd"/>
      <w:r w:rsidRPr="00F60C58">
        <w:rPr>
          <w:lang w:val="en-US"/>
        </w:rPr>
        <w:t xml:space="preserve"> was obtained.</w:t>
      </w:r>
    </w:p>
    <w:p w:rsidR="00F60C58" w:rsidRDefault="00F60C58" w:rsidP="00F60C58">
      <w:pPr>
        <w:numPr>
          <w:ilvl w:val="0"/>
          <w:numId w:val="4"/>
        </w:numPr>
        <w:jc w:val="both"/>
        <w:rPr>
          <w:lang w:val="en-US"/>
        </w:rPr>
      </w:pPr>
      <w:r w:rsidRPr="00F60C58">
        <w:rPr>
          <w:lang w:val="en-US"/>
        </w:rPr>
        <w:t xml:space="preserve">Basic information such as name, category and coordinates </w:t>
      </w:r>
      <w:proofErr w:type="gramStart"/>
      <w:r w:rsidRPr="00F60C58">
        <w:rPr>
          <w:lang w:val="en-US"/>
        </w:rPr>
        <w:t>was</w:t>
      </w:r>
      <w:proofErr w:type="gramEnd"/>
      <w:r w:rsidRPr="00F60C58">
        <w:rPr>
          <w:lang w:val="en-US"/>
        </w:rPr>
        <w:t xml:space="preserve"> added</w:t>
      </w:r>
      <w:r>
        <w:rPr>
          <w:lang w:val="en-US"/>
        </w:rPr>
        <w:t>.</w:t>
      </w:r>
    </w:p>
    <w:p w:rsidR="00F60C58" w:rsidRPr="00F60C58" w:rsidRDefault="00F60C58" w:rsidP="00F60C58">
      <w:pPr>
        <w:numPr>
          <w:ilvl w:val="0"/>
          <w:numId w:val="4"/>
        </w:numPr>
        <w:jc w:val="both"/>
        <w:rPr>
          <w:lang w:val="en-US"/>
        </w:rPr>
      </w:pPr>
      <w:r w:rsidRPr="00F60C58">
        <w:drawing>
          <wp:inline distT="0" distB="0" distL="0" distR="0" wp14:anchorId="2A1D0882" wp14:editId="36DC29A9">
            <wp:extent cx="2479271" cy="867488"/>
            <wp:effectExtent l="114300" t="76200" r="111760" b="161290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A6712E4D-977D-4C31-BC25-7E987E4AEB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A6712E4D-977D-4C31-BC25-7E987E4AEB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8493" cy="870715"/>
                    </a:xfrm>
                    <a:prstGeom prst="round2DiagRect">
                      <a:avLst>
                        <a:gd name="adj1" fmla="val 0"/>
                        <a:gd name="adj2" fmla="val 0"/>
                      </a:avLst>
                    </a:prstGeom>
                    <a:ln w="19050" cap="sq">
                      <a:solidFill>
                        <a:schemeClr val="tx2">
                          <a:lumMod val="60000"/>
                          <a:lumOff val="40000"/>
                          <a:alpha val="60000"/>
                        </a:schemeClr>
                      </a:solidFill>
                      <a:miter lim="800000"/>
                    </a:ln>
                    <a:effectLst>
                      <a:outerShdw blurRad="889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58" w:rsidRDefault="00F60C58" w:rsidP="00F60C58">
      <w:pPr>
        <w:pStyle w:val="Ttulo1"/>
        <w:rPr>
          <w:b/>
          <w:lang w:val="en-US"/>
        </w:rPr>
      </w:pPr>
      <w:r w:rsidRPr="00F60C58">
        <w:rPr>
          <w:b/>
          <w:lang w:val="en-US"/>
        </w:rPr>
        <w:lastRenderedPageBreak/>
        <w:t>Data cleaning</w:t>
      </w:r>
    </w:p>
    <w:p w:rsidR="00F60C58" w:rsidRPr="00F60C58" w:rsidRDefault="00F60C58" w:rsidP="00F60C58">
      <w:pPr>
        <w:numPr>
          <w:ilvl w:val="0"/>
          <w:numId w:val="6"/>
        </w:numPr>
        <w:rPr>
          <w:lang w:val="en-US"/>
        </w:rPr>
      </w:pPr>
      <w:r w:rsidRPr="00F60C58">
        <w:rPr>
          <w:lang w:val="en-US"/>
        </w:rPr>
        <w:t xml:space="preserve">Foursquare provided with all the venues of each </w:t>
      </w:r>
      <w:proofErr w:type="spellStart"/>
      <w:r w:rsidRPr="00F60C58">
        <w:rPr>
          <w:lang w:val="en-US"/>
        </w:rPr>
        <w:t>neighbourhood</w:t>
      </w:r>
      <w:proofErr w:type="spellEnd"/>
      <w:r w:rsidRPr="00F60C58">
        <w:rPr>
          <w:lang w:val="en-US"/>
        </w:rPr>
        <w:t xml:space="preserve">. For this data analysis, only venues such as restaurants, cafes, bars and similar will </w:t>
      </w:r>
      <w:r w:rsidRPr="00F60C58">
        <w:rPr>
          <w:lang w:val="en-US"/>
        </w:rPr>
        <w:t>be</w:t>
      </w:r>
      <w:r w:rsidRPr="00F60C58">
        <w:rPr>
          <w:lang w:val="en-US"/>
        </w:rPr>
        <w:t xml:space="preserve"> part of the dataset. </w:t>
      </w:r>
    </w:p>
    <w:p w:rsidR="00F60C58" w:rsidRDefault="00F60C58" w:rsidP="00F60C58">
      <w:pPr>
        <w:numPr>
          <w:ilvl w:val="0"/>
          <w:numId w:val="6"/>
        </w:numPr>
        <w:rPr>
          <w:lang w:val="en-US"/>
        </w:rPr>
      </w:pPr>
      <w:r w:rsidRPr="00F60C58">
        <w:rPr>
          <w:lang w:val="en-US"/>
        </w:rPr>
        <w:t>Therefore, venues such as churches, parks, theatres, etc. were deleted.</w:t>
      </w:r>
    </w:p>
    <w:p w:rsidR="00F60C58" w:rsidRDefault="00F60C58" w:rsidP="00F60C58">
      <w:pPr>
        <w:numPr>
          <w:ilvl w:val="0"/>
          <w:numId w:val="6"/>
        </w:numPr>
        <w:rPr>
          <w:lang w:val="en-US"/>
        </w:rPr>
      </w:pPr>
      <w:r w:rsidRPr="00F60C58">
        <w:drawing>
          <wp:inline distT="0" distB="0" distL="0" distR="0" wp14:anchorId="234AF42D" wp14:editId="616023E7">
            <wp:extent cx="5638107" cy="1423468"/>
            <wp:effectExtent l="114300" t="76200" r="115570" b="158115"/>
            <wp:docPr id="4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404BB999-3101-44DC-8987-DD45315B2E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404BB999-3101-44DC-8987-DD45315B2E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4138" cy="1440139"/>
                    </a:xfrm>
                    <a:prstGeom prst="round2DiagRect">
                      <a:avLst>
                        <a:gd name="adj1" fmla="val 0"/>
                        <a:gd name="adj2" fmla="val 0"/>
                      </a:avLst>
                    </a:prstGeom>
                    <a:ln w="19050" cap="sq">
                      <a:solidFill>
                        <a:schemeClr val="tx2">
                          <a:lumMod val="60000"/>
                          <a:lumOff val="40000"/>
                          <a:alpha val="60000"/>
                        </a:schemeClr>
                      </a:solidFill>
                      <a:miter lim="800000"/>
                    </a:ln>
                    <a:effectLst>
                      <a:outerShdw blurRad="889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58" w:rsidRDefault="00F60C58" w:rsidP="00F60C58">
      <w:pPr>
        <w:pStyle w:val="Ttulo1"/>
        <w:rPr>
          <w:b/>
          <w:lang w:val="en-US"/>
        </w:rPr>
      </w:pPr>
      <w:r w:rsidRPr="00F60C58">
        <w:rPr>
          <w:b/>
          <w:lang w:val="en-US"/>
        </w:rPr>
        <w:t>Data preparation</w:t>
      </w:r>
    </w:p>
    <w:p w:rsidR="00F60C58" w:rsidRPr="00F60C58" w:rsidRDefault="00F60C58" w:rsidP="00F60C58">
      <w:pPr>
        <w:numPr>
          <w:ilvl w:val="0"/>
          <w:numId w:val="7"/>
        </w:numPr>
        <w:rPr>
          <w:lang w:val="en-US"/>
        </w:rPr>
      </w:pPr>
      <w:r w:rsidRPr="00F60C58">
        <w:rPr>
          <w:lang w:val="en-US"/>
        </w:rPr>
        <w:t>The are 110 categories of venues after the data cleaning.</w:t>
      </w:r>
    </w:p>
    <w:p w:rsidR="00F60C58" w:rsidRDefault="00F60C58" w:rsidP="00CB1298">
      <w:pPr>
        <w:numPr>
          <w:ilvl w:val="0"/>
          <w:numId w:val="7"/>
        </w:numPr>
        <w:rPr>
          <w:lang w:val="en-US"/>
        </w:rPr>
      </w:pPr>
      <w:r w:rsidRPr="00F60C58">
        <w:rPr>
          <w:lang w:val="en-US"/>
        </w:rPr>
        <w:t>To make the analysis simpler, the venue categories will be classified in subgroups.</w:t>
      </w:r>
    </w:p>
    <w:p w:rsidR="00F60C58" w:rsidRDefault="00F60C58" w:rsidP="00CB1298">
      <w:pPr>
        <w:numPr>
          <w:ilvl w:val="0"/>
          <w:numId w:val="7"/>
        </w:numPr>
        <w:rPr>
          <w:lang w:val="en-US"/>
        </w:rPr>
      </w:pPr>
      <w:r w:rsidRPr="00F60C58">
        <w:drawing>
          <wp:inline distT="0" distB="0" distL="0" distR="0" wp14:anchorId="4C075D54" wp14:editId="3D2CF7F5">
            <wp:extent cx="6227445" cy="2830830"/>
            <wp:effectExtent l="0" t="19050" r="0" b="26670"/>
            <wp:docPr id="1" name="Diagrama 1">
              <a:extLst xmlns:a="http://schemas.openxmlformats.org/drawingml/2006/main">
                <a:ext uri="{FF2B5EF4-FFF2-40B4-BE49-F238E27FC236}">
                  <a16:creationId xmlns:a16="http://schemas.microsoft.com/office/drawing/2014/main" id="{A2942B7E-2DC0-4C9E-83E4-A7268152AD8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F60C58" w:rsidRDefault="00F60C58" w:rsidP="00F60C58">
      <w:pPr>
        <w:pStyle w:val="Ttulo1"/>
        <w:rPr>
          <w:b/>
          <w:lang w:val="en-US"/>
        </w:rPr>
      </w:pPr>
      <w:r w:rsidRPr="00F60C58">
        <w:rPr>
          <w:b/>
          <w:lang w:val="en-US"/>
        </w:rPr>
        <w:t>Further Preparation</w:t>
      </w:r>
    </w:p>
    <w:p w:rsidR="00F60C58" w:rsidRPr="00F60C58" w:rsidRDefault="00F60C58" w:rsidP="00F60C58">
      <w:pPr>
        <w:numPr>
          <w:ilvl w:val="0"/>
          <w:numId w:val="8"/>
        </w:numPr>
        <w:rPr>
          <w:lang w:val="en-US"/>
        </w:rPr>
      </w:pPr>
      <w:r w:rsidRPr="00F60C58">
        <w:rPr>
          <w:lang w:val="en-US"/>
        </w:rPr>
        <w:t>However, the subcategories of international food are yet not specific enough. As for example, Mexican food is different from Argentinian. Or, Italian is different to Eastern European or Slavic.</w:t>
      </w:r>
    </w:p>
    <w:p w:rsidR="00F60C58" w:rsidRDefault="00F60C58" w:rsidP="00F60C58">
      <w:pPr>
        <w:numPr>
          <w:ilvl w:val="0"/>
          <w:numId w:val="8"/>
        </w:numPr>
        <w:rPr>
          <w:lang w:val="en-US"/>
        </w:rPr>
      </w:pPr>
      <w:r w:rsidRPr="00F60C58">
        <w:rPr>
          <w:lang w:val="en-US"/>
        </w:rPr>
        <w:t>Therefore,</w:t>
      </w:r>
      <w:r w:rsidRPr="00F60C58">
        <w:rPr>
          <w:lang w:val="en-US"/>
        </w:rPr>
        <w:t xml:space="preserve"> subsets of international food are made.</w:t>
      </w:r>
    </w:p>
    <w:p w:rsidR="00F60C58" w:rsidRPr="00F60C58" w:rsidRDefault="00F60C58" w:rsidP="00F60C58">
      <w:pPr>
        <w:ind w:left="360"/>
        <w:rPr>
          <w:lang w:val="en-US"/>
        </w:rPr>
      </w:pPr>
    </w:p>
    <w:p w:rsidR="00F60C58" w:rsidRDefault="00F60C58" w:rsidP="00F60C58">
      <w:pPr>
        <w:rPr>
          <w:lang w:val="en-US"/>
        </w:rPr>
      </w:pPr>
      <w:r w:rsidRPr="00F60C58">
        <w:lastRenderedPageBreak/>
        <w:drawing>
          <wp:inline distT="0" distB="0" distL="0" distR="0" wp14:anchorId="285669BF" wp14:editId="6DB97CEA">
            <wp:extent cx="6227445" cy="3489960"/>
            <wp:effectExtent l="19050" t="0" r="20955" b="0"/>
            <wp:docPr id="8" name="Diagrama 8">
              <a:extLst xmlns:a="http://schemas.openxmlformats.org/drawingml/2006/main">
                <a:ext uri="{FF2B5EF4-FFF2-40B4-BE49-F238E27FC236}">
                  <a16:creationId xmlns:a16="http://schemas.microsoft.com/office/drawing/2014/main" id="{40E91557-6787-4BE5-B0D5-49E0BB1D778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:rsidR="00F60C58" w:rsidRPr="00F60C58" w:rsidRDefault="00F60C58" w:rsidP="00F60C58">
      <w:pPr>
        <w:pStyle w:val="Ttulo1"/>
        <w:rPr>
          <w:b/>
          <w:lang w:val="en-US"/>
        </w:rPr>
      </w:pPr>
      <w:r w:rsidRPr="00F60C58">
        <w:rPr>
          <w:b/>
          <w:lang w:val="en-US"/>
        </w:rPr>
        <w:t>Data Visualization</w:t>
      </w:r>
    </w:p>
    <w:p w:rsidR="00F60C58" w:rsidRDefault="00F60C58" w:rsidP="00F60C58">
      <w:pPr>
        <w:numPr>
          <w:ilvl w:val="0"/>
          <w:numId w:val="9"/>
        </w:numPr>
        <w:jc w:val="both"/>
        <w:rPr>
          <w:lang w:val="en-US"/>
        </w:rPr>
      </w:pPr>
      <w:r w:rsidRPr="00F60C58">
        <w:rPr>
          <w:lang w:val="en-US"/>
        </w:rPr>
        <w:t>Once classified all venues in Madrid, it is possible to visualize in a map the concentration of restaurants of a certain category.</w:t>
      </w:r>
    </w:p>
    <w:p w:rsidR="00F60C58" w:rsidRPr="00F60C58" w:rsidRDefault="00F60C58" w:rsidP="00F60C58">
      <w:pPr>
        <w:numPr>
          <w:ilvl w:val="0"/>
          <w:numId w:val="9"/>
        </w:numPr>
        <w:jc w:val="both"/>
        <w:rPr>
          <w:lang w:val="en-US"/>
        </w:rPr>
      </w:pPr>
      <w:r w:rsidRPr="00F60C58">
        <w:drawing>
          <wp:inline distT="0" distB="0" distL="0" distR="0" wp14:anchorId="69559761" wp14:editId="1468BFA9">
            <wp:extent cx="4238388" cy="3549650"/>
            <wp:effectExtent l="114300" t="76200" r="105410" b="146050"/>
            <wp:docPr id="10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DCCE680A-3A6A-4997-987A-4AE7FC3459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DCCE680A-3A6A-4997-987A-4AE7FC3459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8388" cy="3549650"/>
                    </a:xfrm>
                    <a:prstGeom prst="round2DiagRect">
                      <a:avLst>
                        <a:gd name="adj1" fmla="val 0"/>
                        <a:gd name="adj2" fmla="val 0"/>
                      </a:avLst>
                    </a:prstGeom>
                    <a:ln w="19050" cap="sq">
                      <a:solidFill>
                        <a:schemeClr val="tx2">
                          <a:lumMod val="60000"/>
                          <a:lumOff val="40000"/>
                          <a:alpha val="60000"/>
                        </a:schemeClr>
                      </a:solidFill>
                      <a:miter lim="800000"/>
                    </a:ln>
                    <a:effectLst>
                      <a:outerShdw blurRad="889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0C58" w:rsidRPr="00F60C58" w:rsidRDefault="00F60C58" w:rsidP="00F60C58">
      <w:pPr>
        <w:jc w:val="both"/>
        <w:rPr>
          <w:lang w:val="en-US"/>
        </w:rPr>
      </w:pPr>
    </w:p>
    <w:p w:rsidR="00F60C58" w:rsidRDefault="009869A6" w:rsidP="009869A6">
      <w:pPr>
        <w:pStyle w:val="Ttulo1"/>
        <w:rPr>
          <w:b/>
          <w:lang w:val="en-US"/>
        </w:rPr>
      </w:pPr>
      <w:r w:rsidRPr="009869A6">
        <w:rPr>
          <w:b/>
          <w:lang w:val="en-US"/>
        </w:rPr>
        <w:lastRenderedPageBreak/>
        <w:t>Map of typical Spanish venues</w:t>
      </w:r>
    </w:p>
    <w:p w:rsidR="009869A6" w:rsidRPr="009869A6" w:rsidRDefault="009869A6" w:rsidP="009869A6">
      <w:pPr>
        <w:numPr>
          <w:ilvl w:val="0"/>
          <w:numId w:val="10"/>
        </w:numPr>
        <w:rPr>
          <w:lang w:val="en-US"/>
        </w:rPr>
      </w:pPr>
      <w:r w:rsidRPr="009869A6">
        <w:rPr>
          <w:lang w:val="en-US"/>
        </w:rPr>
        <w:t xml:space="preserve">They are everywhere in the main city and in the outskirts. </w:t>
      </w:r>
      <w:proofErr w:type="spellStart"/>
      <w:r w:rsidRPr="009869A6">
        <w:rPr>
          <w:lang w:val="en-US"/>
        </w:rPr>
        <w:t>Its</w:t>
      </w:r>
      <w:proofErr w:type="spellEnd"/>
      <w:r w:rsidRPr="009869A6">
        <w:rPr>
          <w:lang w:val="en-US"/>
        </w:rPr>
        <w:t xml:space="preserve"> not hard to find one in the province of Madrid.</w:t>
      </w:r>
    </w:p>
    <w:p w:rsidR="009869A6" w:rsidRDefault="009869A6" w:rsidP="009869A6">
      <w:pPr>
        <w:jc w:val="center"/>
        <w:rPr>
          <w:lang w:val="en-US"/>
        </w:rPr>
      </w:pPr>
      <w:r w:rsidRPr="009869A6">
        <w:drawing>
          <wp:inline distT="0" distB="0" distL="0" distR="0" wp14:anchorId="72D58D36" wp14:editId="0064FE41">
            <wp:extent cx="3449782" cy="3129673"/>
            <wp:effectExtent l="0" t="0" r="0" b="0"/>
            <wp:docPr id="11" name="Marcador de contenido 4">
              <a:extLst xmlns:a="http://schemas.openxmlformats.org/drawingml/2006/main">
                <a:ext uri="{FF2B5EF4-FFF2-40B4-BE49-F238E27FC236}">
                  <a16:creationId xmlns:a16="http://schemas.microsoft.com/office/drawing/2014/main" id="{2FF322C9-2331-4374-88DA-9E26EACCCB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rcador de contenido 4">
                      <a:extLst>
                        <a:ext uri="{FF2B5EF4-FFF2-40B4-BE49-F238E27FC236}">
                          <a16:creationId xmlns:a16="http://schemas.microsoft.com/office/drawing/2014/main" id="{2FF322C9-2331-4374-88DA-9E26EACCCB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6" r="15742"/>
                    <a:stretch/>
                  </pic:blipFill>
                  <pic:spPr>
                    <a:xfrm>
                      <a:off x="0" y="0"/>
                      <a:ext cx="3468558" cy="314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6" w:rsidRPr="009869A6" w:rsidRDefault="009869A6" w:rsidP="009869A6">
      <w:pPr>
        <w:pStyle w:val="Ttulo1"/>
        <w:rPr>
          <w:b/>
          <w:lang w:val="en-US"/>
        </w:rPr>
      </w:pPr>
      <w:r w:rsidRPr="009869A6">
        <w:rPr>
          <w:b/>
          <w:lang w:val="en-US"/>
        </w:rPr>
        <w:t>Map of drinking places</w:t>
      </w:r>
    </w:p>
    <w:p w:rsidR="009869A6" w:rsidRPr="009869A6" w:rsidRDefault="009869A6" w:rsidP="009869A6">
      <w:pPr>
        <w:numPr>
          <w:ilvl w:val="0"/>
          <w:numId w:val="11"/>
        </w:numPr>
        <w:jc w:val="both"/>
        <w:rPr>
          <w:lang w:val="en-US"/>
        </w:rPr>
      </w:pPr>
      <w:proofErr w:type="gramStart"/>
      <w:r w:rsidRPr="009869A6">
        <w:rPr>
          <w:lang w:val="en-US"/>
        </w:rPr>
        <w:t>The vast majority of</w:t>
      </w:r>
      <w:proofErr w:type="gramEnd"/>
      <w:r w:rsidRPr="009869A6">
        <w:rPr>
          <w:lang w:val="en-US"/>
        </w:rPr>
        <w:t xml:space="preserve"> establishments are in the main city, on the outskirts there is a lower concentration.</w:t>
      </w:r>
    </w:p>
    <w:p w:rsidR="009869A6" w:rsidRPr="009869A6" w:rsidRDefault="009869A6" w:rsidP="009869A6">
      <w:pPr>
        <w:numPr>
          <w:ilvl w:val="0"/>
          <w:numId w:val="11"/>
        </w:numPr>
        <w:jc w:val="both"/>
        <w:rPr>
          <w:lang w:val="en-US"/>
        </w:rPr>
      </w:pPr>
      <w:r w:rsidRPr="009869A6">
        <w:rPr>
          <w:lang w:val="en-US"/>
        </w:rPr>
        <w:t xml:space="preserve">However, it </w:t>
      </w:r>
      <w:proofErr w:type="spellStart"/>
      <w:r w:rsidRPr="009869A6">
        <w:rPr>
          <w:lang w:val="en-US"/>
        </w:rPr>
        <w:t>its</w:t>
      </w:r>
      <w:proofErr w:type="spellEnd"/>
      <w:r w:rsidRPr="009869A6">
        <w:rPr>
          <w:lang w:val="en-US"/>
        </w:rPr>
        <w:t xml:space="preserve"> important to notice that Spanish local venues serve drinks.</w:t>
      </w:r>
    </w:p>
    <w:p w:rsidR="009869A6" w:rsidRDefault="009869A6" w:rsidP="009869A6">
      <w:pPr>
        <w:jc w:val="center"/>
        <w:rPr>
          <w:lang w:val="en-US"/>
        </w:rPr>
      </w:pPr>
      <w:r w:rsidRPr="009869A6">
        <w:drawing>
          <wp:inline distT="0" distB="0" distL="0" distR="0" wp14:anchorId="6FDE693C" wp14:editId="18B8E976">
            <wp:extent cx="3413206" cy="3096491"/>
            <wp:effectExtent l="0" t="0" r="0" b="8890"/>
            <wp:docPr id="34" name="Marcador de contenido 30">
              <a:extLst xmlns:a="http://schemas.openxmlformats.org/drawingml/2006/main">
                <a:ext uri="{FF2B5EF4-FFF2-40B4-BE49-F238E27FC236}">
                  <a16:creationId xmlns:a16="http://schemas.microsoft.com/office/drawing/2014/main" id="{D7AB1167-B839-4266-9207-740D88F5BA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rcador de contenido 30">
                      <a:extLst>
                        <a:ext uri="{FF2B5EF4-FFF2-40B4-BE49-F238E27FC236}">
                          <a16:creationId xmlns:a16="http://schemas.microsoft.com/office/drawing/2014/main" id="{D7AB1167-B839-4266-9207-740D88F5BA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53" r="9147"/>
                    <a:stretch/>
                  </pic:blipFill>
                  <pic:spPr>
                    <a:xfrm>
                      <a:off x="0" y="0"/>
                      <a:ext cx="3425828" cy="310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6" w:rsidRDefault="009869A6" w:rsidP="009869A6">
      <w:pPr>
        <w:jc w:val="center"/>
        <w:rPr>
          <w:lang w:val="en-US"/>
        </w:rPr>
      </w:pPr>
    </w:p>
    <w:p w:rsidR="009869A6" w:rsidRDefault="009869A6" w:rsidP="009869A6">
      <w:pPr>
        <w:pStyle w:val="Ttulo1"/>
        <w:rPr>
          <w:b/>
          <w:lang w:val="en-US"/>
        </w:rPr>
      </w:pPr>
      <w:r w:rsidRPr="009869A6">
        <w:rPr>
          <w:b/>
          <w:lang w:val="en-US"/>
        </w:rPr>
        <w:lastRenderedPageBreak/>
        <w:t>Map of fast food venues</w:t>
      </w:r>
    </w:p>
    <w:p w:rsidR="009869A6" w:rsidRPr="009869A6" w:rsidRDefault="009869A6" w:rsidP="009869A6">
      <w:pPr>
        <w:numPr>
          <w:ilvl w:val="0"/>
          <w:numId w:val="12"/>
        </w:numPr>
        <w:rPr>
          <w:lang w:val="en-US"/>
        </w:rPr>
      </w:pPr>
      <w:r w:rsidRPr="009869A6">
        <w:rPr>
          <w:lang w:val="en-US"/>
        </w:rPr>
        <w:t>It is evident that there is a low amount of fast food venues in the south of Madrid.</w:t>
      </w:r>
    </w:p>
    <w:p w:rsidR="009869A6" w:rsidRDefault="009869A6" w:rsidP="009869A6">
      <w:pPr>
        <w:jc w:val="center"/>
        <w:rPr>
          <w:lang w:val="en-US"/>
        </w:rPr>
      </w:pPr>
      <w:r w:rsidRPr="009869A6">
        <w:drawing>
          <wp:inline distT="0" distB="0" distL="0" distR="0" wp14:anchorId="699A9522" wp14:editId="3A6F602D">
            <wp:extent cx="3940075" cy="3574472"/>
            <wp:effectExtent l="0" t="0" r="3810" b="6985"/>
            <wp:docPr id="12" name="Marcador de contenido 4">
              <a:extLst xmlns:a="http://schemas.openxmlformats.org/drawingml/2006/main">
                <a:ext uri="{FF2B5EF4-FFF2-40B4-BE49-F238E27FC236}">
                  <a16:creationId xmlns:a16="http://schemas.microsoft.com/office/drawing/2014/main" id="{8EC877E2-5BA0-412A-BD35-4AC2963ACA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rcador de contenido 4">
                      <a:extLst>
                        <a:ext uri="{FF2B5EF4-FFF2-40B4-BE49-F238E27FC236}">
                          <a16:creationId xmlns:a16="http://schemas.microsoft.com/office/drawing/2014/main" id="{8EC877E2-5BA0-412A-BD35-4AC2963ACA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8" b="-1"/>
                    <a:stretch/>
                  </pic:blipFill>
                  <pic:spPr>
                    <a:xfrm>
                      <a:off x="0" y="0"/>
                      <a:ext cx="3957526" cy="359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6" w:rsidRDefault="009869A6" w:rsidP="009869A6">
      <w:pPr>
        <w:pStyle w:val="Ttulo1"/>
        <w:rPr>
          <w:b/>
          <w:lang w:val="en-US"/>
        </w:rPr>
      </w:pPr>
      <w:r w:rsidRPr="009869A6">
        <w:rPr>
          <w:b/>
          <w:lang w:val="en-US"/>
        </w:rPr>
        <w:t>Special type</w:t>
      </w:r>
    </w:p>
    <w:p w:rsidR="009869A6" w:rsidRPr="009869A6" w:rsidRDefault="009869A6" w:rsidP="009869A6">
      <w:pPr>
        <w:numPr>
          <w:ilvl w:val="0"/>
          <w:numId w:val="13"/>
        </w:numPr>
        <w:rPr>
          <w:lang w:val="en-US"/>
        </w:rPr>
      </w:pPr>
      <w:r w:rsidRPr="009869A6">
        <w:rPr>
          <w:lang w:val="en-US"/>
        </w:rPr>
        <w:t xml:space="preserve">They can be found mainly in the </w:t>
      </w:r>
      <w:proofErr w:type="spellStart"/>
      <w:r w:rsidRPr="009869A6">
        <w:rPr>
          <w:lang w:val="en-US"/>
        </w:rPr>
        <w:t>centre</w:t>
      </w:r>
      <w:proofErr w:type="spellEnd"/>
      <w:r w:rsidRPr="009869A6">
        <w:rPr>
          <w:lang w:val="en-US"/>
        </w:rPr>
        <w:t xml:space="preserve"> and northern upstate districts of Madrid.</w:t>
      </w:r>
    </w:p>
    <w:p w:rsidR="009869A6" w:rsidRDefault="009869A6" w:rsidP="009869A6">
      <w:pPr>
        <w:jc w:val="center"/>
        <w:rPr>
          <w:lang w:val="en-US"/>
        </w:rPr>
      </w:pPr>
      <w:r w:rsidRPr="009869A6">
        <w:drawing>
          <wp:inline distT="0" distB="0" distL="0" distR="0" wp14:anchorId="3877676A" wp14:editId="5F810879">
            <wp:extent cx="4010891" cy="3638717"/>
            <wp:effectExtent l="0" t="0" r="8890" b="0"/>
            <wp:docPr id="7" name="Imagen 6" descr="Imagen que contiene texto, map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132D24BD-2553-4607-BE44-08D911708F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 descr="Imagen que contiene texto, mapa&#10;&#10;Descripción generada automáticamente">
                      <a:extLst>
                        <a:ext uri="{FF2B5EF4-FFF2-40B4-BE49-F238E27FC236}">
                          <a16:creationId xmlns:a16="http://schemas.microsoft.com/office/drawing/2014/main" id="{132D24BD-2553-4607-BE44-08D911708F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1" r="2" b="2255"/>
                    <a:stretch/>
                  </pic:blipFill>
                  <pic:spPr>
                    <a:xfrm>
                      <a:off x="0" y="0"/>
                      <a:ext cx="4014409" cy="3641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6" w:rsidRDefault="009869A6" w:rsidP="009869A6">
      <w:pPr>
        <w:pStyle w:val="Ttulo1"/>
        <w:rPr>
          <w:b/>
          <w:lang w:val="en-US"/>
        </w:rPr>
      </w:pPr>
      <w:r w:rsidRPr="009869A6">
        <w:rPr>
          <w:b/>
          <w:lang w:val="en-US"/>
        </w:rPr>
        <w:lastRenderedPageBreak/>
        <w:t>Dessert venues</w:t>
      </w:r>
    </w:p>
    <w:p w:rsidR="009869A6" w:rsidRPr="009869A6" w:rsidRDefault="009869A6" w:rsidP="009869A6">
      <w:pPr>
        <w:numPr>
          <w:ilvl w:val="0"/>
          <w:numId w:val="14"/>
        </w:numPr>
        <w:rPr>
          <w:lang w:val="en-US"/>
        </w:rPr>
      </w:pPr>
      <w:r w:rsidRPr="009869A6">
        <w:rPr>
          <w:lang w:val="en-US"/>
        </w:rPr>
        <w:t xml:space="preserve">It is evident that they can mainly be found in the city </w:t>
      </w:r>
      <w:proofErr w:type="spellStart"/>
      <w:r w:rsidRPr="009869A6">
        <w:rPr>
          <w:lang w:val="en-US"/>
        </w:rPr>
        <w:t>centre</w:t>
      </w:r>
      <w:proofErr w:type="spellEnd"/>
      <w:r w:rsidRPr="009869A6">
        <w:rPr>
          <w:lang w:val="en-US"/>
        </w:rPr>
        <w:t xml:space="preserve">. </w:t>
      </w:r>
    </w:p>
    <w:p w:rsidR="009869A6" w:rsidRDefault="009869A6" w:rsidP="009869A6">
      <w:pPr>
        <w:jc w:val="center"/>
        <w:rPr>
          <w:lang w:val="en-US"/>
        </w:rPr>
      </w:pPr>
      <w:r w:rsidRPr="009869A6">
        <w:drawing>
          <wp:inline distT="0" distB="0" distL="0" distR="0" wp14:anchorId="517C6889" wp14:editId="2E5D84FB">
            <wp:extent cx="4073237" cy="3695278"/>
            <wp:effectExtent l="0" t="0" r="3810" b="635"/>
            <wp:docPr id="13" name="Marcador de contenido 4">
              <a:extLst xmlns:a="http://schemas.openxmlformats.org/drawingml/2006/main">
                <a:ext uri="{FF2B5EF4-FFF2-40B4-BE49-F238E27FC236}">
                  <a16:creationId xmlns:a16="http://schemas.microsoft.com/office/drawing/2014/main" id="{53EBA82E-040A-4360-A83B-11DBCAC4C8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rcador de contenido 4">
                      <a:extLst>
                        <a:ext uri="{FF2B5EF4-FFF2-40B4-BE49-F238E27FC236}">
                          <a16:creationId xmlns:a16="http://schemas.microsoft.com/office/drawing/2014/main" id="{53EBA82E-040A-4360-A83B-11DBCAC4C8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99" r="-2" b="-2"/>
                    <a:stretch/>
                  </pic:blipFill>
                  <pic:spPr>
                    <a:xfrm>
                      <a:off x="0" y="0"/>
                      <a:ext cx="4079620" cy="370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6" w:rsidRDefault="009869A6" w:rsidP="009869A6">
      <w:pPr>
        <w:pStyle w:val="Ttulo1"/>
        <w:rPr>
          <w:lang w:val="en-US"/>
        </w:rPr>
      </w:pPr>
      <w:r w:rsidRPr="009869A6">
        <w:rPr>
          <w:lang w:val="en-US"/>
        </w:rPr>
        <w:t>Latino type venues</w:t>
      </w:r>
    </w:p>
    <w:p w:rsidR="00D33E11" w:rsidRPr="00D33E11" w:rsidRDefault="00D33E11" w:rsidP="00D33E11">
      <w:pPr>
        <w:numPr>
          <w:ilvl w:val="0"/>
          <w:numId w:val="15"/>
        </w:numPr>
        <w:rPr>
          <w:lang w:val="en-US"/>
        </w:rPr>
      </w:pPr>
      <w:r w:rsidRPr="00D33E11">
        <w:rPr>
          <w:lang w:val="en-US"/>
        </w:rPr>
        <w:t xml:space="preserve">Can be found mainly in the city </w:t>
      </w:r>
      <w:proofErr w:type="spellStart"/>
      <w:r w:rsidRPr="00D33E11">
        <w:rPr>
          <w:lang w:val="en-US"/>
        </w:rPr>
        <w:t>centre</w:t>
      </w:r>
      <w:proofErr w:type="spellEnd"/>
      <w:r w:rsidRPr="00D33E11">
        <w:rPr>
          <w:lang w:val="en-US"/>
        </w:rPr>
        <w:t xml:space="preserve"> as well as the upscale districts.</w:t>
      </w:r>
    </w:p>
    <w:p w:rsidR="00D33E11" w:rsidRDefault="00D33E11" w:rsidP="00D33E11">
      <w:pPr>
        <w:jc w:val="center"/>
        <w:rPr>
          <w:lang w:val="en-US"/>
        </w:rPr>
      </w:pPr>
      <w:r w:rsidRPr="00D33E11">
        <w:drawing>
          <wp:inline distT="0" distB="0" distL="0" distR="0" wp14:anchorId="0D0DAFCB" wp14:editId="4D4AAF5C">
            <wp:extent cx="4655075" cy="3047892"/>
            <wp:effectExtent l="114300" t="76200" r="107950" b="153035"/>
            <wp:docPr id="14" name="Marcador de contenido 4">
              <a:extLst xmlns:a="http://schemas.openxmlformats.org/drawingml/2006/main">
                <a:ext uri="{FF2B5EF4-FFF2-40B4-BE49-F238E27FC236}">
                  <a16:creationId xmlns:a16="http://schemas.microsoft.com/office/drawing/2014/main" id="{46823A10-1573-47DD-9B12-083E229006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rcador de contenido 4">
                      <a:extLst>
                        <a:ext uri="{FF2B5EF4-FFF2-40B4-BE49-F238E27FC236}">
                          <a16:creationId xmlns:a16="http://schemas.microsoft.com/office/drawing/2014/main" id="{46823A10-1573-47DD-9B12-083E229006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0" r="518"/>
                    <a:stretch/>
                  </pic:blipFill>
                  <pic:spPr>
                    <a:xfrm>
                      <a:off x="0" y="0"/>
                      <a:ext cx="4655075" cy="3047892"/>
                    </a:xfrm>
                    <a:prstGeom prst="round2DiagRect">
                      <a:avLst>
                        <a:gd name="adj1" fmla="val 0"/>
                        <a:gd name="adj2" fmla="val 0"/>
                      </a:avLst>
                    </a:prstGeom>
                    <a:ln w="19050" cap="sq">
                      <a:solidFill>
                        <a:schemeClr val="tx2">
                          <a:lumMod val="60000"/>
                          <a:lumOff val="40000"/>
                          <a:alpha val="60000"/>
                        </a:schemeClr>
                      </a:solidFill>
                      <a:miter lim="800000"/>
                    </a:ln>
                    <a:effectLst>
                      <a:outerShdw blurRad="889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3E11" w:rsidRDefault="00D33E11" w:rsidP="00D33E11">
      <w:pPr>
        <w:jc w:val="center"/>
        <w:rPr>
          <w:lang w:val="en-US"/>
        </w:rPr>
      </w:pPr>
    </w:p>
    <w:p w:rsidR="00D33E11" w:rsidRDefault="00D33E11" w:rsidP="00D33E11">
      <w:pPr>
        <w:pStyle w:val="Ttulo1"/>
        <w:rPr>
          <w:b/>
          <w:lang w:val="en-US"/>
        </w:rPr>
      </w:pPr>
      <w:r w:rsidRPr="00D33E11">
        <w:rPr>
          <w:b/>
          <w:lang w:val="en-US"/>
        </w:rPr>
        <w:lastRenderedPageBreak/>
        <w:t>Asian establishments</w:t>
      </w:r>
    </w:p>
    <w:p w:rsidR="00D33E11" w:rsidRPr="00D33E11" w:rsidRDefault="00D33E11" w:rsidP="00D33E11">
      <w:pPr>
        <w:numPr>
          <w:ilvl w:val="0"/>
          <w:numId w:val="16"/>
        </w:numPr>
        <w:rPr>
          <w:lang w:val="en-US"/>
        </w:rPr>
      </w:pPr>
      <w:r w:rsidRPr="00D33E11">
        <w:rPr>
          <w:lang w:val="en-US"/>
        </w:rPr>
        <w:t xml:space="preserve">Can be found generally in the city </w:t>
      </w:r>
      <w:proofErr w:type="spellStart"/>
      <w:r w:rsidRPr="00D33E11">
        <w:rPr>
          <w:lang w:val="en-US"/>
        </w:rPr>
        <w:t>centre</w:t>
      </w:r>
      <w:proofErr w:type="spellEnd"/>
      <w:r w:rsidRPr="00D33E11">
        <w:rPr>
          <w:lang w:val="en-US"/>
        </w:rPr>
        <w:t xml:space="preserve"> and upstate districts.</w:t>
      </w:r>
    </w:p>
    <w:p w:rsidR="00D33E11" w:rsidRPr="00D33E11" w:rsidRDefault="00D33E11" w:rsidP="00D33E11">
      <w:pPr>
        <w:numPr>
          <w:ilvl w:val="0"/>
          <w:numId w:val="16"/>
        </w:numPr>
        <w:rPr>
          <w:lang w:val="en-US"/>
        </w:rPr>
      </w:pPr>
      <w:r w:rsidRPr="00D33E11">
        <w:rPr>
          <w:lang w:val="en-US"/>
        </w:rPr>
        <w:t>Opening a venue in the outskirts and suburbs could be a good opportunity.</w:t>
      </w:r>
    </w:p>
    <w:p w:rsidR="00D33E11" w:rsidRDefault="00D33E11" w:rsidP="00D33E11">
      <w:pPr>
        <w:jc w:val="center"/>
        <w:rPr>
          <w:lang w:val="en-US"/>
        </w:rPr>
      </w:pPr>
      <w:r w:rsidRPr="00D33E11">
        <w:drawing>
          <wp:inline distT="0" distB="0" distL="0" distR="0" wp14:anchorId="70CB83F1" wp14:editId="5209CADC">
            <wp:extent cx="4655075" cy="3047892"/>
            <wp:effectExtent l="114300" t="76200" r="107950" b="153035"/>
            <wp:docPr id="15" name="Marcador de contenido 4">
              <a:extLst xmlns:a="http://schemas.openxmlformats.org/drawingml/2006/main">
                <a:ext uri="{FF2B5EF4-FFF2-40B4-BE49-F238E27FC236}">
                  <a16:creationId xmlns:a16="http://schemas.microsoft.com/office/drawing/2014/main" id="{D9386E00-C181-4DDA-B451-4D8C706B47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rcador de contenido 4">
                      <a:extLst>
                        <a:ext uri="{FF2B5EF4-FFF2-40B4-BE49-F238E27FC236}">
                          <a16:creationId xmlns:a16="http://schemas.microsoft.com/office/drawing/2014/main" id="{D9386E00-C181-4DDA-B451-4D8C706B47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" r="6539" b="-2"/>
                    <a:stretch/>
                  </pic:blipFill>
                  <pic:spPr>
                    <a:xfrm>
                      <a:off x="0" y="0"/>
                      <a:ext cx="4655075" cy="3047892"/>
                    </a:xfrm>
                    <a:prstGeom prst="round2DiagRect">
                      <a:avLst>
                        <a:gd name="adj1" fmla="val 0"/>
                        <a:gd name="adj2" fmla="val 0"/>
                      </a:avLst>
                    </a:prstGeom>
                    <a:ln w="19050" cap="sq">
                      <a:solidFill>
                        <a:schemeClr val="tx2">
                          <a:lumMod val="60000"/>
                          <a:lumOff val="40000"/>
                          <a:alpha val="60000"/>
                        </a:schemeClr>
                      </a:solidFill>
                      <a:miter lim="800000"/>
                    </a:ln>
                    <a:effectLst>
                      <a:outerShdw blurRad="889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3E11" w:rsidRDefault="00D33E11" w:rsidP="00D33E11">
      <w:pPr>
        <w:pStyle w:val="Ttulo1"/>
        <w:rPr>
          <w:b/>
          <w:lang w:val="en-US"/>
        </w:rPr>
      </w:pPr>
      <w:r w:rsidRPr="00D33E11">
        <w:rPr>
          <w:b/>
          <w:lang w:val="en-US"/>
        </w:rPr>
        <w:t>American Style Venues</w:t>
      </w:r>
    </w:p>
    <w:p w:rsidR="00D33E11" w:rsidRPr="00D33E11" w:rsidRDefault="00D33E11" w:rsidP="00D33E11">
      <w:pPr>
        <w:numPr>
          <w:ilvl w:val="0"/>
          <w:numId w:val="17"/>
        </w:numPr>
        <w:rPr>
          <w:lang w:val="en-US"/>
        </w:rPr>
      </w:pPr>
      <w:r w:rsidRPr="00D33E11">
        <w:rPr>
          <w:lang w:val="en-US"/>
        </w:rPr>
        <w:t>They are only concentrated in upstate districts. However, they seem to be very stretched out.</w:t>
      </w:r>
    </w:p>
    <w:p w:rsidR="00D33E11" w:rsidRDefault="00D33E11" w:rsidP="00D33E11">
      <w:pPr>
        <w:jc w:val="center"/>
        <w:rPr>
          <w:lang w:val="en-US"/>
        </w:rPr>
      </w:pPr>
      <w:r w:rsidRPr="00D33E11">
        <w:drawing>
          <wp:inline distT="0" distB="0" distL="0" distR="0" wp14:anchorId="1F5DD28E" wp14:editId="13ED2D88">
            <wp:extent cx="4655075" cy="3047892"/>
            <wp:effectExtent l="114300" t="76200" r="107950" b="153035"/>
            <wp:docPr id="16" name="Marcador de contenido 4">
              <a:extLst xmlns:a="http://schemas.openxmlformats.org/drawingml/2006/main">
                <a:ext uri="{FF2B5EF4-FFF2-40B4-BE49-F238E27FC236}">
                  <a16:creationId xmlns:a16="http://schemas.microsoft.com/office/drawing/2014/main" id="{BACF2800-65AF-46C4-8327-0E698617E1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rcador de contenido 4">
                      <a:extLst>
                        <a:ext uri="{FF2B5EF4-FFF2-40B4-BE49-F238E27FC236}">
                          <a16:creationId xmlns:a16="http://schemas.microsoft.com/office/drawing/2014/main" id="{BACF2800-65AF-46C4-8327-0E698617E1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8" r="3" b="7243"/>
                    <a:stretch/>
                  </pic:blipFill>
                  <pic:spPr>
                    <a:xfrm>
                      <a:off x="0" y="0"/>
                      <a:ext cx="4655075" cy="3047892"/>
                    </a:xfrm>
                    <a:prstGeom prst="round2DiagRect">
                      <a:avLst>
                        <a:gd name="adj1" fmla="val 0"/>
                        <a:gd name="adj2" fmla="val 0"/>
                      </a:avLst>
                    </a:prstGeom>
                    <a:ln w="19050" cap="sq">
                      <a:solidFill>
                        <a:schemeClr val="tx2">
                          <a:lumMod val="60000"/>
                          <a:lumOff val="40000"/>
                          <a:alpha val="60000"/>
                        </a:schemeClr>
                      </a:solidFill>
                      <a:miter lim="800000"/>
                    </a:ln>
                    <a:effectLst>
                      <a:outerShdw blurRad="889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3E11" w:rsidRDefault="00D33E11" w:rsidP="00D33E11">
      <w:pPr>
        <w:jc w:val="center"/>
        <w:rPr>
          <w:lang w:val="en-US"/>
        </w:rPr>
      </w:pPr>
    </w:p>
    <w:p w:rsidR="00D33E11" w:rsidRDefault="00D33E11" w:rsidP="00D33E11">
      <w:pPr>
        <w:pStyle w:val="Ttulo1"/>
        <w:rPr>
          <w:b/>
          <w:lang w:val="en-US"/>
        </w:rPr>
      </w:pPr>
      <w:r w:rsidRPr="00D33E11">
        <w:rPr>
          <w:b/>
          <w:lang w:val="en-US"/>
        </w:rPr>
        <w:lastRenderedPageBreak/>
        <w:t>European establishments</w:t>
      </w:r>
    </w:p>
    <w:p w:rsidR="00D33E11" w:rsidRPr="00D33E11" w:rsidRDefault="00D33E11" w:rsidP="00D33E11">
      <w:pPr>
        <w:numPr>
          <w:ilvl w:val="0"/>
          <w:numId w:val="18"/>
        </w:numPr>
        <w:rPr>
          <w:lang w:val="en-US"/>
        </w:rPr>
      </w:pPr>
      <w:r w:rsidRPr="00D33E11">
        <w:rPr>
          <w:lang w:val="en-US"/>
        </w:rPr>
        <w:t xml:space="preserve">Concentrated in the city </w:t>
      </w:r>
      <w:proofErr w:type="spellStart"/>
      <w:r w:rsidRPr="00D33E11">
        <w:rPr>
          <w:lang w:val="en-US"/>
        </w:rPr>
        <w:t>centre</w:t>
      </w:r>
      <w:proofErr w:type="spellEnd"/>
      <w:r w:rsidRPr="00D33E11">
        <w:rPr>
          <w:lang w:val="en-US"/>
        </w:rPr>
        <w:t xml:space="preserve"> and upstate </w:t>
      </w:r>
      <w:proofErr w:type="spellStart"/>
      <w:r w:rsidRPr="00D33E11">
        <w:rPr>
          <w:lang w:val="en-US"/>
        </w:rPr>
        <w:t>distrcits</w:t>
      </w:r>
      <w:proofErr w:type="spellEnd"/>
      <w:r w:rsidRPr="00D33E11">
        <w:rPr>
          <w:lang w:val="en-US"/>
        </w:rPr>
        <w:t>.</w:t>
      </w:r>
    </w:p>
    <w:p w:rsidR="00D33E11" w:rsidRPr="00D33E11" w:rsidRDefault="00D33E11" w:rsidP="00D33E11">
      <w:pPr>
        <w:numPr>
          <w:ilvl w:val="0"/>
          <w:numId w:val="18"/>
        </w:numPr>
        <w:rPr>
          <w:lang w:val="en-US"/>
        </w:rPr>
      </w:pPr>
      <w:r w:rsidRPr="00D33E11">
        <w:rPr>
          <w:lang w:val="en-US"/>
        </w:rPr>
        <w:t>It is hard to find one in the south of the city, enabling a business opportunity.</w:t>
      </w:r>
    </w:p>
    <w:p w:rsidR="00D33E11" w:rsidRDefault="00D33E11" w:rsidP="00D33E11">
      <w:pPr>
        <w:jc w:val="center"/>
        <w:rPr>
          <w:lang w:val="en-US"/>
        </w:rPr>
      </w:pPr>
      <w:r w:rsidRPr="00D33E11">
        <w:drawing>
          <wp:inline distT="0" distB="0" distL="0" distR="0" wp14:anchorId="44522BB6" wp14:editId="2DE3B830">
            <wp:extent cx="3595255" cy="3261648"/>
            <wp:effectExtent l="0" t="0" r="5715" b="0"/>
            <wp:docPr id="17" name="Marcador de contenido 4" descr="Imagen que contiene texto, map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DC876A3D-2E7E-4A30-817E-4398503611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rcador de contenido 4" descr="Imagen que contiene texto, mapa&#10;&#10;Descripción generada automáticamente">
                      <a:extLst>
                        <a:ext uri="{FF2B5EF4-FFF2-40B4-BE49-F238E27FC236}">
                          <a16:creationId xmlns:a16="http://schemas.microsoft.com/office/drawing/2014/main" id="{DC876A3D-2E7E-4A30-817E-4398503611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797"/>
                    <a:stretch/>
                  </pic:blipFill>
                  <pic:spPr>
                    <a:xfrm>
                      <a:off x="0" y="0"/>
                      <a:ext cx="3601399" cy="326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E11" w:rsidRDefault="00D33E11" w:rsidP="00D33E11">
      <w:pPr>
        <w:pStyle w:val="Ttulo1"/>
        <w:rPr>
          <w:b/>
          <w:lang w:val="en-US"/>
        </w:rPr>
      </w:pPr>
      <w:r w:rsidRPr="00D33E11">
        <w:rPr>
          <w:b/>
          <w:lang w:val="en-US"/>
        </w:rPr>
        <w:t>African venues</w:t>
      </w:r>
    </w:p>
    <w:p w:rsidR="00D33E11" w:rsidRPr="00D33E11" w:rsidRDefault="00D33E11" w:rsidP="00D33E11">
      <w:pPr>
        <w:numPr>
          <w:ilvl w:val="0"/>
          <w:numId w:val="19"/>
        </w:numPr>
        <w:rPr>
          <w:lang w:val="en-US"/>
        </w:rPr>
      </w:pPr>
      <w:r w:rsidRPr="00D33E11">
        <w:rPr>
          <w:lang w:val="en-US"/>
        </w:rPr>
        <w:t>Unfortunately,</w:t>
      </w:r>
      <w:r w:rsidRPr="00D33E11">
        <w:rPr>
          <w:lang w:val="en-US"/>
        </w:rPr>
        <w:t xml:space="preserve"> only two venues can be found in all the city. </w:t>
      </w:r>
    </w:p>
    <w:p w:rsidR="00D33E11" w:rsidRDefault="00D33E11" w:rsidP="00D33E11">
      <w:pPr>
        <w:numPr>
          <w:ilvl w:val="0"/>
          <w:numId w:val="19"/>
        </w:numPr>
        <w:rPr>
          <w:lang w:val="en-US"/>
        </w:rPr>
      </w:pPr>
      <w:r w:rsidRPr="00D33E11">
        <w:rPr>
          <w:lang w:val="en-US"/>
        </w:rPr>
        <w:t xml:space="preserve">This shows a great business opportunity to open one in the city </w:t>
      </w:r>
      <w:proofErr w:type="spellStart"/>
      <w:r w:rsidRPr="00D33E11">
        <w:rPr>
          <w:lang w:val="en-US"/>
        </w:rPr>
        <w:t>centre</w:t>
      </w:r>
      <w:proofErr w:type="spellEnd"/>
      <w:r w:rsidRPr="00D33E11">
        <w:rPr>
          <w:lang w:val="en-US"/>
        </w:rPr>
        <w:t>, as there is no competition from other African style restaurants.</w:t>
      </w:r>
    </w:p>
    <w:p w:rsidR="00D33E11" w:rsidRPr="00D33E11" w:rsidRDefault="00D33E11" w:rsidP="00D33E11">
      <w:pPr>
        <w:ind w:left="720"/>
        <w:jc w:val="center"/>
        <w:rPr>
          <w:lang w:val="en-US"/>
        </w:rPr>
      </w:pPr>
      <w:r w:rsidRPr="00D33E11">
        <w:drawing>
          <wp:inline distT="0" distB="0" distL="0" distR="0" wp14:anchorId="180667D6" wp14:editId="48CA33E4">
            <wp:extent cx="3455848" cy="3135177"/>
            <wp:effectExtent l="0" t="0" r="0" b="8255"/>
            <wp:docPr id="18" name="Marcador de contenido 4">
              <a:extLst xmlns:a="http://schemas.openxmlformats.org/drawingml/2006/main">
                <a:ext uri="{FF2B5EF4-FFF2-40B4-BE49-F238E27FC236}">
                  <a16:creationId xmlns:a16="http://schemas.microsoft.com/office/drawing/2014/main" id="{9B1EADC7-31A7-4CD2-B517-2FA8CF02E0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rcador de contenido 4">
                      <a:extLst>
                        <a:ext uri="{FF2B5EF4-FFF2-40B4-BE49-F238E27FC236}">
                          <a16:creationId xmlns:a16="http://schemas.microsoft.com/office/drawing/2014/main" id="{9B1EADC7-31A7-4CD2-B517-2FA8CF02E0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20" b="2"/>
                    <a:stretch/>
                  </pic:blipFill>
                  <pic:spPr>
                    <a:xfrm>
                      <a:off x="0" y="0"/>
                      <a:ext cx="3455848" cy="31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E11" w:rsidRDefault="00D33E11" w:rsidP="00D33E11">
      <w:pPr>
        <w:pStyle w:val="Ttulo1"/>
        <w:rPr>
          <w:b/>
          <w:lang w:val="en-US"/>
        </w:rPr>
      </w:pPr>
      <w:r w:rsidRPr="00D33E11">
        <w:rPr>
          <w:b/>
          <w:lang w:val="en-US"/>
        </w:rPr>
        <w:lastRenderedPageBreak/>
        <w:t>Conclusion</w:t>
      </w:r>
    </w:p>
    <w:p w:rsidR="00D33E11" w:rsidRPr="00D33E11" w:rsidRDefault="00D33E11" w:rsidP="00D33E11">
      <w:pPr>
        <w:numPr>
          <w:ilvl w:val="0"/>
          <w:numId w:val="20"/>
        </w:numPr>
        <w:rPr>
          <w:lang w:val="en-US"/>
        </w:rPr>
      </w:pPr>
      <w:r w:rsidRPr="00D33E11">
        <w:rPr>
          <w:lang w:val="en-US"/>
        </w:rPr>
        <w:t>Opening a typical Spanish venue has a lot of competition, a great key difference would be essential to be competitive.</w:t>
      </w:r>
    </w:p>
    <w:p w:rsidR="00D33E11" w:rsidRPr="00D33E11" w:rsidRDefault="00D33E11" w:rsidP="00D33E11">
      <w:pPr>
        <w:numPr>
          <w:ilvl w:val="0"/>
          <w:numId w:val="20"/>
        </w:numPr>
        <w:rPr>
          <w:lang w:val="en-US"/>
        </w:rPr>
      </w:pPr>
      <w:r w:rsidRPr="00D33E11">
        <w:rPr>
          <w:lang w:val="en-US"/>
        </w:rPr>
        <w:t xml:space="preserve">Fast food is </w:t>
      </w:r>
      <w:r w:rsidRPr="00D33E11">
        <w:rPr>
          <w:lang w:val="en-US"/>
        </w:rPr>
        <w:t>common;</w:t>
      </w:r>
      <w:r w:rsidRPr="00D33E11">
        <w:rPr>
          <w:lang w:val="en-US"/>
        </w:rPr>
        <w:t xml:space="preserve"> however, location is essential.</w:t>
      </w:r>
    </w:p>
    <w:p w:rsidR="00D33E11" w:rsidRPr="00D33E11" w:rsidRDefault="00D33E11" w:rsidP="00D33E11">
      <w:pPr>
        <w:numPr>
          <w:ilvl w:val="0"/>
          <w:numId w:val="20"/>
        </w:numPr>
        <w:rPr>
          <w:lang w:val="en-US"/>
        </w:rPr>
      </w:pPr>
      <w:r w:rsidRPr="00D33E11">
        <w:rPr>
          <w:lang w:val="en-US"/>
        </w:rPr>
        <w:t>Asian style gives a good opportunity, nevertheless, as fast food, location is key.</w:t>
      </w:r>
    </w:p>
    <w:p w:rsidR="00D33E11" w:rsidRPr="00D33E11" w:rsidRDefault="00D33E11" w:rsidP="00D33E11">
      <w:pPr>
        <w:numPr>
          <w:ilvl w:val="0"/>
          <w:numId w:val="20"/>
        </w:numPr>
        <w:rPr>
          <w:lang w:val="en-US"/>
        </w:rPr>
      </w:pPr>
      <w:r w:rsidRPr="00D33E11">
        <w:rPr>
          <w:lang w:val="en-US"/>
        </w:rPr>
        <w:t>Latino and American restaurants offer a better opportunity in contrast to Asian cuisine, as they are sparsely separated through the city. A good location would be on the north and east side of the city.</w:t>
      </w:r>
    </w:p>
    <w:p w:rsidR="00D33E11" w:rsidRPr="00D33E11" w:rsidRDefault="00D33E11" w:rsidP="00D33E11">
      <w:pPr>
        <w:rPr>
          <w:lang w:val="en-US"/>
        </w:rPr>
      </w:pPr>
    </w:p>
    <w:sectPr w:rsidR="00D33E11" w:rsidRPr="00D33E11">
      <w:headerReference w:type="default" r:id="rId35"/>
      <w:footerReference w:type="even" r:id="rId36"/>
      <w:footerReference w:type="default" r:id="rId37"/>
      <w:pgSz w:w="11907" w:h="16839"/>
      <w:pgMar w:top="1440" w:right="1050" w:bottom="1440" w:left="1050" w:header="612" w:footer="459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F185F" w:rsidRDefault="005F185F">
      <w:pPr>
        <w:spacing w:after="0" w:line="240" w:lineRule="auto"/>
      </w:pPr>
      <w:r>
        <w:separator/>
      </w:r>
    </w:p>
  </w:endnote>
  <w:endnote w:type="continuationSeparator" w:id="0">
    <w:p w:rsidR="005F185F" w:rsidRDefault="005F18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A058E" w:rsidRDefault="009A058E">
    <w:pPr>
      <w:jc w:val="right"/>
    </w:pPr>
  </w:p>
  <w:p w:rsidR="009A058E" w:rsidRDefault="005F185F">
    <w:pPr>
      <w:jc w:val="right"/>
    </w:pPr>
    <w:r>
      <w:fldChar w:fldCharType="begin"/>
    </w:r>
    <w:r>
      <w:instrText>PAGE   \* ME</w:instrText>
    </w:r>
    <w:r>
      <w:instrText>RGEFORMAT</w:instrText>
    </w:r>
    <w:r>
      <w:fldChar w:fldCharType="separate"/>
    </w:r>
    <w:r>
      <w:t>2</w:t>
    </w:r>
    <w:r>
      <w:fldChar w:fldCharType="end"/>
    </w:r>
    <w:r>
      <w:t xml:space="preserve"> </w:t>
    </w:r>
    <w:r>
      <w:rPr>
        <w:color w:val="E68422" w:themeColor="accent3"/>
      </w:rPr>
      <w:sym w:font="Wingdings 2" w:char="F097"/>
    </w:r>
    <w:r>
      <w:t xml:space="preserve"> </w:t>
    </w:r>
  </w:p>
  <w:p w:rsidR="009A058E" w:rsidRDefault="005F185F">
    <w:pPr>
      <w:jc w:val="right"/>
    </w:pPr>
    <w:r>
      <w:rPr>
        <w:noProof/>
      </w:rPr>
      <mc:AlternateContent>
        <mc:Choice Requires="wpg">
          <w:drawing>
            <wp:inline distT="0" distB="0" distL="0" distR="0" wp14:editId="104A847E">
              <wp:extent cx="2327910" cy="45085"/>
              <wp:effectExtent l="9525" t="9525" r="15240" b="12065"/>
              <wp:docPr id="3" name="Grup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327910" cy="71"/>
                        <a:chOff x="7606" y="15084"/>
                        <a:chExt cx="3666" cy="71"/>
                      </a:xfrm>
                    </wpg:grpSpPr>
                    <wps:wsp>
                      <wps:cNvPr id="6" name="AutoShape 5"/>
                      <wps:cNvCnPr>
                        <a:cxnSpLocks noChangeShapeType="1"/>
                      </wps:cNvCnPr>
                      <wps:spPr bwMode="auto">
                        <a:xfrm rot="10800000">
                          <a:off x="8548" y="15084"/>
                          <a:ext cx="2723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43808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bodyPr/>
                    </wps:wsp>
                    <wps:wsp>
                      <wps:cNvPr id="7" name="AutoShape 6"/>
                      <wps:cNvCnPr>
                        <a:cxnSpLocks noChangeShapeType="1"/>
                      </wps:cNvCnPr>
                      <wps:spPr bwMode="auto">
                        <a:xfrm rot="10800000">
                          <a:off x="7606" y="15155"/>
                          <a:ext cx="3666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438086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</wp:inline>
          </w:drawing>
        </mc:Choice>
        <mc:Fallback>
          <w:pict>
            <v:group w14:anchorId="3A7A1070" id="Grupo 4" o:spid="_x0000_s1026" style="width:183.3pt;height:3.55pt;mso-position-horizontal-relative:char;mso-position-vertical-relative:line" coordorigin="7606,15084" coordsize="3666,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5" o:spid="_x0000_s1027" type="#_x0000_t32" style="position:absolute;left:8548;top:15084;width:2723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" strokecolor="#438086" strokeweight="1.5pt"/>
              <v:shape id="AutoShape 6" o:spid="_x0000_s1028" type="#_x0000_t32" style="position:absolute;left:7606;top:15155;width:366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" strokecolor="#438086" strokeweight=".25pt"/>
              <w10:anchorlock/>
            </v:group>
          </w:pict>
        </mc:Fallback>
      </mc:AlternateContent>
    </w:r>
  </w:p>
  <w:p w:rsidR="009A058E" w:rsidRDefault="009A058E">
    <w:pPr>
      <w:pStyle w:val="Sinespaciado"/>
      <w:rPr>
        <w:sz w:val="2"/>
        <w:szCs w:val="2"/>
      </w:rPr>
    </w:pPr>
  </w:p>
  <w:p w:rsidR="009A058E" w:rsidRDefault="009A058E"/>
  <w:p w:rsidR="009A058E" w:rsidRDefault="009A058E"/>
  <w:p w:rsidR="009A058E" w:rsidRDefault="009A058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A058E" w:rsidRDefault="005F185F">
    <w:pPr>
      <w:jc w:val="center"/>
    </w:pPr>
    <w:r>
      <w:rPr>
        <w:rFonts w:hint="eastAsia"/>
        <w:color w:val="6076B4" w:themeColor="accent1"/>
      </w:rPr>
      <w:fldChar w:fldCharType="begin"/>
    </w:r>
    <w:r>
      <w:rPr>
        <w:color w:val="6076B4" w:themeColor="accent1"/>
      </w:rPr>
      <w:instrText>STYLEREF  "Título 1"</w:instrText>
    </w:r>
    <w:r w:rsidR="00D33E11">
      <w:rPr>
        <w:color w:val="6076B4" w:themeColor="accent1"/>
      </w:rPr>
      <w:fldChar w:fldCharType="separate"/>
    </w:r>
    <w:r w:rsidR="00D33E11">
      <w:rPr>
        <w:noProof/>
        <w:color w:val="6076B4" w:themeColor="accent1"/>
      </w:rPr>
      <w:t>Data requirements</w:t>
    </w:r>
    <w:r>
      <w:rPr>
        <w:rFonts w:hint="eastAsia"/>
        <w:color w:val="6076B4" w:themeColor="accent1"/>
      </w:rPr>
      <w:fldChar w:fldCharType="end"/>
    </w:r>
    <w:r>
      <w:rPr>
        <w:color w:val="6076B4" w:themeColor="accent1"/>
      </w:rPr>
      <w:t xml:space="preserve"> </w:t>
    </w:r>
    <w:r>
      <w:rPr>
        <w:color w:val="6076B4" w:themeColor="accent1"/>
      </w:rPr>
      <w:sym w:font="Wingdings" w:char="F09F"/>
    </w:r>
    <w:r>
      <w:rPr>
        <w:color w:val="6076B4" w:themeColor="accent1"/>
      </w:rPr>
      <w:t xml:space="preserve"> </w:t>
    </w:r>
    <w:r>
      <w:rPr>
        <w:color w:val="6076B4" w:themeColor="accent1"/>
      </w:rPr>
      <w:fldChar w:fldCharType="begin"/>
    </w:r>
    <w:r>
      <w:rPr>
        <w:color w:val="6076B4" w:themeColor="accent1"/>
      </w:rPr>
      <w:instrText>PAGE  \* Arabic  \* MERGEFORMAT</w:instrText>
    </w:r>
    <w:r>
      <w:rPr>
        <w:color w:val="6076B4" w:themeColor="accent1"/>
      </w:rPr>
      <w:fldChar w:fldCharType="separate"/>
    </w:r>
    <w:r>
      <w:rPr>
        <w:color w:val="6076B4" w:themeColor="accent1"/>
      </w:rPr>
      <w:t>1</w:t>
    </w:r>
    <w:r>
      <w:rPr>
        <w:color w:val="6076B4" w:themeColor="accent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F185F" w:rsidRDefault="005F185F">
      <w:pPr>
        <w:spacing w:after="0" w:line="240" w:lineRule="auto"/>
      </w:pPr>
      <w:r>
        <w:separator/>
      </w:r>
    </w:p>
  </w:footnote>
  <w:footnote w:type="continuationSeparator" w:id="0">
    <w:p w:rsidR="005F185F" w:rsidRDefault="005F18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color w:val="6076B4" w:themeColor="accent1"/>
      </w:rPr>
      <w:alias w:val="Título"/>
      <w:id w:val="-1396499233"/>
      <w:placeholder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9A058E" w:rsidRDefault="00D33E11">
        <w:pPr>
          <w:spacing w:after="0"/>
          <w:jc w:val="center"/>
          <w:rPr>
            <w:color w:val="E4E9EF" w:themeColor="background2"/>
          </w:rPr>
        </w:pPr>
        <w:r>
          <w:rPr>
            <w:color w:val="6076B4" w:themeColor="accent1"/>
          </w:rPr>
          <w:t xml:space="preserve">Data </w:t>
        </w:r>
        <w:proofErr w:type="spellStart"/>
        <w:r>
          <w:rPr>
            <w:color w:val="6076B4" w:themeColor="accent1"/>
          </w:rPr>
          <w:t>Science</w:t>
        </w:r>
        <w:proofErr w:type="spellEnd"/>
        <w:r>
          <w:rPr>
            <w:color w:val="6076B4" w:themeColor="accent1"/>
          </w:rPr>
          <w:t xml:space="preserve"> final </w:t>
        </w:r>
        <w:proofErr w:type="spellStart"/>
        <w:r>
          <w:rPr>
            <w:color w:val="6076B4" w:themeColor="accent1"/>
          </w:rPr>
          <w:t>project</w:t>
        </w:r>
        <w:proofErr w:type="spellEnd"/>
      </w:p>
    </w:sdtContent>
  </w:sdt>
  <w:p w:rsidR="009A058E" w:rsidRDefault="005F185F">
    <w:pPr>
      <w:jc w:val="center"/>
      <w:rPr>
        <w:color w:val="6076B4" w:themeColor="accent1"/>
      </w:rPr>
    </w:pPr>
    <w:r>
      <w:rPr>
        <w:color w:val="6076B4" w:themeColor="accent1"/>
      </w:rPr>
      <w:sym w:font="Symbol" w:char="F0B7"/>
    </w:r>
    <w:r>
      <w:rPr>
        <w:color w:val="6076B4" w:themeColor="accent1"/>
      </w:rPr>
      <w:t xml:space="preserve"> </w:t>
    </w:r>
    <w:r>
      <w:rPr>
        <w:color w:val="6076B4" w:themeColor="accent1"/>
      </w:rPr>
      <w:sym w:font="Symbol" w:char="F0B7"/>
    </w:r>
    <w:r>
      <w:rPr>
        <w:color w:val="6076B4" w:themeColor="accent1"/>
      </w:rPr>
      <w:t xml:space="preserve"> </w:t>
    </w:r>
    <w:r>
      <w:rPr>
        <w:color w:val="6076B4" w:themeColor="accent1"/>
      </w:rPr>
      <w:sym w:font="Symbol" w:char="F0B7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A2E27"/>
    <w:multiLevelType w:val="hybridMultilevel"/>
    <w:tmpl w:val="A358134A"/>
    <w:lvl w:ilvl="0" w:tplc="67744B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425C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68BD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D20C0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3D2EB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2C8C4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A031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2F0C7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71EB8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0622889"/>
    <w:multiLevelType w:val="hybridMultilevel"/>
    <w:tmpl w:val="9626D700"/>
    <w:lvl w:ilvl="0" w:tplc="CFB4D6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D9CE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87871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5084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7888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987A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FCAD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F05E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C276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56D2163"/>
    <w:multiLevelType w:val="hybridMultilevel"/>
    <w:tmpl w:val="FF0C2EC8"/>
    <w:lvl w:ilvl="0" w:tplc="F6FEFB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76BE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DA0F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709C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E63E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D92E8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29012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CD6A12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3E466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8983076"/>
    <w:multiLevelType w:val="hybridMultilevel"/>
    <w:tmpl w:val="CD023D3A"/>
    <w:lvl w:ilvl="0" w:tplc="2D6873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D00DF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161F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142D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57C78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5B629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BAF8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CA85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B72BF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8200834"/>
    <w:multiLevelType w:val="hybridMultilevel"/>
    <w:tmpl w:val="A30C8BB8"/>
    <w:lvl w:ilvl="0" w:tplc="79C882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0CBE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CE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C6E8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FCC29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26D4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380C4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510757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9EF7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9597F68"/>
    <w:multiLevelType w:val="hybridMultilevel"/>
    <w:tmpl w:val="02B2CF90"/>
    <w:lvl w:ilvl="0" w:tplc="610208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26E6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7821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F222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6E2A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68FC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7002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6E6B7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F6868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E385356"/>
    <w:multiLevelType w:val="hybridMultilevel"/>
    <w:tmpl w:val="A6E06E48"/>
    <w:lvl w:ilvl="0" w:tplc="3DCADD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2F2DE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9818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3108D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9AC0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DAE0D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D463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D4C6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C66E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8097A18"/>
    <w:multiLevelType w:val="hybridMultilevel"/>
    <w:tmpl w:val="6EB23274"/>
    <w:lvl w:ilvl="0" w:tplc="06646C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8F29E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8F41D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B4F8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3A79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322964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D2CD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AAEC5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94A15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DD551F9"/>
    <w:multiLevelType w:val="hybridMultilevel"/>
    <w:tmpl w:val="F37EE654"/>
    <w:lvl w:ilvl="0" w:tplc="E65AB6C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26101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E017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54F8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BCAF4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E6CDF0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5D8BE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1222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DD62E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6B006B2"/>
    <w:multiLevelType w:val="hybridMultilevel"/>
    <w:tmpl w:val="2216075C"/>
    <w:lvl w:ilvl="0" w:tplc="906039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0A631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57EB66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6A2A1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4C51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AC2E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365C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D7012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69A9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EDC6D61"/>
    <w:multiLevelType w:val="hybridMultilevel"/>
    <w:tmpl w:val="D71A8944"/>
    <w:lvl w:ilvl="0" w:tplc="7200FBD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8B2AC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9B270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4BA73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4F050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C2E54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9EE8B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BE85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F859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0C76E54"/>
    <w:multiLevelType w:val="hybridMultilevel"/>
    <w:tmpl w:val="9ABE0944"/>
    <w:lvl w:ilvl="0" w:tplc="CF4670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F651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F28B9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18664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F2F9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19CA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52CD7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F87F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BCD6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3161339"/>
    <w:multiLevelType w:val="hybridMultilevel"/>
    <w:tmpl w:val="27A66F06"/>
    <w:lvl w:ilvl="0" w:tplc="B3425A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61A4F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606CB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98018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A801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13087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3A15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4BAE9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9203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37F4AA7"/>
    <w:multiLevelType w:val="hybridMultilevel"/>
    <w:tmpl w:val="7F7C6054"/>
    <w:lvl w:ilvl="0" w:tplc="FB44EF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85AD7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7E404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06AEC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CF0F5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82CB4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988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A5223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ADA99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4" w15:restartNumberingAfterBreak="0">
    <w:nsid w:val="64C368FB"/>
    <w:multiLevelType w:val="hybridMultilevel"/>
    <w:tmpl w:val="5E2E66C4"/>
    <w:lvl w:ilvl="0" w:tplc="0896BB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C487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92F5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04B61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5E74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3ACC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A876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6089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9CB0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5890576"/>
    <w:multiLevelType w:val="hybridMultilevel"/>
    <w:tmpl w:val="821AA7EA"/>
    <w:lvl w:ilvl="0" w:tplc="32D467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16C4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D6ACC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E826D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A066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2C01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A80F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D072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84A4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E4819F9"/>
    <w:multiLevelType w:val="hybridMultilevel"/>
    <w:tmpl w:val="51022AF8"/>
    <w:lvl w:ilvl="0" w:tplc="CDA4A0B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E3A24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D88D1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D0FE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309D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3CAEE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3CD9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AE6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3A6FA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71D6720D"/>
    <w:multiLevelType w:val="hybridMultilevel"/>
    <w:tmpl w:val="656E8D5E"/>
    <w:lvl w:ilvl="0" w:tplc="B4AA76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5C66B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57AD7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91822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528BF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19E59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294C6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A7C68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C46039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7B57167C"/>
    <w:multiLevelType w:val="hybridMultilevel"/>
    <w:tmpl w:val="A120F09C"/>
    <w:lvl w:ilvl="0" w:tplc="5442C2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C7E12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2255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6F28B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43464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45238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22B9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A612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48AD3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7D4E68CD"/>
    <w:multiLevelType w:val="hybridMultilevel"/>
    <w:tmpl w:val="975C3D96"/>
    <w:lvl w:ilvl="0" w:tplc="2B3AAE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87C62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1E082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5A493D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782D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10A2C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F633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7C5A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3B618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5"/>
  </w:num>
  <w:num w:numId="2">
    <w:abstractNumId w:val="13"/>
  </w:num>
  <w:num w:numId="3">
    <w:abstractNumId w:val="17"/>
  </w:num>
  <w:num w:numId="4">
    <w:abstractNumId w:val="2"/>
  </w:num>
  <w:num w:numId="5">
    <w:abstractNumId w:val="7"/>
  </w:num>
  <w:num w:numId="6">
    <w:abstractNumId w:val="18"/>
  </w:num>
  <w:num w:numId="7">
    <w:abstractNumId w:val="6"/>
  </w:num>
  <w:num w:numId="8">
    <w:abstractNumId w:val="16"/>
  </w:num>
  <w:num w:numId="9">
    <w:abstractNumId w:val="4"/>
  </w:num>
  <w:num w:numId="10">
    <w:abstractNumId w:val="9"/>
  </w:num>
  <w:num w:numId="11">
    <w:abstractNumId w:val="3"/>
  </w:num>
  <w:num w:numId="12">
    <w:abstractNumId w:val="1"/>
  </w:num>
  <w:num w:numId="13">
    <w:abstractNumId w:val="10"/>
  </w:num>
  <w:num w:numId="14">
    <w:abstractNumId w:val="0"/>
  </w:num>
  <w:num w:numId="15">
    <w:abstractNumId w:val="11"/>
  </w:num>
  <w:num w:numId="16">
    <w:abstractNumId w:val="19"/>
  </w:num>
  <w:num w:numId="17">
    <w:abstractNumId w:val="15"/>
  </w:num>
  <w:num w:numId="18">
    <w:abstractNumId w:val="14"/>
  </w:num>
  <w:num w:numId="19">
    <w:abstractNumId w:val="12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F60C58"/>
    <w:rsid w:val="005F185F"/>
    <w:rsid w:val="009869A6"/>
    <w:rsid w:val="009A058E"/>
    <w:rsid w:val="00D33E11"/>
    <w:rsid w:val="00F60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CF4E46"/>
  <w15:docId w15:val="{2D42A65B-3430-481D-994B-9D962AFEC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i/>
      <w:color w:val="6076B4" w:themeColor="accen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Cs/>
      <w:color w:val="2F5897" w:themeColor="text2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20" w:after="0" w:line="240" w:lineRule="auto"/>
      <w:outlineLvl w:val="2"/>
    </w:pPr>
    <w:rPr>
      <w:rFonts w:asciiTheme="majorHAnsi" w:eastAsiaTheme="majorEastAsia" w:hAnsiTheme="majorHAnsi" w:cstheme="majorBidi"/>
      <w:bCs/>
      <w:i/>
      <w:color w:val="2F5897" w:themeColor="text2"/>
      <w:sz w:val="23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keepLines/>
      <w:spacing w:before="200" w:after="0" w:line="264" w:lineRule="auto"/>
      <w:outlineLvl w:val="3"/>
    </w:pPr>
    <w:rPr>
      <w:rFonts w:asciiTheme="majorHAnsi" w:eastAsiaTheme="majorEastAsia" w:hAnsiTheme="majorHAnsi" w:cstheme="majorBidi"/>
      <w:bCs/>
      <w:i/>
      <w:iCs/>
      <w:color w:val="2F5897" w:themeColor="text2"/>
      <w:sz w:val="23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 w:line="264" w:lineRule="auto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 w:line="264" w:lineRule="auto"/>
      <w:outlineLvl w:val="5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pPr>
      <w:keepNext/>
      <w:keepLines/>
      <w:spacing w:before="200" w:after="0" w:line="264" w:lineRule="auto"/>
      <w:outlineLvl w:val="6"/>
    </w:pPr>
    <w:rPr>
      <w:rFonts w:asciiTheme="majorHAnsi" w:eastAsiaTheme="majorEastAsia" w:hAnsiTheme="majorHAnsi" w:cstheme="majorBidi"/>
      <w:i/>
      <w:iCs/>
      <w:color w:val="000000"/>
      <w:sz w:val="21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pPr>
      <w:keepNext/>
      <w:keepLines/>
      <w:spacing w:before="200" w:after="0" w:line="264" w:lineRule="auto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pPr>
      <w:keepNext/>
      <w:keepLines/>
      <w:spacing w:before="200" w:after="0" w:line="264" w:lineRule="auto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Cs/>
      <w:i/>
      <w:color w:val="auto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bCs/>
      <w:color w:val="auto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Pr>
      <w:rFonts w:asciiTheme="majorHAnsi" w:eastAsiaTheme="majorEastAsia" w:hAnsiTheme="majorHAnsi" w:cstheme="majorBidi"/>
      <w:bCs/>
      <w:i/>
      <w:color w:val="auto"/>
      <w:sz w:val="23"/>
    </w:rPr>
  </w:style>
  <w:style w:type="paragraph" w:styleId="Ttulo">
    <w:name w:val="Title"/>
    <w:basedOn w:val="Normal"/>
    <w:next w:val="Normal"/>
    <w:link w:val="TtuloCar"/>
    <w:uiPriority w:val="10"/>
    <w:qFormat/>
    <w:pPr>
      <w:spacing w:after="300" w:line="240" w:lineRule="auto"/>
      <w:contextualSpacing/>
    </w:pPr>
    <w:rPr>
      <w:rFonts w:asciiTheme="majorHAnsi" w:eastAsiaTheme="majorEastAsia" w:hAnsiTheme="majorHAnsi" w:cstheme="majorBidi"/>
      <w:color w:val="2F5897" w:themeColor="text2"/>
      <w:spacing w:val="5"/>
      <w:kern w:val="28"/>
      <w:sz w:val="60"/>
      <w:szCs w:val="60"/>
      <w14:ligatures w14:val="standardContextual"/>
      <w14:cntxtAlts/>
    </w:rPr>
  </w:style>
  <w:style w:type="character" w:customStyle="1" w:styleId="TtuloCar">
    <w:name w:val="Título Car"/>
    <w:basedOn w:val="Fuentedeprrafopredeter"/>
    <w:link w:val="Ttulo"/>
    <w:uiPriority w:val="10"/>
    <w:rPr>
      <w:rFonts w:asciiTheme="majorHAnsi" w:eastAsiaTheme="majorEastAsia" w:hAnsiTheme="majorHAnsi" w:cstheme="majorBidi"/>
      <w:color w:val="auto"/>
      <w:spacing w:val="5"/>
      <w:kern w:val="28"/>
      <w:sz w:val="60"/>
      <w:szCs w:val="60"/>
      <w14:ligatures w14:val="standardContextual"/>
      <w14:cntxtAlts/>
    </w:rPr>
  </w:style>
  <w:style w:type="paragraph" w:styleId="Subttulo">
    <w:name w:val="Subtitle"/>
    <w:basedOn w:val="Normal"/>
    <w:next w:val="Normal"/>
    <w:link w:val="SubttuloCar"/>
    <w:uiPriority w:val="11"/>
    <w:qFormat/>
    <w:pPr>
      <w:numPr>
        <w:ilvl w:val="1"/>
      </w:numPr>
    </w:pPr>
    <w:rPr>
      <w:rFonts w:eastAsiaTheme="majorEastAsia" w:cstheme="majorBidi"/>
      <w:iCs/>
      <w:color w:val="000000" w:themeColor="tex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Pr>
      <w:rFonts w:eastAsiaTheme="majorEastAsia" w:cstheme="majorBidi"/>
      <w:iCs/>
      <w:color w:val="auto"/>
      <w:spacing w:val="15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320"/>
        <w:tab w:val="right" w:pos="8640"/>
      </w:tabs>
    </w:pPr>
  </w:style>
  <w:style w:type="character" w:customStyle="1" w:styleId="EncabezadoCar">
    <w:name w:val="Encabezado Car"/>
    <w:basedOn w:val="Fuentedeprrafopredeter"/>
    <w:link w:val="Encabezado"/>
    <w:uiPriority w:val="99"/>
    <w:rPr>
      <w:rFonts w:eastAsiaTheme="minorEastAsia"/>
    </w:rPr>
  </w:style>
  <w:style w:type="paragraph" w:styleId="Sinespaciado">
    <w:name w:val="No Spacing"/>
    <w:link w:val="SinespaciadoCar"/>
    <w:uiPriority w:val="1"/>
    <w:qFormat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eastAsiaTheme="minorEastAsia" w:hAnsi="Tahoma" w:cs="Tahoma"/>
      <w:sz w:val="16"/>
      <w:szCs w:val="16"/>
    </w:rPr>
  </w:style>
  <w:style w:type="character" w:customStyle="1" w:styleId="Ttulo4Car">
    <w:name w:val="Título 4 Car"/>
    <w:basedOn w:val="Fuentedeprrafopredeter"/>
    <w:link w:val="Ttulo4"/>
    <w:uiPriority w:val="9"/>
    <w:semiHidden/>
    <w:rPr>
      <w:rFonts w:asciiTheme="majorHAnsi" w:eastAsiaTheme="majorEastAsia" w:hAnsiTheme="majorHAnsi" w:cstheme="majorBidi"/>
      <w:bCs/>
      <w:i/>
      <w:iCs/>
      <w:color w:val="auto"/>
      <w:sz w:val="23"/>
    </w:rPr>
  </w:style>
  <w:style w:type="character" w:customStyle="1" w:styleId="Ttulo5Car">
    <w:name w:val="Título 5 Car"/>
    <w:basedOn w:val="Fuentedeprrafopredeter"/>
    <w:link w:val="Ttulo5"/>
    <w:uiPriority w:val="9"/>
    <w:semiHidden/>
    <w:rPr>
      <w:rFonts w:asciiTheme="majorHAnsi" w:eastAsiaTheme="majorEastAsia" w:hAnsiTheme="majorHAnsi" w:cstheme="majorBidi"/>
      <w:color w:val="000000"/>
    </w:rPr>
  </w:style>
  <w:style w:type="character" w:customStyle="1" w:styleId="Ttulo6Car">
    <w:name w:val="Título 6 Car"/>
    <w:basedOn w:val="Fuentedeprrafopredeter"/>
    <w:link w:val="Ttulo6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Ttulo7Car">
    <w:name w:val="Título 7 Car"/>
    <w:basedOn w:val="Fuentedeprrafopredeter"/>
    <w:link w:val="Ttulo7"/>
    <w:uiPriority w:val="9"/>
    <w:semiHidden/>
    <w:rPr>
      <w:rFonts w:asciiTheme="majorHAnsi" w:eastAsiaTheme="majorEastAsia" w:hAnsiTheme="majorHAnsi" w:cstheme="majorBidi"/>
      <w:i/>
      <w:iCs/>
      <w:color w:val="000000"/>
      <w:sz w:val="21"/>
    </w:rPr>
  </w:style>
  <w:style w:type="character" w:customStyle="1" w:styleId="Ttulo8Car">
    <w:name w:val="Título 8 Car"/>
    <w:basedOn w:val="Fuentedeprrafopredeter"/>
    <w:link w:val="Ttulo8"/>
    <w:uiPriority w:val="9"/>
    <w:semiHidden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2F5897" w:themeColor="text2"/>
      <w:sz w:val="18"/>
      <w:szCs w:val="18"/>
    </w:rPr>
  </w:style>
  <w:style w:type="character" w:styleId="Textoennegrita">
    <w:name w:val="Strong"/>
    <w:basedOn w:val="Fuentedeprrafopredeter"/>
    <w:uiPriority w:val="22"/>
    <w:qFormat/>
    <w:rPr>
      <w:b/>
      <w:bCs/>
    </w:rPr>
  </w:style>
  <w:style w:type="character" w:styleId="nfasis">
    <w:name w:val="Emphasis"/>
    <w:basedOn w:val="Fuentedeprrafopredeter"/>
    <w:uiPriority w:val="20"/>
    <w:qFormat/>
    <w:rPr>
      <w:i/>
      <w:iCs/>
      <w:color w:val="auto"/>
    </w:rPr>
  </w:style>
  <w:style w:type="paragraph" w:styleId="Prrafodelista">
    <w:name w:val="List Paragraph"/>
    <w:basedOn w:val="Normal"/>
    <w:uiPriority w:val="34"/>
    <w:qFormat/>
    <w:pPr>
      <w:spacing w:after="160" w:line="240" w:lineRule="auto"/>
      <w:ind w:left="1008" w:hanging="288"/>
      <w:contextualSpacing/>
    </w:pPr>
    <w:rPr>
      <w:rFonts w:eastAsiaTheme="minorHAnsi"/>
      <w:sz w:val="21"/>
    </w:rPr>
  </w:style>
  <w:style w:type="paragraph" w:styleId="Cita">
    <w:name w:val="Quote"/>
    <w:basedOn w:val="Normal"/>
    <w:next w:val="Normal"/>
    <w:link w:val="CitaCar"/>
    <w:uiPriority w:val="29"/>
    <w:qFormat/>
    <w:pPr>
      <w:spacing w:before="160" w:after="160" w:line="300" w:lineRule="auto"/>
      <w:ind w:left="144" w:right="144"/>
      <w:jc w:val="center"/>
    </w:pPr>
    <w:rPr>
      <w:rFonts w:asciiTheme="majorHAnsi" w:hAnsiTheme="majorHAnsi"/>
      <w:i/>
      <w:iCs/>
      <w:color w:val="6076B4" w:themeColor="accent1"/>
      <w:sz w:val="24"/>
    </w:rPr>
  </w:style>
  <w:style w:type="character" w:customStyle="1" w:styleId="CitaCar">
    <w:name w:val="Cita Car"/>
    <w:basedOn w:val="Fuentedeprrafopredeter"/>
    <w:link w:val="Cita"/>
    <w:uiPriority w:val="29"/>
    <w:rPr>
      <w:rFonts w:asciiTheme="majorHAnsi" w:hAnsiTheme="majorHAnsi"/>
      <w:i/>
      <w:iCs/>
      <w:color w:val="auto"/>
      <w:sz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pPr>
      <w:pBdr>
        <w:top w:val="single" w:sz="36" w:space="8" w:color="6076B4" w:themeColor="accent1"/>
        <w:left w:val="single" w:sz="36" w:space="8" w:color="6076B4" w:themeColor="accent1"/>
        <w:bottom w:val="single" w:sz="36" w:space="8" w:color="6076B4" w:themeColor="accent1"/>
        <w:right w:val="single" w:sz="36" w:space="8" w:color="6076B4" w:themeColor="accent1"/>
      </w:pBdr>
      <w:shd w:val="clear" w:color="auto" w:fill="6076B4" w:themeFill="accent1"/>
      <w:spacing w:before="200" w:after="280" w:line="300" w:lineRule="auto"/>
      <w:ind w:left="936" w:right="936"/>
      <w:jc w:val="center"/>
    </w:pPr>
    <w:rPr>
      <w:rFonts w:asciiTheme="majorHAnsi" w:eastAsiaTheme="majorEastAsia" w:hAnsiTheme="majorHAnsi"/>
      <w:bCs/>
      <w:i/>
      <w:iCs/>
      <w:color w:val="000000"/>
      <w:sz w:val="24"/>
      <w14:ligatures w14:val="standardContextual"/>
      <w14:cntxtAlts/>
    </w:rPr>
  </w:style>
  <w:style w:type="character" w:customStyle="1" w:styleId="CitadestacadaCar">
    <w:name w:val="Cita destacada Car"/>
    <w:basedOn w:val="Fuentedeprrafopredeter"/>
    <w:link w:val="Citadestacada"/>
    <w:uiPriority w:val="30"/>
    <w:rPr>
      <w:rFonts w:asciiTheme="majorHAnsi" w:eastAsiaTheme="majorEastAsia" w:hAnsiTheme="majorHAnsi"/>
      <w:bCs/>
      <w:i/>
      <w:iCs/>
      <w:color w:val="000000"/>
      <w:sz w:val="24"/>
      <w:shd w:val="clear" w:color="auto" w:fill="6076B4" w:themeFill="accent1"/>
      <w14:ligatures w14:val="standardContextual"/>
      <w14:cntxtAlts/>
    </w:rPr>
  </w:style>
  <w:style w:type="character" w:styleId="nfasissutil">
    <w:name w:val="Subtle Emphasis"/>
    <w:basedOn w:val="Fuentedeprrafopredeter"/>
    <w:uiPriority w:val="19"/>
    <w:qFormat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Pr>
      <w:b/>
      <w:bCs/>
      <w:i/>
      <w:iCs/>
      <w:caps w:val="0"/>
      <w:smallCaps w:val="0"/>
      <w:color w:val="auto"/>
    </w:rPr>
  </w:style>
  <w:style w:type="character" w:styleId="Referenciasutil">
    <w:name w:val="Subtle Reference"/>
    <w:basedOn w:val="Fuentedeprrafopredeter"/>
    <w:uiPriority w:val="31"/>
    <w:qFormat/>
    <w:rPr>
      <w:smallCaps/>
      <w:color w:val="auto"/>
      <w:u w:val="single"/>
    </w:rPr>
  </w:style>
  <w:style w:type="character" w:styleId="Referenciaintensa">
    <w:name w:val="Intense Reference"/>
    <w:basedOn w:val="Fuentedeprrafopredeter"/>
    <w:uiPriority w:val="32"/>
    <w:qFormat/>
    <w:rPr>
      <w:b/>
      <w:bCs/>
      <w:caps w:val="0"/>
      <w:smallCaps w:val="0"/>
      <w:color w:val="auto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Pr>
      <w:b/>
      <w:bCs/>
      <w:caps w:val="0"/>
      <w:smallCaps/>
      <w:spacing w:val="10"/>
    </w:rPr>
  </w:style>
  <w:style w:type="paragraph" w:styleId="TtuloTDC">
    <w:name w:val="TOC Heading"/>
    <w:basedOn w:val="Ttulo1"/>
    <w:next w:val="Normal"/>
    <w:uiPriority w:val="39"/>
    <w:semiHidden/>
    <w:unhideWhenUsed/>
    <w:qFormat/>
    <w:pPr>
      <w:spacing w:before="480" w:line="276" w:lineRule="auto"/>
      <w:outlineLvl w:val="9"/>
    </w:pPr>
    <w:rPr>
      <w:b/>
      <w:i w:val="0"/>
      <w:sz w:val="28"/>
      <w:szCs w:val="28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1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66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0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778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478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04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4715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0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713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22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951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97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56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381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260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315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399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817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4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95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3497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00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90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62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3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0794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5580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13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1190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09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0850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254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9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85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92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15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863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7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430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18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26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89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12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654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9846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63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1571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microsoft.com/office/2007/relationships/diagramDrawing" Target="diagrams/drawing1.xml"/><Relationship Id="rId26" Type="http://schemas.openxmlformats.org/officeDocument/2006/relationships/image" Target="media/image6.PNG"/><Relationship Id="rId39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1" Type="http://schemas.openxmlformats.org/officeDocument/2006/relationships/diagramQuickStyle" Target="diagrams/quickStyle2.xml"/><Relationship Id="rId34" Type="http://schemas.openxmlformats.org/officeDocument/2006/relationships/image" Target="media/image1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diagramColors" Target="diagrams/colors1.xm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diagramQuickStyle" Target="diagrams/quickStyle1.xml"/><Relationship Id="rId20" Type="http://schemas.openxmlformats.org/officeDocument/2006/relationships/diagramLayout" Target="diagrams/layout2.xm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diagramLayout" Target="diagrams/layout1.xml"/><Relationship Id="rId23" Type="http://schemas.microsoft.com/office/2007/relationships/diagramDrawing" Target="diagrams/drawing2.xml"/><Relationship Id="rId28" Type="http://schemas.openxmlformats.org/officeDocument/2006/relationships/image" Target="media/image8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diagramData" Target="diagrams/data2.xml"/><Relationship Id="rId31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diagramData" Target="diagrams/data1.xml"/><Relationship Id="rId22" Type="http://schemas.openxmlformats.org/officeDocument/2006/relationships/diagramColors" Target="diagrams/colors2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Yvonne\AppData\Roaming\Microsoft\Templates\Informe%20(dise&#241;o%20ejecutivo)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159654D-7B32-4332-A0C3-9FDDC0A2C90F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9297AE4B-EC63-4294-9D19-C92A4FE60E59}">
      <dgm:prSet phldrT="[Texto]"/>
      <dgm:spPr>
        <a:solidFill>
          <a:srgbClr val="FF0000"/>
        </a:solidFill>
      </dgm:spPr>
      <dgm:t>
        <a:bodyPr/>
        <a:lstStyle/>
        <a:p>
          <a:r>
            <a:rPr lang="en-US" dirty="0"/>
            <a:t>Venues</a:t>
          </a:r>
          <a:endParaRPr lang="es-ES" dirty="0"/>
        </a:p>
      </dgm:t>
    </dgm:pt>
    <dgm:pt modelId="{A1EBEB26-3314-4AC6-A2FE-E8B1F13C1B39}" type="parTrans" cxnId="{017305F6-7C8F-4DD0-BF42-9059E9DFA6B0}">
      <dgm:prSet/>
      <dgm:spPr/>
      <dgm:t>
        <a:bodyPr/>
        <a:lstStyle/>
        <a:p>
          <a:endParaRPr lang="es-ES"/>
        </a:p>
      </dgm:t>
    </dgm:pt>
    <dgm:pt modelId="{C5C8C5EF-777E-444E-B3DE-A17681ABDF12}" type="sibTrans" cxnId="{017305F6-7C8F-4DD0-BF42-9059E9DFA6B0}">
      <dgm:prSet/>
      <dgm:spPr/>
      <dgm:t>
        <a:bodyPr/>
        <a:lstStyle/>
        <a:p>
          <a:endParaRPr lang="es-ES"/>
        </a:p>
      </dgm:t>
    </dgm:pt>
    <dgm:pt modelId="{05802BC3-6C6A-41C8-A8AE-123C783CCC5F}">
      <dgm:prSet phldrT="[Texto]"/>
      <dgm:spPr>
        <a:solidFill>
          <a:srgbClr val="00B050"/>
        </a:solidFill>
      </dgm:spPr>
      <dgm:t>
        <a:bodyPr/>
        <a:lstStyle/>
        <a:p>
          <a:r>
            <a:rPr lang="en-US" dirty="0"/>
            <a:t>Places to drink</a:t>
          </a:r>
          <a:endParaRPr lang="es-ES" dirty="0"/>
        </a:p>
      </dgm:t>
    </dgm:pt>
    <dgm:pt modelId="{E8B30F66-B6D4-4E93-92C1-886D025F0F51}" type="parTrans" cxnId="{4E6B208D-3572-4EC7-B66E-A8FF930906F4}">
      <dgm:prSet/>
      <dgm:spPr/>
      <dgm:t>
        <a:bodyPr/>
        <a:lstStyle/>
        <a:p>
          <a:endParaRPr lang="es-ES"/>
        </a:p>
      </dgm:t>
    </dgm:pt>
    <dgm:pt modelId="{C373CA32-A080-46E6-B903-6029419BB87B}" type="sibTrans" cxnId="{4E6B208D-3572-4EC7-B66E-A8FF930906F4}">
      <dgm:prSet/>
      <dgm:spPr/>
      <dgm:t>
        <a:bodyPr/>
        <a:lstStyle/>
        <a:p>
          <a:endParaRPr lang="es-ES"/>
        </a:p>
      </dgm:t>
    </dgm:pt>
    <dgm:pt modelId="{99404689-7F6F-440A-A119-BCDF357B4E85}">
      <dgm:prSet phldrT="[Texto]"/>
      <dgm:spPr>
        <a:solidFill>
          <a:schemeClr val="tx1">
            <a:lumMod val="85000"/>
            <a:lumOff val="15000"/>
          </a:schemeClr>
        </a:solidFill>
      </dgm:spPr>
      <dgm:t>
        <a:bodyPr/>
        <a:lstStyle/>
        <a:p>
          <a:r>
            <a:rPr lang="en-US" dirty="0"/>
            <a:t>Local Spanish</a:t>
          </a:r>
          <a:endParaRPr lang="es-ES" dirty="0"/>
        </a:p>
      </dgm:t>
    </dgm:pt>
    <dgm:pt modelId="{8FEF8F79-A2B6-47A8-BBF1-F2C3A840B57B}" type="parTrans" cxnId="{7F707408-4C6A-4CC4-9B56-F4467FDC23CE}">
      <dgm:prSet/>
      <dgm:spPr/>
      <dgm:t>
        <a:bodyPr/>
        <a:lstStyle/>
        <a:p>
          <a:endParaRPr lang="es-ES"/>
        </a:p>
      </dgm:t>
    </dgm:pt>
    <dgm:pt modelId="{64FA8E9F-178B-4DA6-AA47-1297AD174EBC}" type="sibTrans" cxnId="{7F707408-4C6A-4CC4-9B56-F4467FDC23CE}">
      <dgm:prSet/>
      <dgm:spPr/>
      <dgm:t>
        <a:bodyPr/>
        <a:lstStyle/>
        <a:p>
          <a:endParaRPr lang="es-ES"/>
        </a:p>
      </dgm:t>
    </dgm:pt>
    <dgm:pt modelId="{53F73DEE-93D9-49A9-876E-A4005D3751C5}">
      <dgm:prSet phldrT="[Texto]"/>
      <dgm:spPr>
        <a:solidFill>
          <a:schemeClr val="accent4">
            <a:lumMod val="50000"/>
          </a:schemeClr>
        </a:solidFill>
      </dgm:spPr>
      <dgm:t>
        <a:bodyPr/>
        <a:lstStyle/>
        <a:p>
          <a:r>
            <a:rPr lang="en-US" dirty="0"/>
            <a:t>Dessert venues</a:t>
          </a:r>
          <a:endParaRPr lang="es-ES" dirty="0"/>
        </a:p>
      </dgm:t>
    </dgm:pt>
    <dgm:pt modelId="{67C82A49-C53C-453B-BDEF-0866834391AD}" type="parTrans" cxnId="{218DFC81-619E-4E2D-8EAD-6DED765E697B}">
      <dgm:prSet/>
      <dgm:spPr/>
      <dgm:t>
        <a:bodyPr/>
        <a:lstStyle/>
        <a:p>
          <a:endParaRPr lang="es-ES"/>
        </a:p>
      </dgm:t>
    </dgm:pt>
    <dgm:pt modelId="{51DCE905-FA04-4F87-B117-ACC68486B1BE}" type="sibTrans" cxnId="{218DFC81-619E-4E2D-8EAD-6DED765E697B}">
      <dgm:prSet/>
      <dgm:spPr/>
      <dgm:t>
        <a:bodyPr/>
        <a:lstStyle/>
        <a:p>
          <a:endParaRPr lang="es-ES"/>
        </a:p>
      </dgm:t>
    </dgm:pt>
    <dgm:pt modelId="{2AA53040-0C72-44B8-91A1-9AD57C27C552}">
      <dgm:prSet phldrT="[Texto]"/>
      <dgm:spPr>
        <a:solidFill>
          <a:schemeClr val="accent5">
            <a:lumMod val="50000"/>
          </a:schemeClr>
        </a:solidFill>
      </dgm:spPr>
      <dgm:t>
        <a:bodyPr/>
        <a:lstStyle/>
        <a:p>
          <a:r>
            <a:rPr lang="en-US" dirty="0"/>
            <a:t>International food</a:t>
          </a:r>
          <a:endParaRPr lang="es-ES" dirty="0"/>
        </a:p>
      </dgm:t>
    </dgm:pt>
    <dgm:pt modelId="{0C106867-EABB-42ED-B0BE-18411075A2F6}" type="parTrans" cxnId="{348CC8A0-50EF-4E3A-8FB0-3E874DB7E931}">
      <dgm:prSet/>
      <dgm:spPr/>
      <dgm:t>
        <a:bodyPr/>
        <a:lstStyle/>
        <a:p>
          <a:endParaRPr lang="es-ES"/>
        </a:p>
      </dgm:t>
    </dgm:pt>
    <dgm:pt modelId="{8C019BEC-96DD-4E92-AC46-44747092DDD8}" type="sibTrans" cxnId="{348CC8A0-50EF-4E3A-8FB0-3E874DB7E931}">
      <dgm:prSet/>
      <dgm:spPr/>
      <dgm:t>
        <a:bodyPr/>
        <a:lstStyle/>
        <a:p>
          <a:endParaRPr lang="es-ES"/>
        </a:p>
      </dgm:t>
    </dgm:pt>
    <dgm:pt modelId="{469FBC76-8530-49E0-B346-0A585F32C275}">
      <dgm:prSet phldrT="[Texto]"/>
      <dgm:spPr>
        <a:solidFill>
          <a:schemeClr val="accent3">
            <a:lumMod val="50000"/>
          </a:schemeClr>
        </a:solidFill>
      </dgm:spPr>
      <dgm:t>
        <a:bodyPr/>
        <a:lstStyle/>
        <a:p>
          <a:r>
            <a:rPr lang="en-US" dirty="0"/>
            <a:t>Special venue</a:t>
          </a:r>
          <a:endParaRPr lang="es-ES" dirty="0"/>
        </a:p>
      </dgm:t>
    </dgm:pt>
    <dgm:pt modelId="{54928C53-8A45-4BF6-8E11-EBD0C415ABEA}" type="parTrans" cxnId="{658EE77C-583F-4F1F-B317-874AEFDB30EA}">
      <dgm:prSet/>
      <dgm:spPr/>
      <dgm:t>
        <a:bodyPr/>
        <a:lstStyle/>
        <a:p>
          <a:endParaRPr lang="es-ES"/>
        </a:p>
      </dgm:t>
    </dgm:pt>
    <dgm:pt modelId="{56474226-5DAA-4652-8311-7F5D52515592}" type="sibTrans" cxnId="{658EE77C-583F-4F1F-B317-874AEFDB30EA}">
      <dgm:prSet/>
      <dgm:spPr/>
      <dgm:t>
        <a:bodyPr/>
        <a:lstStyle/>
        <a:p>
          <a:endParaRPr lang="es-ES"/>
        </a:p>
      </dgm:t>
    </dgm:pt>
    <dgm:pt modelId="{447469C3-49B4-470F-A1C1-3FC12E34A41D}">
      <dgm:prSet phldrT="[Texto]"/>
      <dgm:spPr>
        <a:solidFill>
          <a:schemeClr val="accent6">
            <a:lumMod val="50000"/>
          </a:schemeClr>
        </a:solidFill>
      </dgm:spPr>
      <dgm:t>
        <a:bodyPr/>
        <a:lstStyle/>
        <a:p>
          <a:r>
            <a:rPr lang="en-US" dirty="0"/>
            <a:t>Fast food</a:t>
          </a:r>
          <a:endParaRPr lang="es-ES" dirty="0"/>
        </a:p>
      </dgm:t>
    </dgm:pt>
    <dgm:pt modelId="{1F62EBAF-B09B-4019-A18A-1B8840865A46}" type="parTrans" cxnId="{0D60B439-8C50-492F-A065-15E431FE13E6}">
      <dgm:prSet/>
      <dgm:spPr/>
      <dgm:t>
        <a:bodyPr/>
        <a:lstStyle/>
        <a:p>
          <a:endParaRPr lang="es-ES"/>
        </a:p>
      </dgm:t>
    </dgm:pt>
    <dgm:pt modelId="{E44535EC-A2F6-423E-B644-F5ECB7F7EB83}" type="sibTrans" cxnId="{0D60B439-8C50-492F-A065-15E431FE13E6}">
      <dgm:prSet/>
      <dgm:spPr/>
      <dgm:t>
        <a:bodyPr/>
        <a:lstStyle/>
        <a:p>
          <a:endParaRPr lang="es-ES"/>
        </a:p>
      </dgm:t>
    </dgm:pt>
    <dgm:pt modelId="{A5EF24BD-A1F1-4106-B3B4-951734720D48}">
      <dgm:prSet phldrT="[Texto]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r>
            <a:rPr lang="en-US" dirty="0"/>
            <a:t>Vegan</a:t>
          </a:r>
          <a:endParaRPr lang="es-ES" dirty="0"/>
        </a:p>
      </dgm:t>
    </dgm:pt>
    <dgm:pt modelId="{1A01F260-7320-41DD-8ED5-02B44C113F8D}" type="parTrans" cxnId="{E1EABCF3-54E4-4460-AE01-D23DEBB84759}">
      <dgm:prSet/>
      <dgm:spPr/>
      <dgm:t>
        <a:bodyPr/>
        <a:lstStyle/>
        <a:p>
          <a:endParaRPr lang="es-ES"/>
        </a:p>
      </dgm:t>
    </dgm:pt>
    <dgm:pt modelId="{36245610-7EAF-4DC9-B755-1F0187941262}" type="sibTrans" cxnId="{E1EABCF3-54E4-4460-AE01-D23DEBB84759}">
      <dgm:prSet/>
      <dgm:spPr/>
      <dgm:t>
        <a:bodyPr/>
        <a:lstStyle/>
        <a:p>
          <a:endParaRPr lang="es-ES"/>
        </a:p>
      </dgm:t>
    </dgm:pt>
    <dgm:pt modelId="{7BB7C6AF-CDA8-4A16-99AF-46ED9DCF8250}">
      <dgm:prSet phldrT="[Texto]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r>
            <a:rPr lang="en-US" dirty="0"/>
            <a:t>Pet café</a:t>
          </a:r>
          <a:endParaRPr lang="es-ES" dirty="0"/>
        </a:p>
      </dgm:t>
    </dgm:pt>
    <dgm:pt modelId="{9A29BFD7-E54A-4712-B912-255AE1C552C0}" type="parTrans" cxnId="{EE32C826-C5AA-41E8-A25D-F721501B20DC}">
      <dgm:prSet/>
      <dgm:spPr/>
      <dgm:t>
        <a:bodyPr/>
        <a:lstStyle/>
        <a:p>
          <a:endParaRPr lang="es-ES"/>
        </a:p>
      </dgm:t>
    </dgm:pt>
    <dgm:pt modelId="{B67AFE68-96BD-422A-A31E-25B1AE22BAEB}" type="sibTrans" cxnId="{EE32C826-C5AA-41E8-A25D-F721501B20DC}">
      <dgm:prSet/>
      <dgm:spPr/>
      <dgm:t>
        <a:bodyPr/>
        <a:lstStyle/>
        <a:p>
          <a:endParaRPr lang="es-ES"/>
        </a:p>
      </dgm:t>
    </dgm:pt>
    <dgm:pt modelId="{08CB8B42-1A62-43A8-B275-BBCC0D684D25}">
      <dgm:prSet phldrT="[Texto]"/>
      <dgm:spPr>
        <a:solidFill>
          <a:schemeClr val="accent4">
            <a:lumMod val="60000"/>
            <a:lumOff val="40000"/>
          </a:schemeClr>
        </a:solidFill>
      </dgm:spPr>
      <dgm:t>
        <a:bodyPr/>
        <a:lstStyle/>
        <a:p>
          <a:r>
            <a:rPr lang="en-US" dirty="0"/>
            <a:t>Gay bar</a:t>
          </a:r>
          <a:endParaRPr lang="es-ES" dirty="0"/>
        </a:p>
      </dgm:t>
    </dgm:pt>
    <dgm:pt modelId="{5F8539D1-9162-4E6E-85E8-31D9BE4A5310}" type="parTrans" cxnId="{5C1D966E-2198-4723-AEF7-A5EC112601A1}">
      <dgm:prSet/>
      <dgm:spPr/>
      <dgm:t>
        <a:bodyPr/>
        <a:lstStyle/>
        <a:p>
          <a:endParaRPr lang="es-ES"/>
        </a:p>
      </dgm:t>
    </dgm:pt>
    <dgm:pt modelId="{EE235C28-B44E-454C-8DFC-273388942738}" type="sibTrans" cxnId="{5C1D966E-2198-4723-AEF7-A5EC112601A1}">
      <dgm:prSet/>
      <dgm:spPr/>
      <dgm:t>
        <a:bodyPr/>
        <a:lstStyle/>
        <a:p>
          <a:endParaRPr lang="es-ES"/>
        </a:p>
      </dgm:t>
    </dgm:pt>
    <dgm:pt modelId="{826BEE74-32D2-4A99-928A-687CCE6567DB}">
      <dgm:prSet phldrT="[Texto]"/>
      <dgm:spPr>
        <a:solidFill>
          <a:schemeClr val="accent5">
            <a:lumMod val="75000"/>
          </a:schemeClr>
        </a:solidFill>
      </dgm:spPr>
      <dgm:t>
        <a:bodyPr/>
        <a:lstStyle/>
        <a:p>
          <a:r>
            <a:rPr lang="en-US" dirty="0"/>
            <a:t>Latino</a:t>
          </a:r>
          <a:endParaRPr lang="es-ES" dirty="0"/>
        </a:p>
      </dgm:t>
    </dgm:pt>
    <dgm:pt modelId="{57746F3E-95D7-464C-866A-0708B09A3B73}" type="parTrans" cxnId="{91AABB0B-AD05-4929-954D-E4E4CEFDCBEB}">
      <dgm:prSet/>
      <dgm:spPr/>
      <dgm:t>
        <a:bodyPr/>
        <a:lstStyle/>
        <a:p>
          <a:endParaRPr lang="es-ES"/>
        </a:p>
      </dgm:t>
    </dgm:pt>
    <dgm:pt modelId="{5A6B242C-C8D4-4E74-A4ED-E6449946ED5C}" type="sibTrans" cxnId="{91AABB0B-AD05-4929-954D-E4E4CEFDCBEB}">
      <dgm:prSet/>
      <dgm:spPr/>
      <dgm:t>
        <a:bodyPr/>
        <a:lstStyle/>
        <a:p>
          <a:endParaRPr lang="es-ES"/>
        </a:p>
      </dgm:t>
    </dgm:pt>
    <dgm:pt modelId="{785F24EE-F4D4-4416-A0C4-E6BFF8048D4C}">
      <dgm:prSet phldrT="[Texto]"/>
      <dgm:spPr>
        <a:solidFill>
          <a:schemeClr val="accent5">
            <a:lumMod val="75000"/>
          </a:schemeClr>
        </a:solidFill>
      </dgm:spPr>
      <dgm:t>
        <a:bodyPr/>
        <a:lstStyle/>
        <a:p>
          <a:r>
            <a:rPr lang="en-US" dirty="0"/>
            <a:t>Asian</a:t>
          </a:r>
          <a:endParaRPr lang="es-ES" dirty="0"/>
        </a:p>
      </dgm:t>
    </dgm:pt>
    <dgm:pt modelId="{4E836AC2-3C2C-4453-8F0C-F4A5B774CDEE}" type="parTrans" cxnId="{65220FCA-5C7C-463F-9421-726C281176D7}">
      <dgm:prSet/>
      <dgm:spPr/>
      <dgm:t>
        <a:bodyPr/>
        <a:lstStyle/>
        <a:p>
          <a:endParaRPr lang="es-ES"/>
        </a:p>
      </dgm:t>
    </dgm:pt>
    <dgm:pt modelId="{CF54D93A-5AEB-4C60-93D3-62A5A17E91A7}" type="sibTrans" cxnId="{65220FCA-5C7C-463F-9421-726C281176D7}">
      <dgm:prSet/>
      <dgm:spPr/>
      <dgm:t>
        <a:bodyPr/>
        <a:lstStyle/>
        <a:p>
          <a:endParaRPr lang="es-ES"/>
        </a:p>
      </dgm:t>
    </dgm:pt>
    <dgm:pt modelId="{035447D6-A841-461F-950A-E1FA2061B680}">
      <dgm:prSet phldrT="[Texto]"/>
      <dgm:spPr>
        <a:solidFill>
          <a:schemeClr val="accent5">
            <a:lumMod val="75000"/>
          </a:schemeClr>
        </a:solidFill>
      </dgm:spPr>
      <dgm:t>
        <a:bodyPr/>
        <a:lstStyle/>
        <a:p>
          <a:r>
            <a:rPr lang="en-US" dirty="0"/>
            <a:t>European</a:t>
          </a:r>
          <a:endParaRPr lang="es-ES" dirty="0"/>
        </a:p>
      </dgm:t>
    </dgm:pt>
    <dgm:pt modelId="{97DEF0E0-A93A-4268-8E32-9CD52A1679E9}" type="parTrans" cxnId="{7E46FBBE-1875-4ED3-9936-1DA2D7222C53}">
      <dgm:prSet/>
      <dgm:spPr/>
      <dgm:t>
        <a:bodyPr/>
        <a:lstStyle/>
        <a:p>
          <a:endParaRPr lang="es-ES"/>
        </a:p>
      </dgm:t>
    </dgm:pt>
    <dgm:pt modelId="{109B81D1-C0F4-4B07-B8C4-42AC99CB78C8}" type="sibTrans" cxnId="{7E46FBBE-1875-4ED3-9936-1DA2D7222C53}">
      <dgm:prSet/>
      <dgm:spPr/>
      <dgm:t>
        <a:bodyPr/>
        <a:lstStyle/>
        <a:p>
          <a:endParaRPr lang="es-ES"/>
        </a:p>
      </dgm:t>
    </dgm:pt>
    <dgm:pt modelId="{4FBF6552-8458-464D-B1BF-88A73050FF69}">
      <dgm:prSet phldrT="[Texto]"/>
      <dgm:spPr>
        <a:solidFill>
          <a:schemeClr val="accent5">
            <a:lumMod val="75000"/>
          </a:schemeClr>
        </a:solidFill>
      </dgm:spPr>
      <dgm:t>
        <a:bodyPr/>
        <a:lstStyle/>
        <a:p>
          <a:r>
            <a:rPr lang="en-US" dirty="0"/>
            <a:t>American</a:t>
          </a:r>
          <a:endParaRPr lang="es-ES" dirty="0"/>
        </a:p>
      </dgm:t>
    </dgm:pt>
    <dgm:pt modelId="{E080C588-5B54-4F0E-A30F-2850D669AFF9}" type="parTrans" cxnId="{85C98221-5277-49C0-ACC2-A605A52B5C39}">
      <dgm:prSet/>
      <dgm:spPr/>
      <dgm:t>
        <a:bodyPr/>
        <a:lstStyle/>
        <a:p>
          <a:endParaRPr lang="es-ES"/>
        </a:p>
      </dgm:t>
    </dgm:pt>
    <dgm:pt modelId="{60F3F664-0264-44B1-BED4-8B3BE3576241}" type="sibTrans" cxnId="{85C98221-5277-49C0-ACC2-A605A52B5C39}">
      <dgm:prSet/>
      <dgm:spPr/>
      <dgm:t>
        <a:bodyPr/>
        <a:lstStyle/>
        <a:p>
          <a:endParaRPr lang="es-ES"/>
        </a:p>
      </dgm:t>
    </dgm:pt>
    <dgm:pt modelId="{8F97C43C-11AC-49B0-83D0-1C1DD35C2F0D}">
      <dgm:prSet phldrT="[Texto]"/>
      <dgm:spPr>
        <a:solidFill>
          <a:schemeClr val="accent5">
            <a:lumMod val="75000"/>
          </a:schemeClr>
        </a:solidFill>
      </dgm:spPr>
      <dgm:t>
        <a:bodyPr/>
        <a:lstStyle/>
        <a:p>
          <a:r>
            <a:rPr lang="en-US" dirty="0"/>
            <a:t>Middle East</a:t>
          </a:r>
          <a:endParaRPr lang="es-ES" dirty="0"/>
        </a:p>
      </dgm:t>
    </dgm:pt>
    <dgm:pt modelId="{96687B58-B63F-438C-801C-56E4F37E235F}" type="parTrans" cxnId="{29C24C01-80D7-4269-A807-37F34FDD8861}">
      <dgm:prSet/>
      <dgm:spPr/>
      <dgm:t>
        <a:bodyPr/>
        <a:lstStyle/>
        <a:p>
          <a:endParaRPr lang="es-ES"/>
        </a:p>
      </dgm:t>
    </dgm:pt>
    <dgm:pt modelId="{FC2C3FBB-2368-4341-8468-B45705756587}" type="sibTrans" cxnId="{29C24C01-80D7-4269-A807-37F34FDD8861}">
      <dgm:prSet/>
      <dgm:spPr/>
      <dgm:t>
        <a:bodyPr/>
        <a:lstStyle/>
        <a:p>
          <a:endParaRPr lang="es-ES"/>
        </a:p>
      </dgm:t>
    </dgm:pt>
    <dgm:pt modelId="{370E8455-C6DE-4487-90B1-1D1476B9F24B}">
      <dgm:prSet phldrT="[Texto]"/>
      <dgm:spPr>
        <a:solidFill>
          <a:schemeClr val="accent5">
            <a:lumMod val="75000"/>
          </a:schemeClr>
        </a:solidFill>
      </dgm:spPr>
      <dgm:t>
        <a:bodyPr/>
        <a:lstStyle/>
        <a:p>
          <a:r>
            <a:rPr lang="en-US" dirty="0"/>
            <a:t>African</a:t>
          </a:r>
          <a:endParaRPr lang="es-ES" dirty="0"/>
        </a:p>
      </dgm:t>
    </dgm:pt>
    <dgm:pt modelId="{45220D50-221F-4B89-B6E1-0B6A21DC06D6}" type="parTrans" cxnId="{A1A28234-16AF-4164-B575-E0D0E399F93E}">
      <dgm:prSet/>
      <dgm:spPr/>
      <dgm:t>
        <a:bodyPr/>
        <a:lstStyle/>
        <a:p>
          <a:endParaRPr lang="es-ES"/>
        </a:p>
      </dgm:t>
    </dgm:pt>
    <dgm:pt modelId="{0E05874C-7131-4332-91CF-7969B0A49A89}" type="sibTrans" cxnId="{A1A28234-16AF-4164-B575-E0D0E399F93E}">
      <dgm:prSet/>
      <dgm:spPr/>
      <dgm:t>
        <a:bodyPr/>
        <a:lstStyle/>
        <a:p>
          <a:endParaRPr lang="es-ES"/>
        </a:p>
      </dgm:t>
    </dgm:pt>
    <dgm:pt modelId="{6DCB6A58-6B5F-4075-8922-D3C490C09927}">
      <dgm:prSet phldrT="[Texto]"/>
      <dgm:spPr>
        <a:solidFill>
          <a:srgbClr val="92D050"/>
        </a:solidFill>
      </dgm:spPr>
      <dgm:t>
        <a:bodyPr/>
        <a:lstStyle/>
        <a:p>
          <a:r>
            <a:rPr lang="en-US" dirty="0"/>
            <a:t>Pubs</a:t>
          </a:r>
          <a:endParaRPr lang="es-ES" dirty="0"/>
        </a:p>
      </dgm:t>
    </dgm:pt>
    <dgm:pt modelId="{ABAE847F-385F-462D-8979-A958A65948F5}" type="parTrans" cxnId="{8BD7A7E5-AE51-4727-81CA-3272D2FB7993}">
      <dgm:prSet/>
      <dgm:spPr/>
      <dgm:t>
        <a:bodyPr/>
        <a:lstStyle/>
        <a:p>
          <a:endParaRPr lang="es-ES"/>
        </a:p>
      </dgm:t>
    </dgm:pt>
    <dgm:pt modelId="{4AB451FD-8F98-48C4-B423-6ECFCB8247A0}" type="sibTrans" cxnId="{8BD7A7E5-AE51-4727-81CA-3272D2FB7993}">
      <dgm:prSet/>
      <dgm:spPr/>
      <dgm:t>
        <a:bodyPr/>
        <a:lstStyle/>
        <a:p>
          <a:endParaRPr lang="es-ES"/>
        </a:p>
      </dgm:t>
    </dgm:pt>
    <dgm:pt modelId="{F50B404F-EDF7-4880-A4DA-22BD51A2F046}">
      <dgm:prSet phldrT="[Texto]"/>
      <dgm:spPr>
        <a:solidFill>
          <a:srgbClr val="92D050"/>
        </a:solidFill>
      </dgm:spPr>
      <dgm:t>
        <a:bodyPr/>
        <a:lstStyle/>
        <a:p>
          <a:r>
            <a:rPr lang="en-US" dirty="0"/>
            <a:t>Taverna</a:t>
          </a:r>
          <a:endParaRPr lang="es-ES" dirty="0"/>
        </a:p>
      </dgm:t>
    </dgm:pt>
    <dgm:pt modelId="{E366305C-B006-48D1-992F-97D0C433F713}" type="parTrans" cxnId="{909CE90D-14B4-4BC0-A424-F6764D762DEF}">
      <dgm:prSet/>
      <dgm:spPr/>
      <dgm:t>
        <a:bodyPr/>
        <a:lstStyle/>
        <a:p>
          <a:endParaRPr lang="es-ES"/>
        </a:p>
      </dgm:t>
    </dgm:pt>
    <dgm:pt modelId="{FDECEB3B-FA6A-494A-97B9-73E47ECFAE33}" type="sibTrans" cxnId="{909CE90D-14B4-4BC0-A424-F6764D762DEF}">
      <dgm:prSet/>
      <dgm:spPr/>
      <dgm:t>
        <a:bodyPr/>
        <a:lstStyle/>
        <a:p>
          <a:endParaRPr lang="es-ES"/>
        </a:p>
      </dgm:t>
    </dgm:pt>
    <dgm:pt modelId="{6DF61537-B1A3-4108-A513-8EEE26229EF1}">
      <dgm:prSet phldrT="[Texto]"/>
      <dgm:spPr>
        <a:solidFill>
          <a:srgbClr val="92D050"/>
        </a:solidFill>
      </dgm:spPr>
      <dgm:t>
        <a:bodyPr/>
        <a:lstStyle/>
        <a:p>
          <a:r>
            <a:rPr lang="en-US" dirty="0"/>
            <a:t>Wine Bar</a:t>
          </a:r>
          <a:endParaRPr lang="es-ES" dirty="0"/>
        </a:p>
      </dgm:t>
    </dgm:pt>
    <dgm:pt modelId="{21B6684E-1C67-4DFE-A0B6-D6B5B07BCC75}" type="parTrans" cxnId="{DD240193-42C0-4B33-91B5-1F602DC37D6A}">
      <dgm:prSet/>
      <dgm:spPr/>
      <dgm:t>
        <a:bodyPr/>
        <a:lstStyle/>
        <a:p>
          <a:endParaRPr lang="es-ES"/>
        </a:p>
      </dgm:t>
    </dgm:pt>
    <dgm:pt modelId="{460B291E-8D7D-4CCB-98C0-AC28A2C3857F}" type="sibTrans" cxnId="{DD240193-42C0-4B33-91B5-1F602DC37D6A}">
      <dgm:prSet/>
      <dgm:spPr/>
      <dgm:t>
        <a:bodyPr/>
        <a:lstStyle/>
        <a:p>
          <a:endParaRPr lang="es-ES"/>
        </a:p>
      </dgm:t>
    </dgm:pt>
    <dgm:pt modelId="{4E330BF4-588E-4727-AC9B-8DE0B1A839A2}">
      <dgm:prSet phldrT="[Texto]"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r>
            <a:rPr lang="en-US" dirty="0"/>
            <a:t>Tapas</a:t>
          </a:r>
          <a:endParaRPr lang="es-ES" dirty="0"/>
        </a:p>
      </dgm:t>
    </dgm:pt>
    <dgm:pt modelId="{734BDF72-9FA5-407B-B0EC-85C45FEF90F3}" type="parTrans" cxnId="{CB663F2D-A37A-4D73-8494-9CFA7BB6DF72}">
      <dgm:prSet/>
      <dgm:spPr/>
      <dgm:t>
        <a:bodyPr/>
        <a:lstStyle/>
        <a:p>
          <a:endParaRPr lang="es-ES"/>
        </a:p>
      </dgm:t>
    </dgm:pt>
    <dgm:pt modelId="{094B9388-0726-42ED-8D51-673371FC51D0}" type="sibTrans" cxnId="{CB663F2D-A37A-4D73-8494-9CFA7BB6DF72}">
      <dgm:prSet/>
      <dgm:spPr/>
      <dgm:t>
        <a:bodyPr/>
        <a:lstStyle/>
        <a:p>
          <a:endParaRPr lang="es-ES"/>
        </a:p>
      </dgm:t>
    </dgm:pt>
    <dgm:pt modelId="{25EFF2AE-AD70-4D06-A7DC-0467DC0CBF1B}">
      <dgm:prSet phldrT="[Texto]"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r>
            <a:rPr lang="en-US" dirty="0"/>
            <a:t>Paella </a:t>
          </a:r>
          <a:endParaRPr lang="es-ES" dirty="0"/>
        </a:p>
      </dgm:t>
    </dgm:pt>
    <dgm:pt modelId="{D96512AA-6F6A-4BA8-8CF8-6870A091AD82}" type="parTrans" cxnId="{814A311D-BAD3-4F16-942B-323FE8CF1BB9}">
      <dgm:prSet/>
      <dgm:spPr/>
      <dgm:t>
        <a:bodyPr/>
        <a:lstStyle/>
        <a:p>
          <a:endParaRPr lang="es-ES"/>
        </a:p>
      </dgm:t>
    </dgm:pt>
    <dgm:pt modelId="{1DB7E636-57D6-41CD-B1E5-9ADFDA094A47}" type="sibTrans" cxnId="{814A311D-BAD3-4F16-942B-323FE8CF1BB9}">
      <dgm:prSet/>
      <dgm:spPr/>
      <dgm:t>
        <a:bodyPr/>
        <a:lstStyle/>
        <a:p>
          <a:endParaRPr lang="es-ES"/>
        </a:p>
      </dgm:t>
    </dgm:pt>
    <dgm:pt modelId="{DA870C3F-F3A3-4233-AA36-72A6399DC64C}">
      <dgm:prSet phldrT="[Texto]"/>
      <dgm:spPr>
        <a:solidFill>
          <a:schemeClr val="tx1">
            <a:lumMod val="50000"/>
            <a:lumOff val="50000"/>
          </a:schemeClr>
        </a:solidFill>
      </dgm:spPr>
      <dgm:t>
        <a:bodyPr/>
        <a:lstStyle/>
        <a:p>
          <a:r>
            <a:rPr lang="en-US" dirty="0"/>
            <a:t>Seafood</a:t>
          </a:r>
          <a:endParaRPr lang="es-ES" dirty="0"/>
        </a:p>
      </dgm:t>
    </dgm:pt>
    <dgm:pt modelId="{961B24FC-A8B8-4E48-BA4E-1D4494B8A2C1}" type="parTrans" cxnId="{6112FCF2-5323-448A-9258-082EA3BA4013}">
      <dgm:prSet/>
      <dgm:spPr/>
      <dgm:t>
        <a:bodyPr/>
        <a:lstStyle/>
        <a:p>
          <a:endParaRPr lang="es-ES"/>
        </a:p>
      </dgm:t>
    </dgm:pt>
    <dgm:pt modelId="{EBF0895C-AE73-4F07-A847-72DF19409403}" type="sibTrans" cxnId="{6112FCF2-5323-448A-9258-082EA3BA4013}">
      <dgm:prSet/>
      <dgm:spPr/>
      <dgm:t>
        <a:bodyPr/>
        <a:lstStyle/>
        <a:p>
          <a:endParaRPr lang="es-ES"/>
        </a:p>
      </dgm:t>
    </dgm:pt>
    <dgm:pt modelId="{E18313E3-62D1-43BF-8CCE-962113608222}">
      <dgm:prSet phldrT="[Texto]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en-US" dirty="0"/>
            <a:t>Cupcakes</a:t>
          </a:r>
          <a:endParaRPr lang="es-ES" dirty="0"/>
        </a:p>
      </dgm:t>
    </dgm:pt>
    <dgm:pt modelId="{814DA174-1C64-49A1-95FC-3115F4CECC5A}" type="parTrans" cxnId="{87C6BFA4-2FD2-4D49-B57A-6C21820E45D5}">
      <dgm:prSet/>
      <dgm:spPr/>
      <dgm:t>
        <a:bodyPr/>
        <a:lstStyle/>
        <a:p>
          <a:endParaRPr lang="es-ES"/>
        </a:p>
      </dgm:t>
    </dgm:pt>
    <dgm:pt modelId="{BCED90AB-1B6F-4A9C-AF50-272A3B3EE457}" type="sibTrans" cxnId="{87C6BFA4-2FD2-4D49-B57A-6C21820E45D5}">
      <dgm:prSet/>
      <dgm:spPr/>
      <dgm:t>
        <a:bodyPr/>
        <a:lstStyle/>
        <a:p>
          <a:endParaRPr lang="es-ES"/>
        </a:p>
      </dgm:t>
    </dgm:pt>
    <dgm:pt modelId="{F2FD7BE2-CE96-4684-BDB2-822E4AE9E837}">
      <dgm:prSet phldrT="[Texto]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en-US" dirty="0"/>
            <a:t>Tea rooms</a:t>
          </a:r>
          <a:endParaRPr lang="es-ES" dirty="0"/>
        </a:p>
      </dgm:t>
    </dgm:pt>
    <dgm:pt modelId="{81A99520-4B29-465F-9455-DE874F684B9D}" type="parTrans" cxnId="{C14331DA-1520-45D9-A4F7-005F56CBBC13}">
      <dgm:prSet/>
      <dgm:spPr/>
      <dgm:t>
        <a:bodyPr/>
        <a:lstStyle/>
        <a:p>
          <a:endParaRPr lang="es-ES"/>
        </a:p>
      </dgm:t>
    </dgm:pt>
    <dgm:pt modelId="{5F560AB9-27B4-4E7A-9576-D752AA3A7642}" type="sibTrans" cxnId="{C14331DA-1520-45D9-A4F7-005F56CBBC13}">
      <dgm:prSet/>
      <dgm:spPr/>
      <dgm:t>
        <a:bodyPr/>
        <a:lstStyle/>
        <a:p>
          <a:endParaRPr lang="es-ES"/>
        </a:p>
      </dgm:t>
    </dgm:pt>
    <dgm:pt modelId="{023EF914-6D87-435F-8F73-67614A5D344B}">
      <dgm:prSet phldrT="[Texto]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en-US" dirty="0"/>
            <a:t>Ice cream</a:t>
          </a:r>
          <a:endParaRPr lang="es-ES" dirty="0"/>
        </a:p>
      </dgm:t>
    </dgm:pt>
    <dgm:pt modelId="{3B32E8D8-50C1-44EA-83FA-E6F954FB32BD}" type="parTrans" cxnId="{AD36D587-F0BF-42D2-8E64-81BFBC166DCC}">
      <dgm:prSet/>
      <dgm:spPr/>
      <dgm:t>
        <a:bodyPr/>
        <a:lstStyle/>
        <a:p>
          <a:endParaRPr lang="es-ES"/>
        </a:p>
      </dgm:t>
    </dgm:pt>
    <dgm:pt modelId="{847D6558-640F-4A7E-AE33-49E73C03E314}" type="sibTrans" cxnId="{AD36D587-F0BF-42D2-8E64-81BFBC166DCC}">
      <dgm:prSet/>
      <dgm:spPr/>
      <dgm:t>
        <a:bodyPr/>
        <a:lstStyle/>
        <a:p>
          <a:endParaRPr lang="es-ES"/>
        </a:p>
      </dgm:t>
    </dgm:pt>
    <dgm:pt modelId="{8642093B-A131-4AA3-AF97-75D7860F9E3D}">
      <dgm:prSet phldrT="[Texto]"/>
      <dgm:spPr>
        <a:solidFill>
          <a:schemeClr val="accent6">
            <a:lumMod val="75000"/>
          </a:schemeClr>
        </a:solidFill>
      </dgm:spPr>
      <dgm:t>
        <a:bodyPr/>
        <a:lstStyle/>
        <a:p>
          <a:r>
            <a:rPr lang="en-US" dirty="0"/>
            <a:t>Burger joint</a:t>
          </a:r>
          <a:endParaRPr lang="es-ES" dirty="0"/>
        </a:p>
      </dgm:t>
    </dgm:pt>
    <dgm:pt modelId="{628F9928-9F6A-4197-9BB0-7DACDE07EED0}" type="parTrans" cxnId="{AEEFD009-E362-4AD2-BAB6-9A6EB6AE1D04}">
      <dgm:prSet/>
      <dgm:spPr/>
      <dgm:t>
        <a:bodyPr/>
        <a:lstStyle/>
        <a:p>
          <a:endParaRPr lang="es-ES"/>
        </a:p>
      </dgm:t>
    </dgm:pt>
    <dgm:pt modelId="{8B268362-DD99-4E17-8C36-442E8AAE6B99}" type="sibTrans" cxnId="{AEEFD009-E362-4AD2-BAB6-9A6EB6AE1D04}">
      <dgm:prSet/>
      <dgm:spPr/>
      <dgm:t>
        <a:bodyPr/>
        <a:lstStyle/>
        <a:p>
          <a:endParaRPr lang="es-ES"/>
        </a:p>
      </dgm:t>
    </dgm:pt>
    <dgm:pt modelId="{339EFB5B-7240-46A9-905C-B94A2C4E5FF3}">
      <dgm:prSet phldrT="[Texto]"/>
      <dgm:spPr>
        <a:solidFill>
          <a:schemeClr val="accent6">
            <a:lumMod val="75000"/>
          </a:schemeClr>
        </a:solidFill>
      </dgm:spPr>
      <dgm:t>
        <a:bodyPr/>
        <a:lstStyle/>
        <a:p>
          <a:r>
            <a:rPr lang="en-US" dirty="0"/>
            <a:t>Fried chicken</a:t>
          </a:r>
          <a:endParaRPr lang="es-ES" dirty="0"/>
        </a:p>
      </dgm:t>
    </dgm:pt>
    <dgm:pt modelId="{1FD558BD-16F0-4711-A5BA-EA6F789B13D6}" type="parTrans" cxnId="{F7DBEDBF-BCC6-4ABA-A54A-3CEA2C0E0D31}">
      <dgm:prSet/>
      <dgm:spPr/>
      <dgm:t>
        <a:bodyPr/>
        <a:lstStyle/>
        <a:p>
          <a:endParaRPr lang="es-ES"/>
        </a:p>
      </dgm:t>
    </dgm:pt>
    <dgm:pt modelId="{4701AC93-36FD-472E-AFEC-18689FFAF68A}" type="sibTrans" cxnId="{F7DBEDBF-BCC6-4ABA-A54A-3CEA2C0E0D31}">
      <dgm:prSet/>
      <dgm:spPr/>
      <dgm:t>
        <a:bodyPr/>
        <a:lstStyle/>
        <a:p>
          <a:endParaRPr lang="es-ES"/>
        </a:p>
      </dgm:t>
    </dgm:pt>
    <dgm:pt modelId="{4DC98F05-0F0D-4769-8202-B61B140801F2}">
      <dgm:prSet phldrT="[Texto]"/>
      <dgm:spPr>
        <a:solidFill>
          <a:schemeClr val="accent6">
            <a:lumMod val="75000"/>
          </a:schemeClr>
        </a:solidFill>
      </dgm:spPr>
      <dgm:t>
        <a:bodyPr/>
        <a:lstStyle/>
        <a:p>
          <a:r>
            <a:rPr lang="en-US" dirty="0"/>
            <a:t>Salad place</a:t>
          </a:r>
          <a:endParaRPr lang="es-ES" dirty="0"/>
        </a:p>
      </dgm:t>
    </dgm:pt>
    <dgm:pt modelId="{C1EC30EC-C65F-46E9-BF3E-B49FB369B022}" type="parTrans" cxnId="{D3790D9E-1F24-42F1-84A1-2FC76828C9C2}">
      <dgm:prSet/>
      <dgm:spPr/>
      <dgm:t>
        <a:bodyPr/>
        <a:lstStyle/>
        <a:p>
          <a:endParaRPr lang="es-ES"/>
        </a:p>
      </dgm:t>
    </dgm:pt>
    <dgm:pt modelId="{8B9099C3-D5CC-4CDC-85C5-4957CABC0EE8}" type="sibTrans" cxnId="{D3790D9E-1F24-42F1-84A1-2FC76828C9C2}">
      <dgm:prSet/>
      <dgm:spPr/>
      <dgm:t>
        <a:bodyPr/>
        <a:lstStyle/>
        <a:p>
          <a:endParaRPr lang="es-ES"/>
        </a:p>
      </dgm:t>
    </dgm:pt>
    <dgm:pt modelId="{6B062A27-665B-4310-A1C6-350DC7BE7603}" type="pres">
      <dgm:prSet presAssocID="{0159654D-7B32-4332-A0C3-9FDDC0A2C90F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7A931892-AC45-4590-9C61-562C4DC8AC74}" type="pres">
      <dgm:prSet presAssocID="{9297AE4B-EC63-4294-9D19-C92A4FE60E59}" presName="hierRoot1" presStyleCnt="0">
        <dgm:presLayoutVars>
          <dgm:hierBranch val="init"/>
        </dgm:presLayoutVars>
      </dgm:prSet>
      <dgm:spPr/>
    </dgm:pt>
    <dgm:pt modelId="{3A6799D5-8F9F-431D-90EA-C60ED10B15A5}" type="pres">
      <dgm:prSet presAssocID="{9297AE4B-EC63-4294-9D19-C92A4FE60E59}" presName="rootComposite1" presStyleCnt="0"/>
      <dgm:spPr/>
    </dgm:pt>
    <dgm:pt modelId="{52A5C483-FA6D-4DC7-9D5F-56BC2013F9CF}" type="pres">
      <dgm:prSet presAssocID="{9297AE4B-EC63-4294-9D19-C92A4FE60E59}" presName="rootText1" presStyleLbl="node0" presStyleIdx="0" presStyleCnt="1">
        <dgm:presLayoutVars>
          <dgm:chPref val="3"/>
        </dgm:presLayoutVars>
      </dgm:prSet>
      <dgm:spPr/>
    </dgm:pt>
    <dgm:pt modelId="{8830ED43-7CB4-4388-93BF-EBAF637D5989}" type="pres">
      <dgm:prSet presAssocID="{9297AE4B-EC63-4294-9D19-C92A4FE60E59}" presName="rootConnector1" presStyleLbl="node1" presStyleIdx="0" presStyleCnt="0"/>
      <dgm:spPr/>
    </dgm:pt>
    <dgm:pt modelId="{47C91860-E50B-4795-98BA-0BB71F866600}" type="pres">
      <dgm:prSet presAssocID="{9297AE4B-EC63-4294-9D19-C92A4FE60E59}" presName="hierChild2" presStyleCnt="0"/>
      <dgm:spPr/>
    </dgm:pt>
    <dgm:pt modelId="{0EE35DCF-74F7-4E02-A889-AF33A02241C5}" type="pres">
      <dgm:prSet presAssocID="{E8B30F66-B6D4-4E93-92C1-886D025F0F51}" presName="Name37" presStyleLbl="parChTrans1D2" presStyleIdx="0" presStyleCnt="6"/>
      <dgm:spPr/>
    </dgm:pt>
    <dgm:pt modelId="{EC31EE97-1EAA-431D-A99F-FF6375AD7051}" type="pres">
      <dgm:prSet presAssocID="{05802BC3-6C6A-41C8-A8AE-123C783CCC5F}" presName="hierRoot2" presStyleCnt="0">
        <dgm:presLayoutVars>
          <dgm:hierBranch val="init"/>
        </dgm:presLayoutVars>
      </dgm:prSet>
      <dgm:spPr/>
    </dgm:pt>
    <dgm:pt modelId="{B071A306-249A-4016-8630-3CD3EF0A2B07}" type="pres">
      <dgm:prSet presAssocID="{05802BC3-6C6A-41C8-A8AE-123C783CCC5F}" presName="rootComposite" presStyleCnt="0"/>
      <dgm:spPr/>
    </dgm:pt>
    <dgm:pt modelId="{889A4281-86F1-40D0-81B6-B1D0A6D6E20A}" type="pres">
      <dgm:prSet presAssocID="{05802BC3-6C6A-41C8-A8AE-123C783CCC5F}" presName="rootText" presStyleLbl="node2" presStyleIdx="0" presStyleCnt="6">
        <dgm:presLayoutVars>
          <dgm:chPref val="3"/>
        </dgm:presLayoutVars>
      </dgm:prSet>
      <dgm:spPr/>
    </dgm:pt>
    <dgm:pt modelId="{DB381EAF-060F-45D8-BFFE-391B31A05F47}" type="pres">
      <dgm:prSet presAssocID="{05802BC3-6C6A-41C8-A8AE-123C783CCC5F}" presName="rootConnector" presStyleLbl="node2" presStyleIdx="0" presStyleCnt="6"/>
      <dgm:spPr/>
    </dgm:pt>
    <dgm:pt modelId="{7AC86CDC-EFD9-4165-AB76-F8EBDD4C782B}" type="pres">
      <dgm:prSet presAssocID="{05802BC3-6C6A-41C8-A8AE-123C783CCC5F}" presName="hierChild4" presStyleCnt="0"/>
      <dgm:spPr/>
    </dgm:pt>
    <dgm:pt modelId="{A6F27726-8DC1-4E08-966F-34F0B1A51B1D}" type="pres">
      <dgm:prSet presAssocID="{ABAE847F-385F-462D-8979-A958A65948F5}" presName="Name37" presStyleLbl="parChTrans1D3" presStyleIdx="0" presStyleCnt="21"/>
      <dgm:spPr/>
    </dgm:pt>
    <dgm:pt modelId="{B6530040-1041-4FB8-A176-C9354D473EB8}" type="pres">
      <dgm:prSet presAssocID="{6DCB6A58-6B5F-4075-8922-D3C490C09927}" presName="hierRoot2" presStyleCnt="0">
        <dgm:presLayoutVars>
          <dgm:hierBranch val="init"/>
        </dgm:presLayoutVars>
      </dgm:prSet>
      <dgm:spPr/>
    </dgm:pt>
    <dgm:pt modelId="{54A59434-46EA-4EEF-9E47-AE53B571DA00}" type="pres">
      <dgm:prSet presAssocID="{6DCB6A58-6B5F-4075-8922-D3C490C09927}" presName="rootComposite" presStyleCnt="0"/>
      <dgm:spPr/>
    </dgm:pt>
    <dgm:pt modelId="{8C2DCC94-7E6D-4162-B5B7-03FCDDAF1C82}" type="pres">
      <dgm:prSet presAssocID="{6DCB6A58-6B5F-4075-8922-D3C490C09927}" presName="rootText" presStyleLbl="node3" presStyleIdx="0" presStyleCnt="21">
        <dgm:presLayoutVars>
          <dgm:chPref val="3"/>
        </dgm:presLayoutVars>
      </dgm:prSet>
      <dgm:spPr/>
    </dgm:pt>
    <dgm:pt modelId="{49B41C36-90B5-4422-98BF-434C73616022}" type="pres">
      <dgm:prSet presAssocID="{6DCB6A58-6B5F-4075-8922-D3C490C09927}" presName="rootConnector" presStyleLbl="node3" presStyleIdx="0" presStyleCnt="21"/>
      <dgm:spPr/>
    </dgm:pt>
    <dgm:pt modelId="{288B45A6-D77C-4966-BA8C-FB6C942E502D}" type="pres">
      <dgm:prSet presAssocID="{6DCB6A58-6B5F-4075-8922-D3C490C09927}" presName="hierChild4" presStyleCnt="0"/>
      <dgm:spPr/>
    </dgm:pt>
    <dgm:pt modelId="{9B9F2A48-FF4F-4A10-9CD6-2C50DBC59510}" type="pres">
      <dgm:prSet presAssocID="{6DCB6A58-6B5F-4075-8922-D3C490C09927}" presName="hierChild5" presStyleCnt="0"/>
      <dgm:spPr/>
    </dgm:pt>
    <dgm:pt modelId="{1D3EAB78-4814-43B4-A66A-5C2ABF44CFC6}" type="pres">
      <dgm:prSet presAssocID="{E366305C-B006-48D1-992F-97D0C433F713}" presName="Name37" presStyleLbl="parChTrans1D3" presStyleIdx="1" presStyleCnt="21"/>
      <dgm:spPr/>
    </dgm:pt>
    <dgm:pt modelId="{0EF30679-A02B-4516-A516-E43D36A773F4}" type="pres">
      <dgm:prSet presAssocID="{F50B404F-EDF7-4880-A4DA-22BD51A2F046}" presName="hierRoot2" presStyleCnt="0">
        <dgm:presLayoutVars>
          <dgm:hierBranch val="init"/>
        </dgm:presLayoutVars>
      </dgm:prSet>
      <dgm:spPr/>
    </dgm:pt>
    <dgm:pt modelId="{2796B935-6197-4F90-8D64-EA5E5A9FD8EE}" type="pres">
      <dgm:prSet presAssocID="{F50B404F-EDF7-4880-A4DA-22BD51A2F046}" presName="rootComposite" presStyleCnt="0"/>
      <dgm:spPr/>
    </dgm:pt>
    <dgm:pt modelId="{B25946FF-A097-41C8-9813-4A368DE5C479}" type="pres">
      <dgm:prSet presAssocID="{F50B404F-EDF7-4880-A4DA-22BD51A2F046}" presName="rootText" presStyleLbl="node3" presStyleIdx="1" presStyleCnt="21">
        <dgm:presLayoutVars>
          <dgm:chPref val="3"/>
        </dgm:presLayoutVars>
      </dgm:prSet>
      <dgm:spPr/>
    </dgm:pt>
    <dgm:pt modelId="{D7B21F6B-9C07-431E-A933-36E74FC6AAFC}" type="pres">
      <dgm:prSet presAssocID="{F50B404F-EDF7-4880-A4DA-22BD51A2F046}" presName="rootConnector" presStyleLbl="node3" presStyleIdx="1" presStyleCnt="21"/>
      <dgm:spPr/>
    </dgm:pt>
    <dgm:pt modelId="{67D10AE0-472F-4743-8195-19E1360E38FC}" type="pres">
      <dgm:prSet presAssocID="{F50B404F-EDF7-4880-A4DA-22BD51A2F046}" presName="hierChild4" presStyleCnt="0"/>
      <dgm:spPr/>
    </dgm:pt>
    <dgm:pt modelId="{782F3B02-624C-4A4A-AE27-13A577DC4FA8}" type="pres">
      <dgm:prSet presAssocID="{F50B404F-EDF7-4880-A4DA-22BD51A2F046}" presName="hierChild5" presStyleCnt="0"/>
      <dgm:spPr/>
    </dgm:pt>
    <dgm:pt modelId="{0D050F27-0A07-4245-B5BF-F091F1EFEA79}" type="pres">
      <dgm:prSet presAssocID="{21B6684E-1C67-4DFE-A0B6-D6B5B07BCC75}" presName="Name37" presStyleLbl="parChTrans1D3" presStyleIdx="2" presStyleCnt="21"/>
      <dgm:spPr/>
    </dgm:pt>
    <dgm:pt modelId="{406F127D-C581-4B6C-B726-9197DC3CD26C}" type="pres">
      <dgm:prSet presAssocID="{6DF61537-B1A3-4108-A513-8EEE26229EF1}" presName="hierRoot2" presStyleCnt="0">
        <dgm:presLayoutVars>
          <dgm:hierBranch val="init"/>
        </dgm:presLayoutVars>
      </dgm:prSet>
      <dgm:spPr/>
    </dgm:pt>
    <dgm:pt modelId="{20B28DA5-159F-46D1-B46A-29AC92ED5501}" type="pres">
      <dgm:prSet presAssocID="{6DF61537-B1A3-4108-A513-8EEE26229EF1}" presName="rootComposite" presStyleCnt="0"/>
      <dgm:spPr/>
    </dgm:pt>
    <dgm:pt modelId="{87134A06-E37C-46A5-B578-C694C9EBFEA4}" type="pres">
      <dgm:prSet presAssocID="{6DF61537-B1A3-4108-A513-8EEE26229EF1}" presName="rootText" presStyleLbl="node3" presStyleIdx="2" presStyleCnt="21">
        <dgm:presLayoutVars>
          <dgm:chPref val="3"/>
        </dgm:presLayoutVars>
      </dgm:prSet>
      <dgm:spPr/>
    </dgm:pt>
    <dgm:pt modelId="{5FC3CFDC-4ABB-45DF-9291-4502DD00D66A}" type="pres">
      <dgm:prSet presAssocID="{6DF61537-B1A3-4108-A513-8EEE26229EF1}" presName="rootConnector" presStyleLbl="node3" presStyleIdx="2" presStyleCnt="21"/>
      <dgm:spPr/>
    </dgm:pt>
    <dgm:pt modelId="{B1C84927-4CAF-4502-903D-65F2E299D79C}" type="pres">
      <dgm:prSet presAssocID="{6DF61537-B1A3-4108-A513-8EEE26229EF1}" presName="hierChild4" presStyleCnt="0"/>
      <dgm:spPr/>
    </dgm:pt>
    <dgm:pt modelId="{5EF17ACB-B20A-43E4-8D32-4D1CD754CE9B}" type="pres">
      <dgm:prSet presAssocID="{6DF61537-B1A3-4108-A513-8EEE26229EF1}" presName="hierChild5" presStyleCnt="0"/>
      <dgm:spPr/>
    </dgm:pt>
    <dgm:pt modelId="{D8570A1A-59AD-4DB5-BAF3-22FCCA8322FF}" type="pres">
      <dgm:prSet presAssocID="{05802BC3-6C6A-41C8-A8AE-123C783CCC5F}" presName="hierChild5" presStyleCnt="0"/>
      <dgm:spPr/>
    </dgm:pt>
    <dgm:pt modelId="{8D378A35-21A3-4D25-A49C-3C18017953FB}" type="pres">
      <dgm:prSet presAssocID="{8FEF8F79-A2B6-47A8-BBF1-F2C3A840B57B}" presName="Name37" presStyleLbl="parChTrans1D2" presStyleIdx="1" presStyleCnt="6"/>
      <dgm:spPr/>
    </dgm:pt>
    <dgm:pt modelId="{A420FAB9-7DBA-44B9-98A0-987CDC0362F9}" type="pres">
      <dgm:prSet presAssocID="{99404689-7F6F-440A-A119-BCDF357B4E85}" presName="hierRoot2" presStyleCnt="0">
        <dgm:presLayoutVars>
          <dgm:hierBranch val="init"/>
        </dgm:presLayoutVars>
      </dgm:prSet>
      <dgm:spPr/>
    </dgm:pt>
    <dgm:pt modelId="{AB6FFE78-CF97-474F-BA8C-9107875E7EBA}" type="pres">
      <dgm:prSet presAssocID="{99404689-7F6F-440A-A119-BCDF357B4E85}" presName="rootComposite" presStyleCnt="0"/>
      <dgm:spPr/>
    </dgm:pt>
    <dgm:pt modelId="{79DD1F78-32E5-4F39-BA12-13BF5C25B99D}" type="pres">
      <dgm:prSet presAssocID="{99404689-7F6F-440A-A119-BCDF357B4E85}" presName="rootText" presStyleLbl="node2" presStyleIdx="1" presStyleCnt="6">
        <dgm:presLayoutVars>
          <dgm:chPref val="3"/>
        </dgm:presLayoutVars>
      </dgm:prSet>
      <dgm:spPr/>
    </dgm:pt>
    <dgm:pt modelId="{14FA0CCA-CC02-40D0-946E-ECD826D05D0A}" type="pres">
      <dgm:prSet presAssocID="{99404689-7F6F-440A-A119-BCDF357B4E85}" presName="rootConnector" presStyleLbl="node2" presStyleIdx="1" presStyleCnt="6"/>
      <dgm:spPr/>
    </dgm:pt>
    <dgm:pt modelId="{3CE559A3-FCEA-40CE-A6B0-C97847EF5475}" type="pres">
      <dgm:prSet presAssocID="{99404689-7F6F-440A-A119-BCDF357B4E85}" presName="hierChild4" presStyleCnt="0"/>
      <dgm:spPr/>
    </dgm:pt>
    <dgm:pt modelId="{E2E2C907-2C0D-4F06-9A2E-C24855E38EF7}" type="pres">
      <dgm:prSet presAssocID="{734BDF72-9FA5-407B-B0EC-85C45FEF90F3}" presName="Name37" presStyleLbl="parChTrans1D3" presStyleIdx="3" presStyleCnt="21"/>
      <dgm:spPr/>
    </dgm:pt>
    <dgm:pt modelId="{137A6D8A-4FAE-4FC2-8417-2AD2579CD575}" type="pres">
      <dgm:prSet presAssocID="{4E330BF4-588E-4727-AC9B-8DE0B1A839A2}" presName="hierRoot2" presStyleCnt="0">
        <dgm:presLayoutVars>
          <dgm:hierBranch val="init"/>
        </dgm:presLayoutVars>
      </dgm:prSet>
      <dgm:spPr/>
    </dgm:pt>
    <dgm:pt modelId="{BBC16BE9-2391-4FE7-B454-3734341E1E56}" type="pres">
      <dgm:prSet presAssocID="{4E330BF4-588E-4727-AC9B-8DE0B1A839A2}" presName="rootComposite" presStyleCnt="0"/>
      <dgm:spPr/>
    </dgm:pt>
    <dgm:pt modelId="{D30D1723-9292-4525-8233-9C8AA3DC7E32}" type="pres">
      <dgm:prSet presAssocID="{4E330BF4-588E-4727-AC9B-8DE0B1A839A2}" presName="rootText" presStyleLbl="node3" presStyleIdx="3" presStyleCnt="21">
        <dgm:presLayoutVars>
          <dgm:chPref val="3"/>
        </dgm:presLayoutVars>
      </dgm:prSet>
      <dgm:spPr/>
    </dgm:pt>
    <dgm:pt modelId="{F6A6B992-C342-4095-A630-318B6BFECE07}" type="pres">
      <dgm:prSet presAssocID="{4E330BF4-588E-4727-AC9B-8DE0B1A839A2}" presName="rootConnector" presStyleLbl="node3" presStyleIdx="3" presStyleCnt="21"/>
      <dgm:spPr/>
    </dgm:pt>
    <dgm:pt modelId="{D581B3FE-D48A-41C6-9321-173EC8B3C869}" type="pres">
      <dgm:prSet presAssocID="{4E330BF4-588E-4727-AC9B-8DE0B1A839A2}" presName="hierChild4" presStyleCnt="0"/>
      <dgm:spPr/>
    </dgm:pt>
    <dgm:pt modelId="{1767283E-2EAF-4992-BC75-DA7FE1F0929C}" type="pres">
      <dgm:prSet presAssocID="{4E330BF4-588E-4727-AC9B-8DE0B1A839A2}" presName="hierChild5" presStyleCnt="0"/>
      <dgm:spPr/>
    </dgm:pt>
    <dgm:pt modelId="{B1452CBA-8B60-4B39-A914-9778BCEB7B2D}" type="pres">
      <dgm:prSet presAssocID="{D96512AA-6F6A-4BA8-8CF8-6870A091AD82}" presName="Name37" presStyleLbl="parChTrans1D3" presStyleIdx="4" presStyleCnt="21"/>
      <dgm:spPr/>
    </dgm:pt>
    <dgm:pt modelId="{E5187D9F-8807-409D-8696-322206D79F41}" type="pres">
      <dgm:prSet presAssocID="{25EFF2AE-AD70-4D06-A7DC-0467DC0CBF1B}" presName="hierRoot2" presStyleCnt="0">
        <dgm:presLayoutVars>
          <dgm:hierBranch val="init"/>
        </dgm:presLayoutVars>
      </dgm:prSet>
      <dgm:spPr/>
    </dgm:pt>
    <dgm:pt modelId="{B9236B54-4BD7-49A1-A92E-7022B9440ABD}" type="pres">
      <dgm:prSet presAssocID="{25EFF2AE-AD70-4D06-A7DC-0467DC0CBF1B}" presName="rootComposite" presStyleCnt="0"/>
      <dgm:spPr/>
    </dgm:pt>
    <dgm:pt modelId="{C0D51D1C-A7CD-4231-8F17-8FDA5822A3A2}" type="pres">
      <dgm:prSet presAssocID="{25EFF2AE-AD70-4D06-A7DC-0467DC0CBF1B}" presName="rootText" presStyleLbl="node3" presStyleIdx="4" presStyleCnt="21">
        <dgm:presLayoutVars>
          <dgm:chPref val="3"/>
        </dgm:presLayoutVars>
      </dgm:prSet>
      <dgm:spPr/>
    </dgm:pt>
    <dgm:pt modelId="{934D17DE-47E6-43ED-9855-057BEE32834D}" type="pres">
      <dgm:prSet presAssocID="{25EFF2AE-AD70-4D06-A7DC-0467DC0CBF1B}" presName="rootConnector" presStyleLbl="node3" presStyleIdx="4" presStyleCnt="21"/>
      <dgm:spPr/>
    </dgm:pt>
    <dgm:pt modelId="{132A8F5E-BF36-473F-B901-90261B41D85D}" type="pres">
      <dgm:prSet presAssocID="{25EFF2AE-AD70-4D06-A7DC-0467DC0CBF1B}" presName="hierChild4" presStyleCnt="0"/>
      <dgm:spPr/>
    </dgm:pt>
    <dgm:pt modelId="{FE379CF1-4FF1-4D43-8575-915EE3136118}" type="pres">
      <dgm:prSet presAssocID="{25EFF2AE-AD70-4D06-A7DC-0467DC0CBF1B}" presName="hierChild5" presStyleCnt="0"/>
      <dgm:spPr/>
    </dgm:pt>
    <dgm:pt modelId="{3F7F786B-47D5-470D-A2AF-248D02D72E95}" type="pres">
      <dgm:prSet presAssocID="{961B24FC-A8B8-4E48-BA4E-1D4494B8A2C1}" presName="Name37" presStyleLbl="parChTrans1D3" presStyleIdx="5" presStyleCnt="21"/>
      <dgm:spPr/>
    </dgm:pt>
    <dgm:pt modelId="{6D58AC8E-50EC-4113-8398-0DE50DC7FDD8}" type="pres">
      <dgm:prSet presAssocID="{DA870C3F-F3A3-4233-AA36-72A6399DC64C}" presName="hierRoot2" presStyleCnt="0">
        <dgm:presLayoutVars>
          <dgm:hierBranch val="init"/>
        </dgm:presLayoutVars>
      </dgm:prSet>
      <dgm:spPr/>
    </dgm:pt>
    <dgm:pt modelId="{D0F2F89B-43A2-45B8-8E2E-0192E266EC6A}" type="pres">
      <dgm:prSet presAssocID="{DA870C3F-F3A3-4233-AA36-72A6399DC64C}" presName="rootComposite" presStyleCnt="0"/>
      <dgm:spPr/>
    </dgm:pt>
    <dgm:pt modelId="{FC7D3154-0EE0-457E-8192-3464EC6E4B70}" type="pres">
      <dgm:prSet presAssocID="{DA870C3F-F3A3-4233-AA36-72A6399DC64C}" presName="rootText" presStyleLbl="node3" presStyleIdx="5" presStyleCnt="21">
        <dgm:presLayoutVars>
          <dgm:chPref val="3"/>
        </dgm:presLayoutVars>
      </dgm:prSet>
      <dgm:spPr/>
    </dgm:pt>
    <dgm:pt modelId="{145658EA-6415-4EFC-AE01-418A5EF84889}" type="pres">
      <dgm:prSet presAssocID="{DA870C3F-F3A3-4233-AA36-72A6399DC64C}" presName="rootConnector" presStyleLbl="node3" presStyleIdx="5" presStyleCnt="21"/>
      <dgm:spPr/>
    </dgm:pt>
    <dgm:pt modelId="{D29F4C36-BBB7-4F38-BB20-819D299BB61E}" type="pres">
      <dgm:prSet presAssocID="{DA870C3F-F3A3-4233-AA36-72A6399DC64C}" presName="hierChild4" presStyleCnt="0"/>
      <dgm:spPr/>
    </dgm:pt>
    <dgm:pt modelId="{ED5918ED-1676-48B7-911D-1525C250DA4F}" type="pres">
      <dgm:prSet presAssocID="{DA870C3F-F3A3-4233-AA36-72A6399DC64C}" presName="hierChild5" presStyleCnt="0"/>
      <dgm:spPr/>
    </dgm:pt>
    <dgm:pt modelId="{F18E2241-4598-4E1B-871A-475C47364433}" type="pres">
      <dgm:prSet presAssocID="{99404689-7F6F-440A-A119-BCDF357B4E85}" presName="hierChild5" presStyleCnt="0"/>
      <dgm:spPr/>
    </dgm:pt>
    <dgm:pt modelId="{9094765A-2372-4E60-B473-72385AB02ED7}" type="pres">
      <dgm:prSet presAssocID="{67C82A49-C53C-453B-BDEF-0866834391AD}" presName="Name37" presStyleLbl="parChTrans1D2" presStyleIdx="2" presStyleCnt="6"/>
      <dgm:spPr/>
    </dgm:pt>
    <dgm:pt modelId="{99EA9FF2-6098-446C-9300-4F0019A69AA9}" type="pres">
      <dgm:prSet presAssocID="{53F73DEE-93D9-49A9-876E-A4005D3751C5}" presName="hierRoot2" presStyleCnt="0">
        <dgm:presLayoutVars>
          <dgm:hierBranch val="init"/>
        </dgm:presLayoutVars>
      </dgm:prSet>
      <dgm:spPr/>
    </dgm:pt>
    <dgm:pt modelId="{98CC70E7-EE3C-45FF-A499-4BF4EF403A6C}" type="pres">
      <dgm:prSet presAssocID="{53F73DEE-93D9-49A9-876E-A4005D3751C5}" presName="rootComposite" presStyleCnt="0"/>
      <dgm:spPr/>
    </dgm:pt>
    <dgm:pt modelId="{189FC176-29F0-448A-ABB4-4F4DB2DAA4CB}" type="pres">
      <dgm:prSet presAssocID="{53F73DEE-93D9-49A9-876E-A4005D3751C5}" presName="rootText" presStyleLbl="node2" presStyleIdx="2" presStyleCnt="6">
        <dgm:presLayoutVars>
          <dgm:chPref val="3"/>
        </dgm:presLayoutVars>
      </dgm:prSet>
      <dgm:spPr/>
    </dgm:pt>
    <dgm:pt modelId="{30FF64B4-1EC8-4107-BF23-3E2AC664A795}" type="pres">
      <dgm:prSet presAssocID="{53F73DEE-93D9-49A9-876E-A4005D3751C5}" presName="rootConnector" presStyleLbl="node2" presStyleIdx="2" presStyleCnt="6"/>
      <dgm:spPr/>
    </dgm:pt>
    <dgm:pt modelId="{D95D7369-107B-43CF-AA82-4834D7EAD933}" type="pres">
      <dgm:prSet presAssocID="{53F73DEE-93D9-49A9-876E-A4005D3751C5}" presName="hierChild4" presStyleCnt="0"/>
      <dgm:spPr/>
    </dgm:pt>
    <dgm:pt modelId="{EE59FA7B-4F07-4DC4-8E05-C3095C62440E}" type="pres">
      <dgm:prSet presAssocID="{814DA174-1C64-49A1-95FC-3115F4CECC5A}" presName="Name37" presStyleLbl="parChTrans1D3" presStyleIdx="6" presStyleCnt="21"/>
      <dgm:spPr/>
    </dgm:pt>
    <dgm:pt modelId="{0F41BD5B-D503-4FC9-A582-F1B8E1F15DD2}" type="pres">
      <dgm:prSet presAssocID="{E18313E3-62D1-43BF-8CCE-962113608222}" presName="hierRoot2" presStyleCnt="0">
        <dgm:presLayoutVars>
          <dgm:hierBranch val="init"/>
        </dgm:presLayoutVars>
      </dgm:prSet>
      <dgm:spPr/>
    </dgm:pt>
    <dgm:pt modelId="{C41BA8AC-764A-4B34-837C-D03350BCF1CF}" type="pres">
      <dgm:prSet presAssocID="{E18313E3-62D1-43BF-8CCE-962113608222}" presName="rootComposite" presStyleCnt="0"/>
      <dgm:spPr/>
    </dgm:pt>
    <dgm:pt modelId="{CF70DBDC-2989-4320-AAAC-6E1728387E5F}" type="pres">
      <dgm:prSet presAssocID="{E18313E3-62D1-43BF-8CCE-962113608222}" presName="rootText" presStyleLbl="node3" presStyleIdx="6" presStyleCnt="21">
        <dgm:presLayoutVars>
          <dgm:chPref val="3"/>
        </dgm:presLayoutVars>
      </dgm:prSet>
      <dgm:spPr/>
    </dgm:pt>
    <dgm:pt modelId="{6C284C88-02B5-4F64-B0B5-41E2B2128F37}" type="pres">
      <dgm:prSet presAssocID="{E18313E3-62D1-43BF-8CCE-962113608222}" presName="rootConnector" presStyleLbl="node3" presStyleIdx="6" presStyleCnt="21"/>
      <dgm:spPr/>
    </dgm:pt>
    <dgm:pt modelId="{D493B564-608E-4A18-B07E-57883576F6E4}" type="pres">
      <dgm:prSet presAssocID="{E18313E3-62D1-43BF-8CCE-962113608222}" presName="hierChild4" presStyleCnt="0"/>
      <dgm:spPr/>
    </dgm:pt>
    <dgm:pt modelId="{8CD674BB-06E2-46E7-BFC6-DF65CD3BEB71}" type="pres">
      <dgm:prSet presAssocID="{E18313E3-62D1-43BF-8CCE-962113608222}" presName="hierChild5" presStyleCnt="0"/>
      <dgm:spPr/>
    </dgm:pt>
    <dgm:pt modelId="{AC8125D9-80DF-427B-BDB1-EAB67B9EB505}" type="pres">
      <dgm:prSet presAssocID="{81A99520-4B29-465F-9455-DE874F684B9D}" presName="Name37" presStyleLbl="parChTrans1D3" presStyleIdx="7" presStyleCnt="21"/>
      <dgm:spPr/>
    </dgm:pt>
    <dgm:pt modelId="{79B3A1FD-B7E1-4A41-9235-DE361AD45564}" type="pres">
      <dgm:prSet presAssocID="{F2FD7BE2-CE96-4684-BDB2-822E4AE9E837}" presName="hierRoot2" presStyleCnt="0">
        <dgm:presLayoutVars>
          <dgm:hierBranch val="init"/>
        </dgm:presLayoutVars>
      </dgm:prSet>
      <dgm:spPr/>
    </dgm:pt>
    <dgm:pt modelId="{BAC89829-7E01-4647-BA09-1F265197617A}" type="pres">
      <dgm:prSet presAssocID="{F2FD7BE2-CE96-4684-BDB2-822E4AE9E837}" presName="rootComposite" presStyleCnt="0"/>
      <dgm:spPr/>
    </dgm:pt>
    <dgm:pt modelId="{491CB9C1-7E23-4838-9929-2C7650A8BE5E}" type="pres">
      <dgm:prSet presAssocID="{F2FD7BE2-CE96-4684-BDB2-822E4AE9E837}" presName="rootText" presStyleLbl="node3" presStyleIdx="7" presStyleCnt="21">
        <dgm:presLayoutVars>
          <dgm:chPref val="3"/>
        </dgm:presLayoutVars>
      </dgm:prSet>
      <dgm:spPr/>
    </dgm:pt>
    <dgm:pt modelId="{FE1DF14F-6FC0-4A05-98ED-8DF50F97B9D1}" type="pres">
      <dgm:prSet presAssocID="{F2FD7BE2-CE96-4684-BDB2-822E4AE9E837}" presName="rootConnector" presStyleLbl="node3" presStyleIdx="7" presStyleCnt="21"/>
      <dgm:spPr/>
    </dgm:pt>
    <dgm:pt modelId="{93FB5F2B-A1BE-4B59-B32F-184867375D88}" type="pres">
      <dgm:prSet presAssocID="{F2FD7BE2-CE96-4684-BDB2-822E4AE9E837}" presName="hierChild4" presStyleCnt="0"/>
      <dgm:spPr/>
    </dgm:pt>
    <dgm:pt modelId="{264D1AA8-3CAD-40C6-83FB-75B25BF4ED2E}" type="pres">
      <dgm:prSet presAssocID="{F2FD7BE2-CE96-4684-BDB2-822E4AE9E837}" presName="hierChild5" presStyleCnt="0"/>
      <dgm:spPr/>
    </dgm:pt>
    <dgm:pt modelId="{A67F5399-D1B7-4342-9B99-7A7E56F1CD08}" type="pres">
      <dgm:prSet presAssocID="{3B32E8D8-50C1-44EA-83FA-E6F954FB32BD}" presName="Name37" presStyleLbl="parChTrans1D3" presStyleIdx="8" presStyleCnt="21"/>
      <dgm:spPr/>
    </dgm:pt>
    <dgm:pt modelId="{EFE5E417-4FBD-47E6-A139-FFDFE7A3BF4E}" type="pres">
      <dgm:prSet presAssocID="{023EF914-6D87-435F-8F73-67614A5D344B}" presName="hierRoot2" presStyleCnt="0">
        <dgm:presLayoutVars>
          <dgm:hierBranch val="init"/>
        </dgm:presLayoutVars>
      </dgm:prSet>
      <dgm:spPr/>
    </dgm:pt>
    <dgm:pt modelId="{238F4096-CE1D-4217-93B6-71108D84E35E}" type="pres">
      <dgm:prSet presAssocID="{023EF914-6D87-435F-8F73-67614A5D344B}" presName="rootComposite" presStyleCnt="0"/>
      <dgm:spPr/>
    </dgm:pt>
    <dgm:pt modelId="{A596081E-3EA5-452B-8540-405E421F975E}" type="pres">
      <dgm:prSet presAssocID="{023EF914-6D87-435F-8F73-67614A5D344B}" presName="rootText" presStyleLbl="node3" presStyleIdx="8" presStyleCnt="21">
        <dgm:presLayoutVars>
          <dgm:chPref val="3"/>
        </dgm:presLayoutVars>
      </dgm:prSet>
      <dgm:spPr/>
    </dgm:pt>
    <dgm:pt modelId="{4CB09335-FB31-4A86-94BB-FDCD5BC98E72}" type="pres">
      <dgm:prSet presAssocID="{023EF914-6D87-435F-8F73-67614A5D344B}" presName="rootConnector" presStyleLbl="node3" presStyleIdx="8" presStyleCnt="21"/>
      <dgm:spPr/>
    </dgm:pt>
    <dgm:pt modelId="{CA339F5E-0BCA-4956-A930-29E725EC76D7}" type="pres">
      <dgm:prSet presAssocID="{023EF914-6D87-435F-8F73-67614A5D344B}" presName="hierChild4" presStyleCnt="0"/>
      <dgm:spPr/>
    </dgm:pt>
    <dgm:pt modelId="{AD8917C1-250C-45A8-ADB3-A79F09751EEF}" type="pres">
      <dgm:prSet presAssocID="{023EF914-6D87-435F-8F73-67614A5D344B}" presName="hierChild5" presStyleCnt="0"/>
      <dgm:spPr/>
    </dgm:pt>
    <dgm:pt modelId="{E5C24655-BD81-4810-8BE3-0684402047E0}" type="pres">
      <dgm:prSet presAssocID="{53F73DEE-93D9-49A9-876E-A4005D3751C5}" presName="hierChild5" presStyleCnt="0"/>
      <dgm:spPr/>
    </dgm:pt>
    <dgm:pt modelId="{91F5DF81-8067-41E2-B077-623577FE1BD2}" type="pres">
      <dgm:prSet presAssocID="{0C106867-EABB-42ED-B0BE-18411075A2F6}" presName="Name37" presStyleLbl="parChTrans1D2" presStyleIdx="3" presStyleCnt="6"/>
      <dgm:spPr/>
    </dgm:pt>
    <dgm:pt modelId="{2AE826E9-A9C7-45C3-8A99-46E110E4E153}" type="pres">
      <dgm:prSet presAssocID="{2AA53040-0C72-44B8-91A1-9AD57C27C552}" presName="hierRoot2" presStyleCnt="0">
        <dgm:presLayoutVars>
          <dgm:hierBranch val="init"/>
        </dgm:presLayoutVars>
      </dgm:prSet>
      <dgm:spPr/>
    </dgm:pt>
    <dgm:pt modelId="{190E9777-F9A4-4437-A31C-139C76914CC7}" type="pres">
      <dgm:prSet presAssocID="{2AA53040-0C72-44B8-91A1-9AD57C27C552}" presName="rootComposite" presStyleCnt="0"/>
      <dgm:spPr/>
    </dgm:pt>
    <dgm:pt modelId="{8AB0B1E7-1E47-4D03-A52C-C1E7F61B6D12}" type="pres">
      <dgm:prSet presAssocID="{2AA53040-0C72-44B8-91A1-9AD57C27C552}" presName="rootText" presStyleLbl="node2" presStyleIdx="3" presStyleCnt="6">
        <dgm:presLayoutVars>
          <dgm:chPref val="3"/>
        </dgm:presLayoutVars>
      </dgm:prSet>
      <dgm:spPr/>
    </dgm:pt>
    <dgm:pt modelId="{B8F98DD6-EA15-478A-8B20-BD369F3D4471}" type="pres">
      <dgm:prSet presAssocID="{2AA53040-0C72-44B8-91A1-9AD57C27C552}" presName="rootConnector" presStyleLbl="node2" presStyleIdx="3" presStyleCnt="6"/>
      <dgm:spPr/>
    </dgm:pt>
    <dgm:pt modelId="{D422437C-76CD-4B8B-9CCF-0B68BCED2D9D}" type="pres">
      <dgm:prSet presAssocID="{2AA53040-0C72-44B8-91A1-9AD57C27C552}" presName="hierChild4" presStyleCnt="0"/>
      <dgm:spPr/>
    </dgm:pt>
    <dgm:pt modelId="{99CBD746-9D88-407C-B581-01671B2E9980}" type="pres">
      <dgm:prSet presAssocID="{57746F3E-95D7-464C-866A-0708B09A3B73}" presName="Name37" presStyleLbl="parChTrans1D3" presStyleIdx="9" presStyleCnt="21"/>
      <dgm:spPr/>
    </dgm:pt>
    <dgm:pt modelId="{B1211D3B-FE30-4499-BE31-2128AFC9A441}" type="pres">
      <dgm:prSet presAssocID="{826BEE74-32D2-4A99-928A-687CCE6567DB}" presName="hierRoot2" presStyleCnt="0">
        <dgm:presLayoutVars>
          <dgm:hierBranch val="init"/>
        </dgm:presLayoutVars>
      </dgm:prSet>
      <dgm:spPr/>
    </dgm:pt>
    <dgm:pt modelId="{01FEC8C7-473F-4BE6-BBDF-E5FD926E5A27}" type="pres">
      <dgm:prSet presAssocID="{826BEE74-32D2-4A99-928A-687CCE6567DB}" presName="rootComposite" presStyleCnt="0"/>
      <dgm:spPr/>
    </dgm:pt>
    <dgm:pt modelId="{5CDCA4A4-1260-4A7D-944F-9F284421FCE8}" type="pres">
      <dgm:prSet presAssocID="{826BEE74-32D2-4A99-928A-687CCE6567DB}" presName="rootText" presStyleLbl="node3" presStyleIdx="9" presStyleCnt="21">
        <dgm:presLayoutVars>
          <dgm:chPref val="3"/>
        </dgm:presLayoutVars>
      </dgm:prSet>
      <dgm:spPr/>
    </dgm:pt>
    <dgm:pt modelId="{58CAA83C-1174-4246-A626-AAE266A54C2A}" type="pres">
      <dgm:prSet presAssocID="{826BEE74-32D2-4A99-928A-687CCE6567DB}" presName="rootConnector" presStyleLbl="node3" presStyleIdx="9" presStyleCnt="21"/>
      <dgm:spPr/>
    </dgm:pt>
    <dgm:pt modelId="{DE963FB8-E2B2-42F2-B6E5-45182E83D4E7}" type="pres">
      <dgm:prSet presAssocID="{826BEE74-32D2-4A99-928A-687CCE6567DB}" presName="hierChild4" presStyleCnt="0"/>
      <dgm:spPr/>
    </dgm:pt>
    <dgm:pt modelId="{54E739F6-639B-442D-8EAC-FF41100D9123}" type="pres">
      <dgm:prSet presAssocID="{826BEE74-32D2-4A99-928A-687CCE6567DB}" presName="hierChild5" presStyleCnt="0"/>
      <dgm:spPr/>
    </dgm:pt>
    <dgm:pt modelId="{22567A1A-8377-4267-8D38-728AFA9EFB30}" type="pres">
      <dgm:prSet presAssocID="{4E836AC2-3C2C-4453-8F0C-F4A5B774CDEE}" presName="Name37" presStyleLbl="parChTrans1D3" presStyleIdx="10" presStyleCnt="21"/>
      <dgm:spPr/>
    </dgm:pt>
    <dgm:pt modelId="{6FB2C977-64DD-4C8D-BFC0-BDA555A5B304}" type="pres">
      <dgm:prSet presAssocID="{785F24EE-F4D4-4416-A0C4-E6BFF8048D4C}" presName="hierRoot2" presStyleCnt="0">
        <dgm:presLayoutVars>
          <dgm:hierBranch val="init"/>
        </dgm:presLayoutVars>
      </dgm:prSet>
      <dgm:spPr/>
    </dgm:pt>
    <dgm:pt modelId="{D26C91B1-F541-47BA-9D6F-06ABDF793C6C}" type="pres">
      <dgm:prSet presAssocID="{785F24EE-F4D4-4416-A0C4-E6BFF8048D4C}" presName="rootComposite" presStyleCnt="0"/>
      <dgm:spPr/>
    </dgm:pt>
    <dgm:pt modelId="{BC6B6724-E510-4B83-B689-A86B09B49498}" type="pres">
      <dgm:prSet presAssocID="{785F24EE-F4D4-4416-A0C4-E6BFF8048D4C}" presName="rootText" presStyleLbl="node3" presStyleIdx="10" presStyleCnt="21">
        <dgm:presLayoutVars>
          <dgm:chPref val="3"/>
        </dgm:presLayoutVars>
      </dgm:prSet>
      <dgm:spPr/>
    </dgm:pt>
    <dgm:pt modelId="{4306144F-D91D-47AF-8DB6-F2A7D256B1BA}" type="pres">
      <dgm:prSet presAssocID="{785F24EE-F4D4-4416-A0C4-E6BFF8048D4C}" presName="rootConnector" presStyleLbl="node3" presStyleIdx="10" presStyleCnt="21"/>
      <dgm:spPr/>
    </dgm:pt>
    <dgm:pt modelId="{A609ADB1-F9CB-49F5-94DE-452E132D9985}" type="pres">
      <dgm:prSet presAssocID="{785F24EE-F4D4-4416-A0C4-E6BFF8048D4C}" presName="hierChild4" presStyleCnt="0"/>
      <dgm:spPr/>
    </dgm:pt>
    <dgm:pt modelId="{16CD1728-DA7B-4A41-9E71-FEB5855E1F54}" type="pres">
      <dgm:prSet presAssocID="{785F24EE-F4D4-4416-A0C4-E6BFF8048D4C}" presName="hierChild5" presStyleCnt="0"/>
      <dgm:spPr/>
    </dgm:pt>
    <dgm:pt modelId="{06212318-5A5D-41EB-885B-F11D164F0026}" type="pres">
      <dgm:prSet presAssocID="{97DEF0E0-A93A-4268-8E32-9CD52A1679E9}" presName="Name37" presStyleLbl="parChTrans1D3" presStyleIdx="11" presStyleCnt="21"/>
      <dgm:spPr/>
    </dgm:pt>
    <dgm:pt modelId="{016E9276-2035-4299-ACA6-93CAB549C5F0}" type="pres">
      <dgm:prSet presAssocID="{035447D6-A841-461F-950A-E1FA2061B680}" presName="hierRoot2" presStyleCnt="0">
        <dgm:presLayoutVars>
          <dgm:hierBranch val="init"/>
        </dgm:presLayoutVars>
      </dgm:prSet>
      <dgm:spPr/>
    </dgm:pt>
    <dgm:pt modelId="{0BBD5EED-048D-4E35-8FFC-BFE2C404D272}" type="pres">
      <dgm:prSet presAssocID="{035447D6-A841-461F-950A-E1FA2061B680}" presName="rootComposite" presStyleCnt="0"/>
      <dgm:spPr/>
    </dgm:pt>
    <dgm:pt modelId="{9C5B5715-2E8C-49C7-BDD9-073081B65C8F}" type="pres">
      <dgm:prSet presAssocID="{035447D6-A841-461F-950A-E1FA2061B680}" presName="rootText" presStyleLbl="node3" presStyleIdx="11" presStyleCnt="21">
        <dgm:presLayoutVars>
          <dgm:chPref val="3"/>
        </dgm:presLayoutVars>
      </dgm:prSet>
      <dgm:spPr/>
    </dgm:pt>
    <dgm:pt modelId="{E2585618-8A61-46AD-82D3-204D778F7A91}" type="pres">
      <dgm:prSet presAssocID="{035447D6-A841-461F-950A-E1FA2061B680}" presName="rootConnector" presStyleLbl="node3" presStyleIdx="11" presStyleCnt="21"/>
      <dgm:spPr/>
    </dgm:pt>
    <dgm:pt modelId="{0BB67214-40EA-4AB7-AF26-446CA2A83D1B}" type="pres">
      <dgm:prSet presAssocID="{035447D6-A841-461F-950A-E1FA2061B680}" presName="hierChild4" presStyleCnt="0"/>
      <dgm:spPr/>
    </dgm:pt>
    <dgm:pt modelId="{BF80A444-E61B-4A3E-AC7A-C06AD1ADD3D6}" type="pres">
      <dgm:prSet presAssocID="{035447D6-A841-461F-950A-E1FA2061B680}" presName="hierChild5" presStyleCnt="0"/>
      <dgm:spPr/>
    </dgm:pt>
    <dgm:pt modelId="{29227625-614D-42C3-9ED9-1E1078872C58}" type="pres">
      <dgm:prSet presAssocID="{E080C588-5B54-4F0E-A30F-2850D669AFF9}" presName="Name37" presStyleLbl="parChTrans1D3" presStyleIdx="12" presStyleCnt="21"/>
      <dgm:spPr/>
    </dgm:pt>
    <dgm:pt modelId="{9B0DDBDD-55A7-49C9-AD8A-E7706B041834}" type="pres">
      <dgm:prSet presAssocID="{4FBF6552-8458-464D-B1BF-88A73050FF69}" presName="hierRoot2" presStyleCnt="0">
        <dgm:presLayoutVars>
          <dgm:hierBranch val="init"/>
        </dgm:presLayoutVars>
      </dgm:prSet>
      <dgm:spPr/>
    </dgm:pt>
    <dgm:pt modelId="{1FC4B057-24BD-4400-B41A-8EC5379F179C}" type="pres">
      <dgm:prSet presAssocID="{4FBF6552-8458-464D-B1BF-88A73050FF69}" presName="rootComposite" presStyleCnt="0"/>
      <dgm:spPr/>
    </dgm:pt>
    <dgm:pt modelId="{A24F8F9F-6025-4EF1-8A2D-891DCCE61728}" type="pres">
      <dgm:prSet presAssocID="{4FBF6552-8458-464D-B1BF-88A73050FF69}" presName="rootText" presStyleLbl="node3" presStyleIdx="12" presStyleCnt="21">
        <dgm:presLayoutVars>
          <dgm:chPref val="3"/>
        </dgm:presLayoutVars>
      </dgm:prSet>
      <dgm:spPr/>
    </dgm:pt>
    <dgm:pt modelId="{5FBC617D-026B-4C6F-B276-F1C2F001BD2C}" type="pres">
      <dgm:prSet presAssocID="{4FBF6552-8458-464D-B1BF-88A73050FF69}" presName="rootConnector" presStyleLbl="node3" presStyleIdx="12" presStyleCnt="21"/>
      <dgm:spPr/>
    </dgm:pt>
    <dgm:pt modelId="{76E2ABDC-EC73-4C19-8063-29B068756732}" type="pres">
      <dgm:prSet presAssocID="{4FBF6552-8458-464D-B1BF-88A73050FF69}" presName="hierChild4" presStyleCnt="0"/>
      <dgm:spPr/>
    </dgm:pt>
    <dgm:pt modelId="{0717E3CC-5574-4F2B-BD1B-062E29DE1959}" type="pres">
      <dgm:prSet presAssocID="{4FBF6552-8458-464D-B1BF-88A73050FF69}" presName="hierChild5" presStyleCnt="0"/>
      <dgm:spPr/>
    </dgm:pt>
    <dgm:pt modelId="{02735EA6-A4DC-40C8-8DB3-C582CF76DB48}" type="pres">
      <dgm:prSet presAssocID="{96687B58-B63F-438C-801C-56E4F37E235F}" presName="Name37" presStyleLbl="parChTrans1D3" presStyleIdx="13" presStyleCnt="21"/>
      <dgm:spPr/>
    </dgm:pt>
    <dgm:pt modelId="{4EA5AF34-BEA9-4A87-BACA-FD21E3EC48CF}" type="pres">
      <dgm:prSet presAssocID="{8F97C43C-11AC-49B0-83D0-1C1DD35C2F0D}" presName="hierRoot2" presStyleCnt="0">
        <dgm:presLayoutVars>
          <dgm:hierBranch val="init"/>
        </dgm:presLayoutVars>
      </dgm:prSet>
      <dgm:spPr/>
    </dgm:pt>
    <dgm:pt modelId="{5B513379-5F49-4B6B-8B35-235288750DB7}" type="pres">
      <dgm:prSet presAssocID="{8F97C43C-11AC-49B0-83D0-1C1DD35C2F0D}" presName="rootComposite" presStyleCnt="0"/>
      <dgm:spPr/>
    </dgm:pt>
    <dgm:pt modelId="{B00161CF-06B1-4A98-99EE-9C30252DB036}" type="pres">
      <dgm:prSet presAssocID="{8F97C43C-11AC-49B0-83D0-1C1DD35C2F0D}" presName="rootText" presStyleLbl="node3" presStyleIdx="13" presStyleCnt="21">
        <dgm:presLayoutVars>
          <dgm:chPref val="3"/>
        </dgm:presLayoutVars>
      </dgm:prSet>
      <dgm:spPr/>
    </dgm:pt>
    <dgm:pt modelId="{12ABBDAA-E574-479A-82AB-9FB92C7CC202}" type="pres">
      <dgm:prSet presAssocID="{8F97C43C-11AC-49B0-83D0-1C1DD35C2F0D}" presName="rootConnector" presStyleLbl="node3" presStyleIdx="13" presStyleCnt="21"/>
      <dgm:spPr/>
    </dgm:pt>
    <dgm:pt modelId="{7C8E997C-9197-4F48-9A8F-296487EE0E87}" type="pres">
      <dgm:prSet presAssocID="{8F97C43C-11AC-49B0-83D0-1C1DD35C2F0D}" presName="hierChild4" presStyleCnt="0"/>
      <dgm:spPr/>
    </dgm:pt>
    <dgm:pt modelId="{CF08952E-CB9D-415F-8728-5D1199D41A0F}" type="pres">
      <dgm:prSet presAssocID="{8F97C43C-11AC-49B0-83D0-1C1DD35C2F0D}" presName="hierChild5" presStyleCnt="0"/>
      <dgm:spPr/>
    </dgm:pt>
    <dgm:pt modelId="{3FDA7702-6037-4269-BDC7-A2C86C901AE9}" type="pres">
      <dgm:prSet presAssocID="{45220D50-221F-4B89-B6E1-0B6A21DC06D6}" presName="Name37" presStyleLbl="parChTrans1D3" presStyleIdx="14" presStyleCnt="21"/>
      <dgm:spPr/>
    </dgm:pt>
    <dgm:pt modelId="{FAC2409D-F577-4DEC-A044-AC2C77BF08B7}" type="pres">
      <dgm:prSet presAssocID="{370E8455-C6DE-4487-90B1-1D1476B9F24B}" presName="hierRoot2" presStyleCnt="0">
        <dgm:presLayoutVars>
          <dgm:hierBranch val="init"/>
        </dgm:presLayoutVars>
      </dgm:prSet>
      <dgm:spPr/>
    </dgm:pt>
    <dgm:pt modelId="{51AD047E-05EF-4324-AD99-39480ECC881E}" type="pres">
      <dgm:prSet presAssocID="{370E8455-C6DE-4487-90B1-1D1476B9F24B}" presName="rootComposite" presStyleCnt="0"/>
      <dgm:spPr/>
    </dgm:pt>
    <dgm:pt modelId="{B1109F04-FF6B-4FBB-8230-0A47F3F1FA23}" type="pres">
      <dgm:prSet presAssocID="{370E8455-C6DE-4487-90B1-1D1476B9F24B}" presName="rootText" presStyleLbl="node3" presStyleIdx="14" presStyleCnt="21">
        <dgm:presLayoutVars>
          <dgm:chPref val="3"/>
        </dgm:presLayoutVars>
      </dgm:prSet>
      <dgm:spPr/>
    </dgm:pt>
    <dgm:pt modelId="{12428819-D773-45FE-9E12-373A6083E352}" type="pres">
      <dgm:prSet presAssocID="{370E8455-C6DE-4487-90B1-1D1476B9F24B}" presName="rootConnector" presStyleLbl="node3" presStyleIdx="14" presStyleCnt="21"/>
      <dgm:spPr/>
    </dgm:pt>
    <dgm:pt modelId="{874AA62A-84B5-4137-BA72-866D1C61E098}" type="pres">
      <dgm:prSet presAssocID="{370E8455-C6DE-4487-90B1-1D1476B9F24B}" presName="hierChild4" presStyleCnt="0"/>
      <dgm:spPr/>
    </dgm:pt>
    <dgm:pt modelId="{0B2694AA-31A4-4140-89DA-54979A8E280B}" type="pres">
      <dgm:prSet presAssocID="{370E8455-C6DE-4487-90B1-1D1476B9F24B}" presName="hierChild5" presStyleCnt="0"/>
      <dgm:spPr/>
    </dgm:pt>
    <dgm:pt modelId="{D8DE39A5-09D1-42E2-987F-0B5171F261AA}" type="pres">
      <dgm:prSet presAssocID="{2AA53040-0C72-44B8-91A1-9AD57C27C552}" presName="hierChild5" presStyleCnt="0"/>
      <dgm:spPr/>
    </dgm:pt>
    <dgm:pt modelId="{10D6675A-DB05-4EBF-BE84-F757D4F99182}" type="pres">
      <dgm:prSet presAssocID="{54928C53-8A45-4BF6-8E11-EBD0C415ABEA}" presName="Name37" presStyleLbl="parChTrans1D2" presStyleIdx="4" presStyleCnt="6"/>
      <dgm:spPr/>
    </dgm:pt>
    <dgm:pt modelId="{2D0C06B5-9BBF-4CB0-A7C2-4FC86BC508A1}" type="pres">
      <dgm:prSet presAssocID="{469FBC76-8530-49E0-B346-0A585F32C275}" presName="hierRoot2" presStyleCnt="0">
        <dgm:presLayoutVars>
          <dgm:hierBranch val="init"/>
        </dgm:presLayoutVars>
      </dgm:prSet>
      <dgm:spPr/>
    </dgm:pt>
    <dgm:pt modelId="{BB7C0DAC-6337-4A8A-8652-375F22F34BB4}" type="pres">
      <dgm:prSet presAssocID="{469FBC76-8530-49E0-B346-0A585F32C275}" presName="rootComposite" presStyleCnt="0"/>
      <dgm:spPr/>
    </dgm:pt>
    <dgm:pt modelId="{6F12990A-05CB-4012-A3CD-71B1C04DD271}" type="pres">
      <dgm:prSet presAssocID="{469FBC76-8530-49E0-B346-0A585F32C275}" presName="rootText" presStyleLbl="node2" presStyleIdx="4" presStyleCnt="6">
        <dgm:presLayoutVars>
          <dgm:chPref val="3"/>
        </dgm:presLayoutVars>
      </dgm:prSet>
      <dgm:spPr/>
    </dgm:pt>
    <dgm:pt modelId="{86B1C43B-68D1-4A39-883E-994BB5B716EC}" type="pres">
      <dgm:prSet presAssocID="{469FBC76-8530-49E0-B346-0A585F32C275}" presName="rootConnector" presStyleLbl="node2" presStyleIdx="4" presStyleCnt="6"/>
      <dgm:spPr/>
    </dgm:pt>
    <dgm:pt modelId="{2CEBA927-0ED0-4768-A839-BFC8F61ACD97}" type="pres">
      <dgm:prSet presAssocID="{469FBC76-8530-49E0-B346-0A585F32C275}" presName="hierChild4" presStyleCnt="0"/>
      <dgm:spPr/>
    </dgm:pt>
    <dgm:pt modelId="{4BA52F7B-83FE-4348-BE04-706C7064FF25}" type="pres">
      <dgm:prSet presAssocID="{1A01F260-7320-41DD-8ED5-02B44C113F8D}" presName="Name37" presStyleLbl="parChTrans1D3" presStyleIdx="15" presStyleCnt="21"/>
      <dgm:spPr/>
    </dgm:pt>
    <dgm:pt modelId="{3FF8A5FB-0514-4F2C-8C36-75AC41491435}" type="pres">
      <dgm:prSet presAssocID="{A5EF24BD-A1F1-4106-B3B4-951734720D48}" presName="hierRoot2" presStyleCnt="0">
        <dgm:presLayoutVars>
          <dgm:hierBranch val="init"/>
        </dgm:presLayoutVars>
      </dgm:prSet>
      <dgm:spPr/>
    </dgm:pt>
    <dgm:pt modelId="{179E5132-412F-422D-ABEC-494BE732EEE9}" type="pres">
      <dgm:prSet presAssocID="{A5EF24BD-A1F1-4106-B3B4-951734720D48}" presName="rootComposite" presStyleCnt="0"/>
      <dgm:spPr/>
    </dgm:pt>
    <dgm:pt modelId="{2CF79881-3CA3-4095-87E5-39F96388AB00}" type="pres">
      <dgm:prSet presAssocID="{A5EF24BD-A1F1-4106-B3B4-951734720D48}" presName="rootText" presStyleLbl="node3" presStyleIdx="15" presStyleCnt="21">
        <dgm:presLayoutVars>
          <dgm:chPref val="3"/>
        </dgm:presLayoutVars>
      </dgm:prSet>
      <dgm:spPr/>
    </dgm:pt>
    <dgm:pt modelId="{4D92BC29-91E6-4C6E-9679-9816F9850B25}" type="pres">
      <dgm:prSet presAssocID="{A5EF24BD-A1F1-4106-B3B4-951734720D48}" presName="rootConnector" presStyleLbl="node3" presStyleIdx="15" presStyleCnt="21"/>
      <dgm:spPr/>
    </dgm:pt>
    <dgm:pt modelId="{56D2ACEA-98D8-46FD-9A5B-3F1645A09490}" type="pres">
      <dgm:prSet presAssocID="{A5EF24BD-A1F1-4106-B3B4-951734720D48}" presName="hierChild4" presStyleCnt="0"/>
      <dgm:spPr/>
    </dgm:pt>
    <dgm:pt modelId="{A08171BD-D1CF-4A63-9D8F-C9946B97FB74}" type="pres">
      <dgm:prSet presAssocID="{A5EF24BD-A1F1-4106-B3B4-951734720D48}" presName="hierChild5" presStyleCnt="0"/>
      <dgm:spPr/>
    </dgm:pt>
    <dgm:pt modelId="{20B05500-3CF2-4DBA-99A2-B6A3FFBA74A1}" type="pres">
      <dgm:prSet presAssocID="{9A29BFD7-E54A-4712-B912-255AE1C552C0}" presName="Name37" presStyleLbl="parChTrans1D3" presStyleIdx="16" presStyleCnt="21"/>
      <dgm:spPr/>
    </dgm:pt>
    <dgm:pt modelId="{7B2DFC9A-34F2-4C52-9134-61208100ABAE}" type="pres">
      <dgm:prSet presAssocID="{7BB7C6AF-CDA8-4A16-99AF-46ED9DCF8250}" presName="hierRoot2" presStyleCnt="0">
        <dgm:presLayoutVars>
          <dgm:hierBranch val="init"/>
        </dgm:presLayoutVars>
      </dgm:prSet>
      <dgm:spPr/>
    </dgm:pt>
    <dgm:pt modelId="{D114425C-0A1A-4B9B-8E3F-0C51D9F492AD}" type="pres">
      <dgm:prSet presAssocID="{7BB7C6AF-CDA8-4A16-99AF-46ED9DCF8250}" presName="rootComposite" presStyleCnt="0"/>
      <dgm:spPr/>
    </dgm:pt>
    <dgm:pt modelId="{E3FCF92E-0A47-4F0A-B93F-EAFA8029CF11}" type="pres">
      <dgm:prSet presAssocID="{7BB7C6AF-CDA8-4A16-99AF-46ED9DCF8250}" presName="rootText" presStyleLbl="node3" presStyleIdx="16" presStyleCnt="21">
        <dgm:presLayoutVars>
          <dgm:chPref val="3"/>
        </dgm:presLayoutVars>
      </dgm:prSet>
      <dgm:spPr/>
    </dgm:pt>
    <dgm:pt modelId="{CA191FEA-FC89-4A81-8120-C866D79C0CF4}" type="pres">
      <dgm:prSet presAssocID="{7BB7C6AF-CDA8-4A16-99AF-46ED9DCF8250}" presName="rootConnector" presStyleLbl="node3" presStyleIdx="16" presStyleCnt="21"/>
      <dgm:spPr/>
    </dgm:pt>
    <dgm:pt modelId="{ADD981AC-2215-46B3-B492-4CF8A86D6041}" type="pres">
      <dgm:prSet presAssocID="{7BB7C6AF-CDA8-4A16-99AF-46ED9DCF8250}" presName="hierChild4" presStyleCnt="0"/>
      <dgm:spPr/>
    </dgm:pt>
    <dgm:pt modelId="{28BB1C61-2C10-425D-9C1A-8CDD31291208}" type="pres">
      <dgm:prSet presAssocID="{7BB7C6AF-CDA8-4A16-99AF-46ED9DCF8250}" presName="hierChild5" presStyleCnt="0"/>
      <dgm:spPr/>
    </dgm:pt>
    <dgm:pt modelId="{1AA8D5CF-A7F7-4CC2-AFFF-8E004CCAB838}" type="pres">
      <dgm:prSet presAssocID="{5F8539D1-9162-4E6E-85E8-31D9BE4A5310}" presName="Name37" presStyleLbl="parChTrans1D3" presStyleIdx="17" presStyleCnt="21"/>
      <dgm:spPr/>
    </dgm:pt>
    <dgm:pt modelId="{A56BF6E4-9F9D-4010-96EE-0BFD86F0A21B}" type="pres">
      <dgm:prSet presAssocID="{08CB8B42-1A62-43A8-B275-BBCC0D684D25}" presName="hierRoot2" presStyleCnt="0">
        <dgm:presLayoutVars>
          <dgm:hierBranch val="init"/>
        </dgm:presLayoutVars>
      </dgm:prSet>
      <dgm:spPr/>
    </dgm:pt>
    <dgm:pt modelId="{F23896DE-3202-4CAD-8B22-C9C640E3565D}" type="pres">
      <dgm:prSet presAssocID="{08CB8B42-1A62-43A8-B275-BBCC0D684D25}" presName="rootComposite" presStyleCnt="0"/>
      <dgm:spPr/>
    </dgm:pt>
    <dgm:pt modelId="{6DD203C2-3EA5-48A7-ABF4-8681D1106B2D}" type="pres">
      <dgm:prSet presAssocID="{08CB8B42-1A62-43A8-B275-BBCC0D684D25}" presName="rootText" presStyleLbl="node3" presStyleIdx="17" presStyleCnt="21">
        <dgm:presLayoutVars>
          <dgm:chPref val="3"/>
        </dgm:presLayoutVars>
      </dgm:prSet>
      <dgm:spPr/>
    </dgm:pt>
    <dgm:pt modelId="{858B2BC9-7798-4651-A6A9-AE401F4E0D0E}" type="pres">
      <dgm:prSet presAssocID="{08CB8B42-1A62-43A8-B275-BBCC0D684D25}" presName="rootConnector" presStyleLbl="node3" presStyleIdx="17" presStyleCnt="21"/>
      <dgm:spPr/>
    </dgm:pt>
    <dgm:pt modelId="{C3EE6336-EE26-4B47-9F39-68EE8A1AC067}" type="pres">
      <dgm:prSet presAssocID="{08CB8B42-1A62-43A8-B275-BBCC0D684D25}" presName="hierChild4" presStyleCnt="0"/>
      <dgm:spPr/>
    </dgm:pt>
    <dgm:pt modelId="{B6DAD61A-71F0-4215-A57B-17DD62DF8706}" type="pres">
      <dgm:prSet presAssocID="{08CB8B42-1A62-43A8-B275-BBCC0D684D25}" presName="hierChild5" presStyleCnt="0"/>
      <dgm:spPr/>
    </dgm:pt>
    <dgm:pt modelId="{F704E4F5-ED58-48A5-831E-3E09268D60A8}" type="pres">
      <dgm:prSet presAssocID="{469FBC76-8530-49E0-B346-0A585F32C275}" presName="hierChild5" presStyleCnt="0"/>
      <dgm:spPr/>
    </dgm:pt>
    <dgm:pt modelId="{F026E0F5-ED3B-4F9F-BAA2-1E686894B5A8}" type="pres">
      <dgm:prSet presAssocID="{1F62EBAF-B09B-4019-A18A-1B8840865A46}" presName="Name37" presStyleLbl="parChTrans1D2" presStyleIdx="5" presStyleCnt="6"/>
      <dgm:spPr/>
    </dgm:pt>
    <dgm:pt modelId="{CA06909C-FE4F-410A-BAC0-3CDF81ABA4DF}" type="pres">
      <dgm:prSet presAssocID="{447469C3-49B4-470F-A1C1-3FC12E34A41D}" presName="hierRoot2" presStyleCnt="0">
        <dgm:presLayoutVars>
          <dgm:hierBranch val="init"/>
        </dgm:presLayoutVars>
      </dgm:prSet>
      <dgm:spPr/>
    </dgm:pt>
    <dgm:pt modelId="{18E6B2C7-EF61-4A1A-B9CF-0E376F7F8471}" type="pres">
      <dgm:prSet presAssocID="{447469C3-49B4-470F-A1C1-3FC12E34A41D}" presName="rootComposite" presStyleCnt="0"/>
      <dgm:spPr/>
    </dgm:pt>
    <dgm:pt modelId="{7FA73829-21E9-4516-9724-C2B5F4FB503B}" type="pres">
      <dgm:prSet presAssocID="{447469C3-49B4-470F-A1C1-3FC12E34A41D}" presName="rootText" presStyleLbl="node2" presStyleIdx="5" presStyleCnt="6">
        <dgm:presLayoutVars>
          <dgm:chPref val="3"/>
        </dgm:presLayoutVars>
      </dgm:prSet>
      <dgm:spPr/>
    </dgm:pt>
    <dgm:pt modelId="{701DD2D0-05CA-4FC5-B53D-3A6C7057F59E}" type="pres">
      <dgm:prSet presAssocID="{447469C3-49B4-470F-A1C1-3FC12E34A41D}" presName="rootConnector" presStyleLbl="node2" presStyleIdx="5" presStyleCnt="6"/>
      <dgm:spPr/>
    </dgm:pt>
    <dgm:pt modelId="{88B4A53A-51EB-420E-87DF-F6F2F223F057}" type="pres">
      <dgm:prSet presAssocID="{447469C3-49B4-470F-A1C1-3FC12E34A41D}" presName="hierChild4" presStyleCnt="0"/>
      <dgm:spPr/>
    </dgm:pt>
    <dgm:pt modelId="{27B01D3B-41B2-4680-88C8-3B3FA20BA59C}" type="pres">
      <dgm:prSet presAssocID="{628F9928-9F6A-4197-9BB0-7DACDE07EED0}" presName="Name37" presStyleLbl="parChTrans1D3" presStyleIdx="18" presStyleCnt="21"/>
      <dgm:spPr/>
    </dgm:pt>
    <dgm:pt modelId="{4E1709F9-459F-44B8-88A1-85DB4A095523}" type="pres">
      <dgm:prSet presAssocID="{8642093B-A131-4AA3-AF97-75D7860F9E3D}" presName="hierRoot2" presStyleCnt="0">
        <dgm:presLayoutVars>
          <dgm:hierBranch val="init"/>
        </dgm:presLayoutVars>
      </dgm:prSet>
      <dgm:spPr/>
    </dgm:pt>
    <dgm:pt modelId="{C2AFB37E-C97A-43B9-AFFD-A67FF52E6338}" type="pres">
      <dgm:prSet presAssocID="{8642093B-A131-4AA3-AF97-75D7860F9E3D}" presName="rootComposite" presStyleCnt="0"/>
      <dgm:spPr/>
    </dgm:pt>
    <dgm:pt modelId="{D0BFEC6B-D0BF-4E01-973B-76F969181AC7}" type="pres">
      <dgm:prSet presAssocID="{8642093B-A131-4AA3-AF97-75D7860F9E3D}" presName="rootText" presStyleLbl="node3" presStyleIdx="18" presStyleCnt="21">
        <dgm:presLayoutVars>
          <dgm:chPref val="3"/>
        </dgm:presLayoutVars>
      </dgm:prSet>
      <dgm:spPr/>
    </dgm:pt>
    <dgm:pt modelId="{D9301984-E5BC-4670-B814-778105591746}" type="pres">
      <dgm:prSet presAssocID="{8642093B-A131-4AA3-AF97-75D7860F9E3D}" presName="rootConnector" presStyleLbl="node3" presStyleIdx="18" presStyleCnt="21"/>
      <dgm:spPr/>
    </dgm:pt>
    <dgm:pt modelId="{A66EC17E-7CF0-48BA-B652-2F7B6CA11BA1}" type="pres">
      <dgm:prSet presAssocID="{8642093B-A131-4AA3-AF97-75D7860F9E3D}" presName="hierChild4" presStyleCnt="0"/>
      <dgm:spPr/>
    </dgm:pt>
    <dgm:pt modelId="{40D9A00C-8B9A-48DA-A140-79EC586FCED8}" type="pres">
      <dgm:prSet presAssocID="{8642093B-A131-4AA3-AF97-75D7860F9E3D}" presName="hierChild5" presStyleCnt="0"/>
      <dgm:spPr/>
    </dgm:pt>
    <dgm:pt modelId="{ECD50D1A-03A4-4332-B55A-CB480998D7AE}" type="pres">
      <dgm:prSet presAssocID="{1FD558BD-16F0-4711-A5BA-EA6F789B13D6}" presName="Name37" presStyleLbl="parChTrans1D3" presStyleIdx="19" presStyleCnt="21"/>
      <dgm:spPr/>
    </dgm:pt>
    <dgm:pt modelId="{80DCFFD2-5C13-4142-81DC-329EAAEB2E6C}" type="pres">
      <dgm:prSet presAssocID="{339EFB5B-7240-46A9-905C-B94A2C4E5FF3}" presName="hierRoot2" presStyleCnt="0">
        <dgm:presLayoutVars>
          <dgm:hierBranch val="init"/>
        </dgm:presLayoutVars>
      </dgm:prSet>
      <dgm:spPr/>
    </dgm:pt>
    <dgm:pt modelId="{3DE89891-A2F3-426C-B6B5-CC1EE93DA464}" type="pres">
      <dgm:prSet presAssocID="{339EFB5B-7240-46A9-905C-B94A2C4E5FF3}" presName="rootComposite" presStyleCnt="0"/>
      <dgm:spPr/>
    </dgm:pt>
    <dgm:pt modelId="{6B7E8D8E-6E89-493B-BEBF-C60B0BACF027}" type="pres">
      <dgm:prSet presAssocID="{339EFB5B-7240-46A9-905C-B94A2C4E5FF3}" presName="rootText" presStyleLbl="node3" presStyleIdx="19" presStyleCnt="21">
        <dgm:presLayoutVars>
          <dgm:chPref val="3"/>
        </dgm:presLayoutVars>
      </dgm:prSet>
      <dgm:spPr/>
    </dgm:pt>
    <dgm:pt modelId="{2153238D-B9B9-4972-B664-6D7202CFB7F8}" type="pres">
      <dgm:prSet presAssocID="{339EFB5B-7240-46A9-905C-B94A2C4E5FF3}" presName="rootConnector" presStyleLbl="node3" presStyleIdx="19" presStyleCnt="21"/>
      <dgm:spPr/>
    </dgm:pt>
    <dgm:pt modelId="{AEE32AF7-4EBC-41D1-B75A-69C493660433}" type="pres">
      <dgm:prSet presAssocID="{339EFB5B-7240-46A9-905C-B94A2C4E5FF3}" presName="hierChild4" presStyleCnt="0"/>
      <dgm:spPr/>
    </dgm:pt>
    <dgm:pt modelId="{741988AD-B1CE-4FC7-BF69-7C99AAFEB4F0}" type="pres">
      <dgm:prSet presAssocID="{339EFB5B-7240-46A9-905C-B94A2C4E5FF3}" presName="hierChild5" presStyleCnt="0"/>
      <dgm:spPr/>
    </dgm:pt>
    <dgm:pt modelId="{D57ACB4F-8465-48FB-A43A-E215869A485C}" type="pres">
      <dgm:prSet presAssocID="{C1EC30EC-C65F-46E9-BF3E-B49FB369B022}" presName="Name37" presStyleLbl="parChTrans1D3" presStyleIdx="20" presStyleCnt="21"/>
      <dgm:spPr/>
    </dgm:pt>
    <dgm:pt modelId="{C15DCF4E-DF9A-45C0-8399-F5BCCA06C83E}" type="pres">
      <dgm:prSet presAssocID="{4DC98F05-0F0D-4769-8202-B61B140801F2}" presName="hierRoot2" presStyleCnt="0">
        <dgm:presLayoutVars>
          <dgm:hierBranch val="init"/>
        </dgm:presLayoutVars>
      </dgm:prSet>
      <dgm:spPr/>
    </dgm:pt>
    <dgm:pt modelId="{D3C84809-09A0-44EF-8083-A657E3C1A7E1}" type="pres">
      <dgm:prSet presAssocID="{4DC98F05-0F0D-4769-8202-B61B140801F2}" presName="rootComposite" presStyleCnt="0"/>
      <dgm:spPr/>
    </dgm:pt>
    <dgm:pt modelId="{54918674-40C4-4657-BEF9-81F781BD91E9}" type="pres">
      <dgm:prSet presAssocID="{4DC98F05-0F0D-4769-8202-B61B140801F2}" presName="rootText" presStyleLbl="node3" presStyleIdx="20" presStyleCnt="21">
        <dgm:presLayoutVars>
          <dgm:chPref val="3"/>
        </dgm:presLayoutVars>
      </dgm:prSet>
      <dgm:spPr/>
    </dgm:pt>
    <dgm:pt modelId="{F6A4F673-365E-402A-9799-34B0AA486C56}" type="pres">
      <dgm:prSet presAssocID="{4DC98F05-0F0D-4769-8202-B61B140801F2}" presName="rootConnector" presStyleLbl="node3" presStyleIdx="20" presStyleCnt="21"/>
      <dgm:spPr/>
    </dgm:pt>
    <dgm:pt modelId="{4866D133-249F-476D-846D-B86C9BC55630}" type="pres">
      <dgm:prSet presAssocID="{4DC98F05-0F0D-4769-8202-B61B140801F2}" presName="hierChild4" presStyleCnt="0"/>
      <dgm:spPr/>
    </dgm:pt>
    <dgm:pt modelId="{5F5A62AD-3E0A-4D3B-8744-B3734A7DF691}" type="pres">
      <dgm:prSet presAssocID="{4DC98F05-0F0D-4769-8202-B61B140801F2}" presName="hierChild5" presStyleCnt="0"/>
      <dgm:spPr/>
    </dgm:pt>
    <dgm:pt modelId="{B953E279-9595-418D-B3CD-BE7972132CF6}" type="pres">
      <dgm:prSet presAssocID="{447469C3-49B4-470F-A1C1-3FC12E34A41D}" presName="hierChild5" presStyleCnt="0"/>
      <dgm:spPr/>
    </dgm:pt>
    <dgm:pt modelId="{72F341B4-D08B-4C32-9A33-9C9A4C76BBC7}" type="pres">
      <dgm:prSet presAssocID="{9297AE4B-EC63-4294-9D19-C92A4FE60E59}" presName="hierChild3" presStyleCnt="0"/>
      <dgm:spPr/>
    </dgm:pt>
  </dgm:ptLst>
  <dgm:cxnLst>
    <dgm:cxn modelId="{4CDD3800-D3F9-4BAB-9D58-8CCA26B58088}" type="presOf" srcId="{81A99520-4B29-465F-9455-DE874F684B9D}" destId="{AC8125D9-80DF-427B-BDB1-EAB67B9EB505}" srcOrd="0" destOrd="0" presId="urn:microsoft.com/office/officeart/2005/8/layout/orgChart1"/>
    <dgm:cxn modelId="{A38EF800-75AC-42EA-97D5-9778A777E240}" type="presOf" srcId="{08CB8B42-1A62-43A8-B275-BBCC0D684D25}" destId="{858B2BC9-7798-4651-A6A9-AE401F4E0D0E}" srcOrd="1" destOrd="0" presId="urn:microsoft.com/office/officeart/2005/8/layout/orgChart1"/>
    <dgm:cxn modelId="{29C24C01-80D7-4269-A807-37F34FDD8861}" srcId="{2AA53040-0C72-44B8-91A1-9AD57C27C552}" destId="{8F97C43C-11AC-49B0-83D0-1C1DD35C2F0D}" srcOrd="4" destOrd="0" parTransId="{96687B58-B63F-438C-801C-56E4F37E235F}" sibTransId="{FC2C3FBB-2368-4341-8468-B45705756587}"/>
    <dgm:cxn modelId="{AAA2B201-7724-4946-85A9-4C1EBEF39C16}" type="presOf" srcId="{C1EC30EC-C65F-46E9-BF3E-B49FB369B022}" destId="{D57ACB4F-8465-48FB-A43A-E215869A485C}" srcOrd="0" destOrd="0" presId="urn:microsoft.com/office/officeart/2005/8/layout/orgChart1"/>
    <dgm:cxn modelId="{7F707408-4C6A-4CC4-9B56-F4467FDC23CE}" srcId="{9297AE4B-EC63-4294-9D19-C92A4FE60E59}" destId="{99404689-7F6F-440A-A119-BCDF357B4E85}" srcOrd="1" destOrd="0" parTransId="{8FEF8F79-A2B6-47A8-BBF1-F2C3A840B57B}" sibTransId="{64FA8E9F-178B-4DA6-AA47-1297AD174EBC}"/>
    <dgm:cxn modelId="{AEEFD009-E362-4AD2-BAB6-9A6EB6AE1D04}" srcId="{447469C3-49B4-470F-A1C1-3FC12E34A41D}" destId="{8642093B-A131-4AA3-AF97-75D7860F9E3D}" srcOrd="0" destOrd="0" parTransId="{628F9928-9F6A-4197-9BB0-7DACDE07EED0}" sibTransId="{8B268362-DD99-4E17-8C36-442E8AAE6B99}"/>
    <dgm:cxn modelId="{91AABB0B-AD05-4929-954D-E4E4CEFDCBEB}" srcId="{2AA53040-0C72-44B8-91A1-9AD57C27C552}" destId="{826BEE74-32D2-4A99-928A-687CCE6567DB}" srcOrd="0" destOrd="0" parTransId="{57746F3E-95D7-464C-866A-0708B09A3B73}" sibTransId="{5A6B242C-C8D4-4E74-A4ED-E6449946ED5C}"/>
    <dgm:cxn modelId="{909CE90D-14B4-4BC0-A424-F6764D762DEF}" srcId="{05802BC3-6C6A-41C8-A8AE-123C783CCC5F}" destId="{F50B404F-EDF7-4880-A4DA-22BD51A2F046}" srcOrd="1" destOrd="0" parTransId="{E366305C-B006-48D1-992F-97D0C433F713}" sibTransId="{FDECEB3B-FA6A-494A-97B9-73E47ECFAE33}"/>
    <dgm:cxn modelId="{6FF8930E-CA6A-4ADD-A1DD-A06F3D4389CA}" type="presOf" srcId="{DA870C3F-F3A3-4233-AA36-72A6399DC64C}" destId="{FC7D3154-0EE0-457E-8192-3464EC6E4B70}" srcOrd="0" destOrd="0" presId="urn:microsoft.com/office/officeart/2005/8/layout/orgChart1"/>
    <dgm:cxn modelId="{5D2A1D13-3045-4767-B229-34FA34670D91}" type="presOf" srcId="{A5EF24BD-A1F1-4106-B3B4-951734720D48}" destId="{4D92BC29-91E6-4C6E-9679-9816F9850B25}" srcOrd="1" destOrd="0" presId="urn:microsoft.com/office/officeart/2005/8/layout/orgChart1"/>
    <dgm:cxn modelId="{239EA513-97C8-4D9A-966A-A916146CAB8A}" type="presOf" srcId="{53F73DEE-93D9-49A9-876E-A4005D3751C5}" destId="{189FC176-29F0-448A-ABB4-4F4DB2DAA4CB}" srcOrd="0" destOrd="0" presId="urn:microsoft.com/office/officeart/2005/8/layout/orgChart1"/>
    <dgm:cxn modelId="{77718115-A984-4D6C-908C-303BEC57EFB0}" type="presOf" srcId="{05802BC3-6C6A-41C8-A8AE-123C783CCC5F}" destId="{889A4281-86F1-40D0-81B6-B1D0A6D6E20A}" srcOrd="0" destOrd="0" presId="urn:microsoft.com/office/officeart/2005/8/layout/orgChart1"/>
    <dgm:cxn modelId="{0A45A41B-FB5A-42A5-844F-11A1186DA891}" type="presOf" srcId="{469FBC76-8530-49E0-B346-0A585F32C275}" destId="{6F12990A-05CB-4012-A3CD-71B1C04DD271}" srcOrd="0" destOrd="0" presId="urn:microsoft.com/office/officeart/2005/8/layout/orgChart1"/>
    <dgm:cxn modelId="{814A311D-BAD3-4F16-942B-323FE8CF1BB9}" srcId="{99404689-7F6F-440A-A119-BCDF357B4E85}" destId="{25EFF2AE-AD70-4D06-A7DC-0467DC0CBF1B}" srcOrd="1" destOrd="0" parTransId="{D96512AA-6F6A-4BA8-8CF8-6870A091AD82}" sibTransId="{1DB7E636-57D6-41CD-B1E5-9ADFDA094A47}"/>
    <dgm:cxn modelId="{9B1CFA1F-DFF9-48E1-A2EA-B74FFA2A43F0}" type="presOf" srcId="{023EF914-6D87-435F-8F73-67614A5D344B}" destId="{A596081E-3EA5-452B-8540-405E421F975E}" srcOrd="0" destOrd="0" presId="urn:microsoft.com/office/officeart/2005/8/layout/orgChart1"/>
    <dgm:cxn modelId="{85C98221-5277-49C0-ACC2-A605A52B5C39}" srcId="{2AA53040-0C72-44B8-91A1-9AD57C27C552}" destId="{4FBF6552-8458-464D-B1BF-88A73050FF69}" srcOrd="3" destOrd="0" parTransId="{E080C588-5B54-4F0E-A30F-2850D669AFF9}" sibTransId="{60F3F664-0264-44B1-BED4-8B3BE3576241}"/>
    <dgm:cxn modelId="{EE32C826-C5AA-41E8-A25D-F721501B20DC}" srcId="{469FBC76-8530-49E0-B346-0A585F32C275}" destId="{7BB7C6AF-CDA8-4A16-99AF-46ED9DCF8250}" srcOrd="1" destOrd="0" parTransId="{9A29BFD7-E54A-4712-B912-255AE1C552C0}" sibTransId="{B67AFE68-96BD-422A-A31E-25B1AE22BAEB}"/>
    <dgm:cxn modelId="{CED0BC27-F0BF-4F8A-B1B7-301F33D9646C}" type="presOf" srcId="{1F62EBAF-B09B-4019-A18A-1B8840865A46}" destId="{F026E0F5-ED3B-4F9F-BAA2-1E686894B5A8}" srcOrd="0" destOrd="0" presId="urn:microsoft.com/office/officeart/2005/8/layout/orgChart1"/>
    <dgm:cxn modelId="{CB663F2D-A37A-4D73-8494-9CFA7BB6DF72}" srcId="{99404689-7F6F-440A-A119-BCDF357B4E85}" destId="{4E330BF4-588E-4727-AC9B-8DE0B1A839A2}" srcOrd="0" destOrd="0" parTransId="{734BDF72-9FA5-407B-B0EC-85C45FEF90F3}" sibTransId="{094B9388-0726-42ED-8D51-673371FC51D0}"/>
    <dgm:cxn modelId="{1F571D2E-81CD-4BBA-9A79-D29A5A4F59FD}" type="presOf" srcId="{5F8539D1-9162-4E6E-85E8-31D9BE4A5310}" destId="{1AA8D5CF-A7F7-4CC2-AFFF-8E004CCAB838}" srcOrd="0" destOrd="0" presId="urn:microsoft.com/office/officeart/2005/8/layout/orgChart1"/>
    <dgm:cxn modelId="{A1A28234-16AF-4164-B575-E0D0E399F93E}" srcId="{2AA53040-0C72-44B8-91A1-9AD57C27C552}" destId="{370E8455-C6DE-4487-90B1-1D1476B9F24B}" srcOrd="5" destOrd="0" parTransId="{45220D50-221F-4B89-B6E1-0B6A21DC06D6}" sibTransId="{0E05874C-7131-4332-91CF-7969B0A49A89}"/>
    <dgm:cxn modelId="{0D60B439-8C50-492F-A065-15E431FE13E6}" srcId="{9297AE4B-EC63-4294-9D19-C92A4FE60E59}" destId="{447469C3-49B4-470F-A1C1-3FC12E34A41D}" srcOrd="5" destOrd="0" parTransId="{1F62EBAF-B09B-4019-A18A-1B8840865A46}" sibTransId="{E44535EC-A2F6-423E-B644-F5ECB7F7EB83}"/>
    <dgm:cxn modelId="{E1A3753B-9B54-4F1D-BF31-E3E68235C558}" type="presOf" srcId="{E080C588-5B54-4F0E-A30F-2850D669AFF9}" destId="{29227625-614D-42C3-9ED9-1E1078872C58}" srcOrd="0" destOrd="0" presId="urn:microsoft.com/office/officeart/2005/8/layout/orgChart1"/>
    <dgm:cxn modelId="{2C9EDD3B-74D9-4E59-B79B-0EB928F5136B}" type="presOf" srcId="{53F73DEE-93D9-49A9-876E-A4005D3751C5}" destId="{30FF64B4-1EC8-4107-BF23-3E2AC664A795}" srcOrd="1" destOrd="0" presId="urn:microsoft.com/office/officeart/2005/8/layout/orgChart1"/>
    <dgm:cxn modelId="{B2EA923D-52E7-4A0B-B6A3-993CA1E8A7A0}" type="presOf" srcId="{F50B404F-EDF7-4880-A4DA-22BD51A2F046}" destId="{D7B21F6B-9C07-431E-A933-36E74FC6AAFC}" srcOrd="1" destOrd="0" presId="urn:microsoft.com/office/officeart/2005/8/layout/orgChart1"/>
    <dgm:cxn modelId="{E7AFA13E-9178-42CD-9F37-B5478A059FD1}" type="presOf" srcId="{0C106867-EABB-42ED-B0BE-18411075A2F6}" destId="{91F5DF81-8067-41E2-B077-623577FE1BD2}" srcOrd="0" destOrd="0" presId="urn:microsoft.com/office/officeart/2005/8/layout/orgChart1"/>
    <dgm:cxn modelId="{0C086840-8105-4D85-822A-E563A6AB6451}" type="presOf" srcId="{E18313E3-62D1-43BF-8CCE-962113608222}" destId="{6C284C88-02B5-4F64-B0B5-41E2B2128F37}" srcOrd="1" destOrd="0" presId="urn:microsoft.com/office/officeart/2005/8/layout/orgChart1"/>
    <dgm:cxn modelId="{2BA5A05C-FF53-42EA-B4BA-90DF69BCAE50}" type="presOf" srcId="{ABAE847F-385F-462D-8979-A958A65948F5}" destId="{A6F27726-8DC1-4E08-966F-34F0B1A51B1D}" srcOrd="0" destOrd="0" presId="urn:microsoft.com/office/officeart/2005/8/layout/orgChart1"/>
    <dgm:cxn modelId="{90C65861-B50D-441E-8771-8727117731F7}" type="presOf" srcId="{F2FD7BE2-CE96-4684-BDB2-822E4AE9E837}" destId="{FE1DF14F-6FC0-4A05-98ED-8DF50F97B9D1}" srcOrd="1" destOrd="0" presId="urn:microsoft.com/office/officeart/2005/8/layout/orgChart1"/>
    <dgm:cxn modelId="{34D51E43-4412-44E1-B79F-FB16264985DF}" type="presOf" srcId="{4DC98F05-0F0D-4769-8202-B61B140801F2}" destId="{F6A4F673-365E-402A-9799-34B0AA486C56}" srcOrd="1" destOrd="0" presId="urn:microsoft.com/office/officeart/2005/8/layout/orgChart1"/>
    <dgm:cxn modelId="{BCD86063-EA43-4109-B992-1133E0BE9D80}" type="presOf" srcId="{E8B30F66-B6D4-4E93-92C1-886D025F0F51}" destId="{0EE35DCF-74F7-4E02-A889-AF33A02241C5}" srcOrd="0" destOrd="0" presId="urn:microsoft.com/office/officeart/2005/8/layout/orgChart1"/>
    <dgm:cxn modelId="{8D5B3244-51E3-4B31-88E6-C937D3123484}" type="presOf" srcId="{97DEF0E0-A93A-4268-8E32-9CD52A1679E9}" destId="{06212318-5A5D-41EB-885B-F11D164F0026}" srcOrd="0" destOrd="0" presId="urn:microsoft.com/office/officeart/2005/8/layout/orgChart1"/>
    <dgm:cxn modelId="{56C9C744-C463-4BB1-BB14-7221E58E4C8A}" type="presOf" srcId="{370E8455-C6DE-4487-90B1-1D1476B9F24B}" destId="{B1109F04-FF6B-4FBB-8230-0A47F3F1FA23}" srcOrd="0" destOrd="0" presId="urn:microsoft.com/office/officeart/2005/8/layout/orgChart1"/>
    <dgm:cxn modelId="{38014A65-D62E-4777-B2B9-66DB57E3E4D8}" type="presOf" srcId="{4FBF6552-8458-464D-B1BF-88A73050FF69}" destId="{5FBC617D-026B-4C6F-B276-F1C2F001BD2C}" srcOrd="1" destOrd="0" presId="urn:microsoft.com/office/officeart/2005/8/layout/orgChart1"/>
    <dgm:cxn modelId="{84483B68-5F52-4746-8FC8-505691AE8806}" type="presOf" srcId="{9A29BFD7-E54A-4712-B912-255AE1C552C0}" destId="{20B05500-3CF2-4DBA-99A2-B6A3FFBA74A1}" srcOrd="0" destOrd="0" presId="urn:microsoft.com/office/officeart/2005/8/layout/orgChart1"/>
    <dgm:cxn modelId="{AA413C48-4580-4C7B-B513-9FCE730F82E2}" type="presOf" srcId="{9297AE4B-EC63-4294-9D19-C92A4FE60E59}" destId="{52A5C483-FA6D-4DC7-9D5F-56BC2013F9CF}" srcOrd="0" destOrd="0" presId="urn:microsoft.com/office/officeart/2005/8/layout/orgChart1"/>
    <dgm:cxn modelId="{5CB24E49-E4B3-43E9-BD7F-9BC68BB6BD8A}" type="presOf" srcId="{734BDF72-9FA5-407B-B0EC-85C45FEF90F3}" destId="{E2E2C907-2C0D-4F06-9A2E-C24855E38EF7}" srcOrd="0" destOrd="0" presId="urn:microsoft.com/office/officeart/2005/8/layout/orgChart1"/>
    <dgm:cxn modelId="{7D78494B-247A-490F-86E2-12F8028FF6D5}" type="presOf" srcId="{339EFB5B-7240-46A9-905C-B94A2C4E5FF3}" destId="{6B7E8D8E-6E89-493B-BEBF-C60B0BACF027}" srcOrd="0" destOrd="0" presId="urn:microsoft.com/office/officeart/2005/8/layout/orgChart1"/>
    <dgm:cxn modelId="{5828256D-9600-4E6D-ACD6-EDAC862BBA97}" type="presOf" srcId="{9297AE4B-EC63-4294-9D19-C92A4FE60E59}" destId="{8830ED43-7CB4-4388-93BF-EBAF637D5989}" srcOrd="1" destOrd="0" presId="urn:microsoft.com/office/officeart/2005/8/layout/orgChart1"/>
    <dgm:cxn modelId="{5C1D966E-2198-4723-AEF7-A5EC112601A1}" srcId="{469FBC76-8530-49E0-B346-0A585F32C275}" destId="{08CB8B42-1A62-43A8-B275-BBCC0D684D25}" srcOrd="2" destOrd="0" parTransId="{5F8539D1-9162-4E6E-85E8-31D9BE4A5310}" sibTransId="{EE235C28-B44E-454C-8DFC-273388942738}"/>
    <dgm:cxn modelId="{89CEC351-E120-4FD8-9730-8248858DAB17}" type="presOf" srcId="{8642093B-A131-4AA3-AF97-75D7860F9E3D}" destId="{D0BFEC6B-D0BF-4E01-973B-76F969181AC7}" srcOrd="0" destOrd="0" presId="urn:microsoft.com/office/officeart/2005/8/layout/orgChart1"/>
    <dgm:cxn modelId="{2AEE1C73-5233-47E2-9F5F-ED48F9AFA99E}" type="presOf" srcId="{25EFF2AE-AD70-4D06-A7DC-0467DC0CBF1B}" destId="{934D17DE-47E6-43ED-9855-057BEE32834D}" srcOrd="1" destOrd="0" presId="urn:microsoft.com/office/officeart/2005/8/layout/orgChart1"/>
    <dgm:cxn modelId="{06312254-D333-44F7-8456-A41B85834BF3}" type="presOf" srcId="{4E330BF4-588E-4727-AC9B-8DE0B1A839A2}" destId="{D30D1723-9292-4525-8233-9C8AA3DC7E32}" srcOrd="0" destOrd="0" presId="urn:microsoft.com/office/officeart/2005/8/layout/orgChart1"/>
    <dgm:cxn modelId="{632B1476-775A-48F7-BC9B-AF14784D4BF9}" type="presOf" srcId="{E18313E3-62D1-43BF-8CCE-962113608222}" destId="{CF70DBDC-2989-4320-AAAC-6E1728387E5F}" srcOrd="0" destOrd="0" presId="urn:microsoft.com/office/officeart/2005/8/layout/orgChart1"/>
    <dgm:cxn modelId="{29E06976-6CE4-47F7-B7FD-CFACBF0532CB}" type="presOf" srcId="{035447D6-A841-461F-950A-E1FA2061B680}" destId="{E2585618-8A61-46AD-82D3-204D778F7A91}" srcOrd="1" destOrd="0" presId="urn:microsoft.com/office/officeart/2005/8/layout/orgChart1"/>
    <dgm:cxn modelId="{7744CC57-0001-4090-B752-0FCD63B22898}" type="presOf" srcId="{785F24EE-F4D4-4416-A0C4-E6BFF8048D4C}" destId="{BC6B6724-E510-4B83-B689-A86B09B49498}" srcOrd="0" destOrd="0" presId="urn:microsoft.com/office/officeart/2005/8/layout/orgChart1"/>
    <dgm:cxn modelId="{38871B78-5924-44E8-8B51-81B1AAA4D3F1}" type="presOf" srcId="{67C82A49-C53C-453B-BDEF-0866834391AD}" destId="{9094765A-2372-4E60-B473-72385AB02ED7}" srcOrd="0" destOrd="0" presId="urn:microsoft.com/office/officeart/2005/8/layout/orgChart1"/>
    <dgm:cxn modelId="{C49F3278-C223-4256-A764-9700EB9FAE5F}" type="presOf" srcId="{814DA174-1C64-49A1-95FC-3115F4CECC5A}" destId="{EE59FA7B-4F07-4DC4-8E05-C3095C62440E}" srcOrd="0" destOrd="0" presId="urn:microsoft.com/office/officeart/2005/8/layout/orgChart1"/>
    <dgm:cxn modelId="{1513DA5A-5C05-49A7-81C8-3F4614CABB5D}" type="presOf" srcId="{023EF914-6D87-435F-8F73-67614A5D344B}" destId="{4CB09335-FB31-4A86-94BB-FDCD5BC98E72}" srcOrd="1" destOrd="0" presId="urn:microsoft.com/office/officeart/2005/8/layout/orgChart1"/>
    <dgm:cxn modelId="{658EE77C-583F-4F1F-B317-874AEFDB30EA}" srcId="{9297AE4B-EC63-4294-9D19-C92A4FE60E59}" destId="{469FBC76-8530-49E0-B346-0A585F32C275}" srcOrd="4" destOrd="0" parTransId="{54928C53-8A45-4BF6-8E11-EBD0C415ABEA}" sibTransId="{56474226-5DAA-4652-8311-7F5D52515592}"/>
    <dgm:cxn modelId="{C717547D-788A-48B4-BC09-FC77E84A06EF}" type="presOf" srcId="{6DCB6A58-6B5F-4075-8922-D3C490C09927}" destId="{49B41C36-90B5-4422-98BF-434C73616022}" srcOrd="1" destOrd="0" presId="urn:microsoft.com/office/officeart/2005/8/layout/orgChart1"/>
    <dgm:cxn modelId="{067E407F-5B1B-4FB2-9818-545D858E242B}" type="presOf" srcId="{7BB7C6AF-CDA8-4A16-99AF-46ED9DCF8250}" destId="{E3FCF92E-0A47-4F0A-B93F-EAFA8029CF11}" srcOrd="0" destOrd="0" presId="urn:microsoft.com/office/officeart/2005/8/layout/orgChart1"/>
    <dgm:cxn modelId="{2B89F57F-A08C-4D71-B673-7233E00C80B8}" type="presOf" srcId="{08CB8B42-1A62-43A8-B275-BBCC0D684D25}" destId="{6DD203C2-3EA5-48A7-ABF4-8681D1106B2D}" srcOrd="0" destOrd="0" presId="urn:microsoft.com/office/officeart/2005/8/layout/orgChart1"/>
    <dgm:cxn modelId="{B6D4D781-D7D7-43E5-838B-AF24363C48A5}" type="presOf" srcId="{469FBC76-8530-49E0-B346-0A585F32C275}" destId="{86B1C43B-68D1-4A39-883E-994BB5B716EC}" srcOrd="1" destOrd="0" presId="urn:microsoft.com/office/officeart/2005/8/layout/orgChart1"/>
    <dgm:cxn modelId="{218DFC81-619E-4E2D-8EAD-6DED765E697B}" srcId="{9297AE4B-EC63-4294-9D19-C92A4FE60E59}" destId="{53F73DEE-93D9-49A9-876E-A4005D3751C5}" srcOrd="2" destOrd="0" parTransId="{67C82A49-C53C-453B-BDEF-0866834391AD}" sibTransId="{51DCE905-FA04-4F87-B117-ACC68486B1BE}"/>
    <dgm:cxn modelId="{270F9585-57DB-4DF6-8A26-A30F615A0AF8}" type="presOf" srcId="{3B32E8D8-50C1-44EA-83FA-E6F954FB32BD}" destId="{A67F5399-D1B7-4342-9B99-7A7E56F1CD08}" srcOrd="0" destOrd="0" presId="urn:microsoft.com/office/officeart/2005/8/layout/orgChart1"/>
    <dgm:cxn modelId="{AD36D587-F0BF-42D2-8E64-81BFBC166DCC}" srcId="{53F73DEE-93D9-49A9-876E-A4005D3751C5}" destId="{023EF914-6D87-435F-8F73-67614A5D344B}" srcOrd="2" destOrd="0" parTransId="{3B32E8D8-50C1-44EA-83FA-E6F954FB32BD}" sibTransId="{847D6558-640F-4A7E-AE33-49E73C03E314}"/>
    <dgm:cxn modelId="{5E1A408A-CEE8-4638-875D-DA28D5953D38}" type="presOf" srcId="{4E836AC2-3C2C-4453-8F0C-F4A5B774CDEE}" destId="{22567A1A-8377-4267-8D38-728AFA9EFB30}" srcOrd="0" destOrd="0" presId="urn:microsoft.com/office/officeart/2005/8/layout/orgChart1"/>
    <dgm:cxn modelId="{22BB5D8B-C11A-4A2C-A0F2-0C22A8BF37A1}" type="presOf" srcId="{447469C3-49B4-470F-A1C1-3FC12E34A41D}" destId="{7FA73829-21E9-4516-9724-C2B5F4FB503B}" srcOrd="0" destOrd="0" presId="urn:microsoft.com/office/officeart/2005/8/layout/orgChart1"/>
    <dgm:cxn modelId="{1FF66C8B-EAD7-44D3-AE87-D2BAC64B84CC}" type="presOf" srcId="{826BEE74-32D2-4A99-928A-687CCE6567DB}" destId="{58CAA83C-1174-4246-A626-AAE266A54C2A}" srcOrd="1" destOrd="0" presId="urn:microsoft.com/office/officeart/2005/8/layout/orgChart1"/>
    <dgm:cxn modelId="{4E6B208D-3572-4EC7-B66E-A8FF930906F4}" srcId="{9297AE4B-EC63-4294-9D19-C92A4FE60E59}" destId="{05802BC3-6C6A-41C8-A8AE-123C783CCC5F}" srcOrd="0" destOrd="0" parTransId="{E8B30F66-B6D4-4E93-92C1-886D025F0F51}" sibTransId="{C373CA32-A080-46E6-B903-6029419BB87B}"/>
    <dgm:cxn modelId="{2452328F-96B1-4FC3-AA4A-DFB65D79FF0D}" type="presOf" srcId="{45220D50-221F-4B89-B6E1-0B6A21DC06D6}" destId="{3FDA7702-6037-4269-BDC7-A2C86C901AE9}" srcOrd="0" destOrd="0" presId="urn:microsoft.com/office/officeart/2005/8/layout/orgChart1"/>
    <dgm:cxn modelId="{DD240193-42C0-4B33-91B5-1F602DC37D6A}" srcId="{05802BC3-6C6A-41C8-A8AE-123C783CCC5F}" destId="{6DF61537-B1A3-4108-A513-8EEE26229EF1}" srcOrd="2" destOrd="0" parTransId="{21B6684E-1C67-4DFE-A0B6-D6B5B07BCC75}" sibTransId="{460B291E-8D7D-4CCB-98C0-AC28A2C3857F}"/>
    <dgm:cxn modelId="{5DEF7093-1790-4A95-96EC-100D3CA63536}" type="presOf" srcId="{628F9928-9F6A-4197-9BB0-7DACDE07EED0}" destId="{27B01D3B-41B2-4680-88C8-3B3FA20BA59C}" srcOrd="0" destOrd="0" presId="urn:microsoft.com/office/officeart/2005/8/layout/orgChart1"/>
    <dgm:cxn modelId="{343D8A93-BEB3-45E1-9B17-F39D182BA5B3}" type="presOf" srcId="{D96512AA-6F6A-4BA8-8CF8-6870A091AD82}" destId="{B1452CBA-8B60-4B39-A914-9778BCEB7B2D}" srcOrd="0" destOrd="0" presId="urn:microsoft.com/office/officeart/2005/8/layout/orgChart1"/>
    <dgm:cxn modelId="{CC79EA94-3374-4C9A-84C8-23BA1BF08CB3}" type="presOf" srcId="{A5EF24BD-A1F1-4106-B3B4-951734720D48}" destId="{2CF79881-3CA3-4095-87E5-39F96388AB00}" srcOrd="0" destOrd="0" presId="urn:microsoft.com/office/officeart/2005/8/layout/orgChart1"/>
    <dgm:cxn modelId="{581D1495-E30A-4666-8604-FA8DC7255B10}" type="presOf" srcId="{8642093B-A131-4AA3-AF97-75D7860F9E3D}" destId="{D9301984-E5BC-4670-B814-778105591746}" srcOrd="1" destOrd="0" presId="urn:microsoft.com/office/officeart/2005/8/layout/orgChart1"/>
    <dgm:cxn modelId="{442C9095-EA9D-48F7-B9FF-151B02065AEB}" type="presOf" srcId="{6DF61537-B1A3-4108-A513-8EEE26229EF1}" destId="{5FC3CFDC-4ABB-45DF-9291-4502DD00D66A}" srcOrd="1" destOrd="0" presId="urn:microsoft.com/office/officeart/2005/8/layout/orgChart1"/>
    <dgm:cxn modelId="{B0B7B897-29E0-43A1-AE24-93F0F0B3B978}" type="presOf" srcId="{0159654D-7B32-4332-A0C3-9FDDC0A2C90F}" destId="{6B062A27-665B-4310-A1C6-350DC7BE7603}" srcOrd="0" destOrd="0" presId="urn:microsoft.com/office/officeart/2005/8/layout/orgChart1"/>
    <dgm:cxn modelId="{B40BFA9D-C983-4166-B4E8-D1885C2D701F}" type="presOf" srcId="{6DF61537-B1A3-4108-A513-8EEE26229EF1}" destId="{87134A06-E37C-46A5-B578-C694C9EBFEA4}" srcOrd="0" destOrd="0" presId="urn:microsoft.com/office/officeart/2005/8/layout/orgChart1"/>
    <dgm:cxn modelId="{D3790D9E-1F24-42F1-84A1-2FC76828C9C2}" srcId="{447469C3-49B4-470F-A1C1-3FC12E34A41D}" destId="{4DC98F05-0F0D-4769-8202-B61B140801F2}" srcOrd="2" destOrd="0" parTransId="{C1EC30EC-C65F-46E9-BF3E-B49FB369B022}" sibTransId="{8B9099C3-D5CC-4CDC-85C5-4957CABC0EE8}"/>
    <dgm:cxn modelId="{7CD5329F-3DD4-4A39-986D-895ECD3F032C}" type="presOf" srcId="{21B6684E-1C67-4DFE-A0B6-D6B5B07BCC75}" destId="{0D050F27-0A07-4245-B5BF-F091F1EFEA79}" srcOrd="0" destOrd="0" presId="urn:microsoft.com/office/officeart/2005/8/layout/orgChart1"/>
    <dgm:cxn modelId="{994F12A0-31A8-413A-9EF6-EB94A2A27A44}" type="presOf" srcId="{2AA53040-0C72-44B8-91A1-9AD57C27C552}" destId="{8AB0B1E7-1E47-4D03-A52C-C1E7F61B6D12}" srcOrd="0" destOrd="0" presId="urn:microsoft.com/office/officeart/2005/8/layout/orgChart1"/>
    <dgm:cxn modelId="{348CC8A0-50EF-4E3A-8FB0-3E874DB7E931}" srcId="{9297AE4B-EC63-4294-9D19-C92A4FE60E59}" destId="{2AA53040-0C72-44B8-91A1-9AD57C27C552}" srcOrd="3" destOrd="0" parTransId="{0C106867-EABB-42ED-B0BE-18411075A2F6}" sibTransId="{8C019BEC-96DD-4E92-AC46-44747092DDD8}"/>
    <dgm:cxn modelId="{87C6BFA4-2FD2-4D49-B57A-6C21820E45D5}" srcId="{53F73DEE-93D9-49A9-876E-A4005D3751C5}" destId="{E18313E3-62D1-43BF-8CCE-962113608222}" srcOrd="0" destOrd="0" parTransId="{814DA174-1C64-49A1-95FC-3115F4CECC5A}" sibTransId="{BCED90AB-1B6F-4A9C-AF50-272A3B3EE457}"/>
    <dgm:cxn modelId="{758D8AA7-D66C-4390-B6DB-984A1416F67A}" type="presOf" srcId="{035447D6-A841-461F-950A-E1FA2061B680}" destId="{9C5B5715-2E8C-49C7-BDD9-073081B65C8F}" srcOrd="0" destOrd="0" presId="urn:microsoft.com/office/officeart/2005/8/layout/orgChart1"/>
    <dgm:cxn modelId="{7679EDA9-4FB3-4E41-AF13-9C6936CD448C}" type="presOf" srcId="{4DC98F05-0F0D-4769-8202-B61B140801F2}" destId="{54918674-40C4-4657-BEF9-81F781BD91E9}" srcOrd="0" destOrd="0" presId="urn:microsoft.com/office/officeart/2005/8/layout/orgChart1"/>
    <dgm:cxn modelId="{9944A0AB-440E-4249-B79A-1B9BC2643813}" type="presOf" srcId="{DA870C3F-F3A3-4233-AA36-72A6399DC64C}" destId="{145658EA-6415-4EFC-AE01-418A5EF84889}" srcOrd="1" destOrd="0" presId="urn:microsoft.com/office/officeart/2005/8/layout/orgChart1"/>
    <dgm:cxn modelId="{BF35C9AB-D728-4A84-A3DC-B2AE38AEC733}" type="presOf" srcId="{447469C3-49B4-470F-A1C1-3FC12E34A41D}" destId="{701DD2D0-05CA-4FC5-B53D-3A6C7057F59E}" srcOrd="1" destOrd="0" presId="urn:microsoft.com/office/officeart/2005/8/layout/orgChart1"/>
    <dgm:cxn modelId="{39BC6FAC-B665-4CDF-BFE9-3CFCA8E6D7EC}" type="presOf" srcId="{F2FD7BE2-CE96-4684-BDB2-822E4AE9E837}" destId="{491CB9C1-7E23-4838-9929-2C7650A8BE5E}" srcOrd="0" destOrd="0" presId="urn:microsoft.com/office/officeart/2005/8/layout/orgChart1"/>
    <dgm:cxn modelId="{303C03B6-91B5-4754-8FBC-C162E8E65CB8}" type="presOf" srcId="{785F24EE-F4D4-4416-A0C4-E6BFF8048D4C}" destId="{4306144F-D91D-47AF-8DB6-F2A7D256B1BA}" srcOrd="1" destOrd="0" presId="urn:microsoft.com/office/officeart/2005/8/layout/orgChart1"/>
    <dgm:cxn modelId="{D93E29B6-5D71-41AD-AC7E-7B6313EC2963}" type="presOf" srcId="{54928C53-8A45-4BF6-8E11-EBD0C415ABEA}" destId="{10D6675A-DB05-4EBF-BE84-F757D4F99182}" srcOrd="0" destOrd="0" presId="urn:microsoft.com/office/officeart/2005/8/layout/orgChart1"/>
    <dgm:cxn modelId="{345711B8-4EDC-49CC-8788-71C62E6B7A81}" type="presOf" srcId="{7BB7C6AF-CDA8-4A16-99AF-46ED9DCF8250}" destId="{CA191FEA-FC89-4A81-8120-C866D79C0CF4}" srcOrd="1" destOrd="0" presId="urn:microsoft.com/office/officeart/2005/8/layout/orgChart1"/>
    <dgm:cxn modelId="{D57F03BB-4D8D-4E23-A3C1-BE6F87B3F16B}" type="presOf" srcId="{96687B58-B63F-438C-801C-56E4F37E235F}" destId="{02735EA6-A4DC-40C8-8DB3-C582CF76DB48}" srcOrd="0" destOrd="0" presId="urn:microsoft.com/office/officeart/2005/8/layout/orgChart1"/>
    <dgm:cxn modelId="{BAAB49BD-ECCE-414E-B039-72A839FAB364}" type="presOf" srcId="{4E330BF4-588E-4727-AC9B-8DE0B1A839A2}" destId="{F6A6B992-C342-4095-A630-318B6BFECE07}" srcOrd="1" destOrd="0" presId="urn:microsoft.com/office/officeart/2005/8/layout/orgChart1"/>
    <dgm:cxn modelId="{7E46FBBE-1875-4ED3-9936-1DA2D7222C53}" srcId="{2AA53040-0C72-44B8-91A1-9AD57C27C552}" destId="{035447D6-A841-461F-950A-E1FA2061B680}" srcOrd="2" destOrd="0" parTransId="{97DEF0E0-A93A-4268-8E32-9CD52A1679E9}" sibTransId="{109B81D1-C0F4-4B07-B8C4-42AC99CB78C8}"/>
    <dgm:cxn modelId="{20253CBF-C568-4FF7-85C4-40763DA27C28}" type="presOf" srcId="{826BEE74-32D2-4A99-928A-687CCE6567DB}" destId="{5CDCA4A4-1260-4A7D-944F-9F284421FCE8}" srcOrd="0" destOrd="0" presId="urn:microsoft.com/office/officeart/2005/8/layout/orgChart1"/>
    <dgm:cxn modelId="{A1375EBF-4DF9-4647-8653-4A967AD62FE4}" type="presOf" srcId="{370E8455-C6DE-4487-90B1-1D1476B9F24B}" destId="{12428819-D773-45FE-9E12-373A6083E352}" srcOrd="1" destOrd="0" presId="urn:microsoft.com/office/officeart/2005/8/layout/orgChart1"/>
    <dgm:cxn modelId="{F7DBEDBF-BCC6-4ABA-A54A-3CEA2C0E0D31}" srcId="{447469C3-49B4-470F-A1C1-3FC12E34A41D}" destId="{339EFB5B-7240-46A9-905C-B94A2C4E5FF3}" srcOrd="1" destOrd="0" parTransId="{1FD558BD-16F0-4711-A5BA-EA6F789B13D6}" sibTransId="{4701AC93-36FD-472E-AFEC-18689FFAF68A}"/>
    <dgm:cxn modelId="{8B48BFC9-CB9A-490B-96C1-CDC1AFEB0BB9}" type="presOf" srcId="{339EFB5B-7240-46A9-905C-B94A2C4E5FF3}" destId="{2153238D-B9B9-4972-B664-6D7202CFB7F8}" srcOrd="1" destOrd="0" presId="urn:microsoft.com/office/officeart/2005/8/layout/orgChart1"/>
    <dgm:cxn modelId="{65220FCA-5C7C-463F-9421-726C281176D7}" srcId="{2AA53040-0C72-44B8-91A1-9AD57C27C552}" destId="{785F24EE-F4D4-4416-A0C4-E6BFF8048D4C}" srcOrd="1" destOrd="0" parTransId="{4E836AC2-3C2C-4453-8F0C-F4A5B774CDEE}" sibTransId="{CF54D93A-5AEB-4C60-93D3-62A5A17E91A7}"/>
    <dgm:cxn modelId="{6C05DFCC-AD54-40DF-926E-EC859C0D7DA2}" type="presOf" srcId="{99404689-7F6F-440A-A119-BCDF357B4E85}" destId="{14FA0CCA-CC02-40D0-946E-ECD826D05D0A}" srcOrd="1" destOrd="0" presId="urn:microsoft.com/office/officeart/2005/8/layout/orgChart1"/>
    <dgm:cxn modelId="{6DAA43CE-6AF5-4993-B6E3-FA51658DD28E}" type="presOf" srcId="{8FEF8F79-A2B6-47A8-BBF1-F2C3A840B57B}" destId="{8D378A35-21A3-4D25-A49C-3C18017953FB}" srcOrd="0" destOrd="0" presId="urn:microsoft.com/office/officeart/2005/8/layout/orgChart1"/>
    <dgm:cxn modelId="{944C0AD6-7582-4A11-A015-10D1BFA7C6C3}" type="presOf" srcId="{05802BC3-6C6A-41C8-A8AE-123C783CCC5F}" destId="{DB381EAF-060F-45D8-BFFE-391B31A05F47}" srcOrd="1" destOrd="0" presId="urn:microsoft.com/office/officeart/2005/8/layout/orgChart1"/>
    <dgm:cxn modelId="{C14331DA-1520-45D9-A4F7-005F56CBBC13}" srcId="{53F73DEE-93D9-49A9-876E-A4005D3751C5}" destId="{F2FD7BE2-CE96-4684-BDB2-822E4AE9E837}" srcOrd="1" destOrd="0" parTransId="{81A99520-4B29-465F-9455-DE874F684B9D}" sibTransId="{5F560AB9-27B4-4E7A-9576-D752AA3A7642}"/>
    <dgm:cxn modelId="{6AB4F6DB-9B5B-43EB-9BA6-41C3D6005E18}" type="presOf" srcId="{99404689-7F6F-440A-A119-BCDF357B4E85}" destId="{79DD1F78-32E5-4F39-BA12-13BF5C25B99D}" srcOrd="0" destOrd="0" presId="urn:microsoft.com/office/officeart/2005/8/layout/orgChart1"/>
    <dgm:cxn modelId="{15C110DF-4D1B-4302-BEA6-7BCA56A767A2}" type="presOf" srcId="{1A01F260-7320-41DD-8ED5-02B44C113F8D}" destId="{4BA52F7B-83FE-4348-BE04-706C7064FF25}" srcOrd="0" destOrd="0" presId="urn:microsoft.com/office/officeart/2005/8/layout/orgChart1"/>
    <dgm:cxn modelId="{58C7B7E3-ED0B-4AE5-A40B-4EF07A781FF9}" type="presOf" srcId="{961B24FC-A8B8-4E48-BA4E-1D4494B8A2C1}" destId="{3F7F786B-47D5-470D-A2AF-248D02D72E95}" srcOrd="0" destOrd="0" presId="urn:microsoft.com/office/officeart/2005/8/layout/orgChart1"/>
    <dgm:cxn modelId="{8BD7A7E5-AE51-4727-81CA-3272D2FB7993}" srcId="{05802BC3-6C6A-41C8-A8AE-123C783CCC5F}" destId="{6DCB6A58-6B5F-4075-8922-D3C490C09927}" srcOrd="0" destOrd="0" parTransId="{ABAE847F-385F-462D-8979-A958A65948F5}" sibTransId="{4AB451FD-8F98-48C4-B423-6ECFCB8247A0}"/>
    <dgm:cxn modelId="{63C0EBE5-2A74-4C2F-961A-605E7AF81F57}" type="presOf" srcId="{8F97C43C-11AC-49B0-83D0-1C1DD35C2F0D}" destId="{B00161CF-06B1-4A98-99EE-9C30252DB036}" srcOrd="0" destOrd="0" presId="urn:microsoft.com/office/officeart/2005/8/layout/orgChart1"/>
    <dgm:cxn modelId="{1F3D8DE6-EAF1-4F88-88EF-1CF9A7D66CE0}" type="presOf" srcId="{4FBF6552-8458-464D-B1BF-88A73050FF69}" destId="{A24F8F9F-6025-4EF1-8A2D-891DCCE61728}" srcOrd="0" destOrd="0" presId="urn:microsoft.com/office/officeart/2005/8/layout/orgChart1"/>
    <dgm:cxn modelId="{BC4740E7-D759-41F0-B959-80E64C91F2D6}" type="presOf" srcId="{57746F3E-95D7-464C-866A-0708B09A3B73}" destId="{99CBD746-9D88-407C-B581-01671B2E9980}" srcOrd="0" destOrd="0" presId="urn:microsoft.com/office/officeart/2005/8/layout/orgChart1"/>
    <dgm:cxn modelId="{91E715E9-30B7-403A-AF00-54B03EF6EB6B}" type="presOf" srcId="{2AA53040-0C72-44B8-91A1-9AD57C27C552}" destId="{B8F98DD6-EA15-478A-8B20-BD369F3D4471}" srcOrd="1" destOrd="0" presId="urn:microsoft.com/office/officeart/2005/8/layout/orgChart1"/>
    <dgm:cxn modelId="{130735EA-4269-4F18-AE32-13FE63893338}" type="presOf" srcId="{E366305C-B006-48D1-992F-97D0C433F713}" destId="{1D3EAB78-4814-43B4-A66A-5C2ABF44CFC6}" srcOrd="0" destOrd="0" presId="urn:microsoft.com/office/officeart/2005/8/layout/orgChart1"/>
    <dgm:cxn modelId="{6372F3EA-AA00-4245-8708-8692397B1FD4}" type="presOf" srcId="{25EFF2AE-AD70-4D06-A7DC-0467DC0CBF1B}" destId="{C0D51D1C-A7CD-4231-8F17-8FDA5822A3A2}" srcOrd="0" destOrd="0" presId="urn:microsoft.com/office/officeart/2005/8/layout/orgChart1"/>
    <dgm:cxn modelId="{CE2330EE-38F3-4A12-8F89-CF0D95AD5CA2}" type="presOf" srcId="{F50B404F-EDF7-4880-A4DA-22BD51A2F046}" destId="{B25946FF-A097-41C8-9813-4A368DE5C479}" srcOrd="0" destOrd="0" presId="urn:microsoft.com/office/officeart/2005/8/layout/orgChart1"/>
    <dgm:cxn modelId="{6112FCF2-5323-448A-9258-082EA3BA4013}" srcId="{99404689-7F6F-440A-A119-BCDF357B4E85}" destId="{DA870C3F-F3A3-4233-AA36-72A6399DC64C}" srcOrd="2" destOrd="0" parTransId="{961B24FC-A8B8-4E48-BA4E-1D4494B8A2C1}" sibTransId="{EBF0895C-AE73-4F07-A847-72DF19409403}"/>
    <dgm:cxn modelId="{E1EABCF3-54E4-4460-AE01-D23DEBB84759}" srcId="{469FBC76-8530-49E0-B346-0A585F32C275}" destId="{A5EF24BD-A1F1-4106-B3B4-951734720D48}" srcOrd="0" destOrd="0" parTransId="{1A01F260-7320-41DD-8ED5-02B44C113F8D}" sibTransId="{36245610-7EAF-4DC9-B755-1F0187941262}"/>
    <dgm:cxn modelId="{F12BE4F3-06BE-4113-9440-04CF8349F13E}" type="presOf" srcId="{8F97C43C-11AC-49B0-83D0-1C1DD35C2F0D}" destId="{12ABBDAA-E574-479A-82AB-9FB92C7CC202}" srcOrd="1" destOrd="0" presId="urn:microsoft.com/office/officeart/2005/8/layout/orgChart1"/>
    <dgm:cxn modelId="{2293E9F4-DF01-4795-ABC3-E7693A609FBA}" type="presOf" srcId="{1FD558BD-16F0-4711-A5BA-EA6F789B13D6}" destId="{ECD50D1A-03A4-4332-B55A-CB480998D7AE}" srcOrd="0" destOrd="0" presId="urn:microsoft.com/office/officeart/2005/8/layout/orgChart1"/>
    <dgm:cxn modelId="{017305F6-7C8F-4DD0-BF42-9059E9DFA6B0}" srcId="{0159654D-7B32-4332-A0C3-9FDDC0A2C90F}" destId="{9297AE4B-EC63-4294-9D19-C92A4FE60E59}" srcOrd="0" destOrd="0" parTransId="{A1EBEB26-3314-4AC6-A2FE-E8B1F13C1B39}" sibTransId="{C5C8C5EF-777E-444E-B3DE-A17681ABDF12}"/>
    <dgm:cxn modelId="{19C213FD-1DAD-44EF-AA45-A00458A27F41}" type="presOf" srcId="{6DCB6A58-6B5F-4075-8922-D3C490C09927}" destId="{8C2DCC94-7E6D-4162-B5B7-03FCDDAF1C82}" srcOrd="0" destOrd="0" presId="urn:microsoft.com/office/officeart/2005/8/layout/orgChart1"/>
    <dgm:cxn modelId="{8C9EC04E-1985-4DAA-8BC3-03979BEB0307}" type="presParOf" srcId="{6B062A27-665B-4310-A1C6-350DC7BE7603}" destId="{7A931892-AC45-4590-9C61-562C4DC8AC74}" srcOrd="0" destOrd="0" presId="urn:microsoft.com/office/officeart/2005/8/layout/orgChart1"/>
    <dgm:cxn modelId="{80E573C6-2398-4A60-A81A-6A94764290F2}" type="presParOf" srcId="{7A931892-AC45-4590-9C61-562C4DC8AC74}" destId="{3A6799D5-8F9F-431D-90EA-C60ED10B15A5}" srcOrd="0" destOrd="0" presId="urn:microsoft.com/office/officeart/2005/8/layout/orgChart1"/>
    <dgm:cxn modelId="{65DB492C-D2CC-407A-BC58-7EE08CE0261C}" type="presParOf" srcId="{3A6799D5-8F9F-431D-90EA-C60ED10B15A5}" destId="{52A5C483-FA6D-4DC7-9D5F-56BC2013F9CF}" srcOrd="0" destOrd="0" presId="urn:microsoft.com/office/officeart/2005/8/layout/orgChart1"/>
    <dgm:cxn modelId="{A5E5A62F-93F6-47BB-8971-C112D3C1CAA6}" type="presParOf" srcId="{3A6799D5-8F9F-431D-90EA-C60ED10B15A5}" destId="{8830ED43-7CB4-4388-93BF-EBAF637D5989}" srcOrd="1" destOrd="0" presId="urn:microsoft.com/office/officeart/2005/8/layout/orgChart1"/>
    <dgm:cxn modelId="{3A6726C6-2B42-48E8-93C7-61852220F915}" type="presParOf" srcId="{7A931892-AC45-4590-9C61-562C4DC8AC74}" destId="{47C91860-E50B-4795-98BA-0BB71F866600}" srcOrd="1" destOrd="0" presId="urn:microsoft.com/office/officeart/2005/8/layout/orgChart1"/>
    <dgm:cxn modelId="{E567C88D-2559-4A36-8841-9594262E62CC}" type="presParOf" srcId="{47C91860-E50B-4795-98BA-0BB71F866600}" destId="{0EE35DCF-74F7-4E02-A889-AF33A02241C5}" srcOrd="0" destOrd="0" presId="urn:microsoft.com/office/officeart/2005/8/layout/orgChart1"/>
    <dgm:cxn modelId="{FE38F178-5903-4A42-9AB5-C1D3341F25DB}" type="presParOf" srcId="{47C91860-E50B-4795-98BA-0BB71F866600}" destId="{EC31EE97-1EAA-431D-A99F-FF6375AD7051}" srcOrd="1" destOrd="0" presId="urn:microsoft.com/office/officeart/2005/8/layout/orgChart1"/>
    <dgm:cxn modelId="{DAC39FFD-3726-4723-88C9-A0D4D5B2ED4D}" type="presParOf" srcId="{EC31EE97-1EAA-431D-A99F-FF6375AD7051}" destId="{B071A306-249A-4016-8630-3CD3EF0A2B07}" srcOrd="0" destOrd="0" presId="urn:microsoft.com/office/officeart/2005/8/layout/orgChart1"/>
    <dgm:cxn modelId="{9AFD8B51-C4B3-4934-86BD-4040F9ED7A2D}" type="presParOf" srcId="{B071A306-249A-4016-8630-3CD3EF0A2B07}" destId="{889A4281-86F1-40D0-81B6-B1D0A6D6E20A}" srcOrd="0" destOrd="0" presId="urn:microsoft.com/office/officeart/2005/8/layout/orgChart1"/>
    <dgm:cxn modelId="{61177599-8784-48BD-A456-23E9F0E98670}" type="presParOf" srcId="{B071A306-249A-4016-8630-3CD3EF0A2B07}" destId="{DB381EAF-060F-45D8-BFFE-391B31A05F47}" srcOrd="1" destOrd="0" presId="urn:microsoft.com/office/officeart/2005/8/layout/orgChart1"/>
    <dgm:cxn modelId="{0D5E4C92-45F4-4438-91CF-1E5E78640BBA}" type="presParOf" srcId="{EC31EE97-1EAA-431D-A99F-FF6375AD7051}" destId="{7AC86CDC-EFD9-4165-AB76-F8EBDD4C782B}" srcOrd="1" destOrd="0" presId="urn:microsoft.com/office/officeart/2005/8/layout/orgChart1"/>
    <dgm:cxn modelId="{06F94F9F-766B-4913-9095-D51C5A0C9F73}" type="presParOf" srcId="{7AC86CDC-EFD9-4165-AB76-F8EBDD4C782B}" destId="{A6F27726-8DC1-4E08-966F-34F0B1A51B1D}" srcOrd="0" destOrd="0" presId="urn:microsoft.com/office/officeart/2005/8/layout/orgChart1"/>
    <dgm:cxn modelId="{C8839869-5D07-4794-AF9F-C6A5899F1F84}" type="presParOf" srcId="{7AC86CDC-EFD9-4165-AB76-F8EBDD4C782B}" destId="{B6530040-1041-4FB8-A176-C9354D473EB8}" srcOrd="1" destOrd="0" presId="urn:microsoft.com/office/officeart/2005/8/layout/orgChart1"/>
    <dgm:cxn modelId="{7667F96C-8D23-4141-B942-7F0AE2E8532A}" type="presParOf" srcId="{B6530040-1041-4FB8-A176-C9354D473EB8}" destId="{54A59434-46EA-4EEF-9E47-AE53B571DA00}" srcOrd="0" destOrd="0" presId="urn:microsoft.com/office/officeart/2005/8/layout/orgChart1"/>
    <dgm:cxn modelId="{5A1B8947-293C-40E0-A4A9-F45AE81391B9}" type="presParOf" srcId="{54A59434-46EA-4EEF-9E47-AE53B571DA00}" destId="{8C2DCC94-7E6D-4162-B5B7-03FCDDAF1C82}" srcOrd="0" destOrd="0" presId="urn:microsoft.com/office/officeart/2005/8/layout/orgChart1"/>
    <dgm:cxn modelId="{FD4B061A-AE4B-4D81-93D6-89BC4D086B7B}" type="presParOf" srcId="{54A59434-46EA-4EEF-9E47-AE53B571DA00}" destId="{49B41C36-90B5-4422-98BF-434C73616022}" srcOrd="1" destOrd="0" presId="urn:microsoft.com/office/officeart/2005/8/layout/orgChart1"/>
    <dgm:cxn modelId="{52AB89A6-6FAE-4B8F-9882-9DCCE21100DB}" type="presParOf" srcId="{B6530040-1041-4FB8-A176-C9354D473EB8}" destId="{288B45A6-D77C-4966-BA8C-FB6C942E502D}" srcOrd="1" destOrd="0" presId="urn:microsoft.com/office/officeart/2005/8/layout/orgChart1"/>
    <dgm:cxn modelId="{C646C64F-7AF8-4D0A-87F6-B96D65BAE5FD}" type="presParOf" srcId="{B6530040-1041-4FB8-A176-C9354D473EB8}" destId="{9B9F2A48-FF4F-4A10-9CD6-2C50DBC59510}" srcOrd="2" destOrd="0" presId="urn:microsoft.com/office/officeart/2005/8/layout/orgChart1"/>
    <dgm:cxn modelId="{CCF84F3C-CDFB-46B8-947E-5782B701D904}" type="presParOf" srcId="{7AC86CDC-EFD9-4165-AB76-F8EBDD4C782B}" destId="{1D3EAB78-4814-43B4-A66A-5C2ABF44CFC6}" srcOrd="2" destOrd="0" presId="urn:microsoft.com/office/officeart/2005/8/layout/orgChart1"/>
    <dgm:cxn modelId="{AE4FEEAE-86DD-4819-8DA3-DE39171D82E6}" type="presParOf" srcId="{7AC86CDC-EFD9-4165-AB76-F8EBDD4C782B}" destId="{0EF30679-A02B-4516-A516-E43D36A773F4}" srcOrd="3" destOrd="0" presId="urn:microsoft.com/office/officeart/2005/8/layout/orgChart1"/>
    <dgm:cxn modelId="{BE719810-A319-4A70-9534-47EC7432CDF7}" type="presParOf" srcId="{0EF30679-A02B-4516-A516-E43D36A773F4}" destId="{2796B935-6197-4F90-8D64-EA5E5A9FD8EE}" srcOrd="0" destOrd="0" presId="urn:microsoft.com/office/officeart/2005/8/layout/orgChart1"/>
    <dgm:cxn modelId="{3590B13C-73E7-4C7B-AB37-3082DC8938B9}" type="presParOf" srcId="{2796B935-6197-4F90-8D64-EA5E5A9FD8EE}" destId="{B25946FF-A097-41C8-9813-4A368DE5C479}" srcOrd="0" destOrd="0" presId="urn:microsoft.com/office/officeart/2005/8/layout/orgChart1"/>
    <dgm:cxn modelId="{42AB8E1D-41B2-4317-A348-728C4FAEAD4C}" type="presParOf" srcId="{2796B935-6197-4F90-8D64-EA5E5A9FD8EE}" destId="{D7B21F6B-9C07-431E-A933-36E74FC6AAFC}" srcOrd="1" destOrd="0" presId="urn:microsoft.com/office/officeart/2005/8/layout/orgChart1"/>
    <dgm:cxn modelId="{62BBD291-6038-4C01-BD9B-854FF4EEB907}" type="presParOf" srcId="{0EF30679-A02B-4516-A516-E43D36A773F4}" destId="{67D10AE0-472F-4743-8195-19E1360E38FC}" srcOrd="1" destOrd="0" presId="urn:microsoft.com/office/officeart/2005/8/layout/orgChart1"/>
    <dgm:cxn modelId="{A9BA54EF-7597-4A9E-ACC6-B152AF5FFE78}" type="presParOf" srcId="{0EF30679-A02B-4516-A516-E43D36A773F4}" destId="{782F3B02-624C-4A4A-AE27-13A577DC4FA8}" srcOrd="2" destOrd="0" presId="urn:microsoft.com/office/officeart/2005/8/layout/orgChart1"/>
    <dgm:cxn modelId="{16748A13-9FEF-4A57-8A20-9C3477250C36}" type="presParOf" srcId="{7AC86CDC-EFD9-4165-AB76-F8EBDD4C782B}" destId="{0D050F27-0A07-4245-B5BF-F091F1EFEA79}" srcOrd="4" destOrd="0" presId="urn:microsoft.com/office/officeart/2005/8/layout/orgChart1"/>
    <dgm:cxn modelId="{23C0C4AA-AC64-4530-B2E9-7E6CB768CC55}" type="presParOf" srcId="{7AC86CDC-EFD9-4165-AB76-F8EBDD4C782B}" destId="{406F127D-C581-4B6C-B726-9197DC3CD26C}" srcOrd="5" destOrd="0" presId="urn:microsoft.com/office/officeart/2005/8/layout/orgChart1"/>
    <dgm:cxn modelId="{481F16BC-8009-4114-9403-822938C2515B}" type="presParOf" srcId="{406F127D-C581-4B6C-B726-9197DC3CD26C}" destId="{20B28DA5-159F-46D1-B46A-29AC92ED5501}" srcOrd="0" destOrd="0" presId="urn:microsoft.com/office/officeart/2005/8/layout/orgChart1"/>
    <dgm:cxn modelId="{8AC9A20A-9C43-426A-95B3-592DA83E810F}" type="presParOf" srcId="{20B28DA5-159F-46D1-B46A-29AC92ED5501}" destId="{87134A06-E37C-46A5-B578-C694C9EBFEA4}" srcOrd="0" destOrd="0" presId="urn:microsoft.com/office/officeart/2005/8/layout/orgChart1"/>
    <dgm:cxn modelId="{D9B3A674-2977-43CB-8742-2AF02ACDB097}" type="presParOf" srcId="{20B28DA5-159F-46D1-B46A-29AC92ED5501}" destId="{5FC3CFDC-4ABB-45DF-9291-4502DD00D66A}" srcOrd="1" destOrd="0" presId="urn:microsoft.com/office/officeart/2005/8/layout/orgChart1"/>
    <dgm:cxn modelId="{2B9282C7-0D44-4A65-90EA-C6D440E645AB}" type="presParOf" srcId="{406F127D-C581-4B6C-B726-9197DC3CD26C}" destId="{B1C84927-4CAF-4502-903D-65F2E299D79C}" srcOrd="1" destOrd="0" presId="urn:microsoft.com/office/officeart/2005/8/layout/orgChart1"/>
    <dgm:cxn modelId="{C94C2B4D-2BE8-4AD7-A5C2-2E7FF4837C1E}" type="presParOf" srcId="{406F127D-C581-4B6C-B726-9197DC3CD26C}" destId="{5EF17ACB-B20A-43E4-8D32-4D1CD754CE9B}" srcOrd="2" destOrd="0" presId="urn:microsoft.com/office/officeart/2005/8/layout/orgChart1"/>
    <dgm:cxn modelId="{8C39B9A5-6BF7-47FB-BEC0-7CEE68A1FC62}" type="presParOf" srcId="{EC31EE97-1EAA-431D-A99F-FF6375AD7051}" destId="{D8570A1A-59AD-4DB5-BAF3-22FCCA8322FF}" srcOrd="2" destOrd="0" presId="urn:microsoft.com/office/officeart/2005/8/layout/orgChart1"/>
    <dgm:cxn modelId="{2B0E0ABE-44E4-4D2A-97AE-57D3467AB9C6}" type="presParOf" srcId="{47C91860-E50B-4795-98BA-0BB71F866600}" destId="{8D378A35-21A3-4D25-A49C-3C18017953FB}" srcOrd="2" destOrd="0" presId="urn:microsoft.com/office/officeart/2005/8/layout/orgChart1"/>
    <dgm:cxn modelId="{34DF6E62-E1D3-49F2-8F63-B8BC6F2DB1B0}" type="presParOf" srcId="{47C91860-E50B-4795-98BA-0BB71F866600}" destId="{A420FAB9-7DBA-44B9-98A0-987CDC0362F9}" srcOrd="3" destOrd="0" presId="urn:microsoft.com/office/officeart/2005/8/layout/orgChart1"/>
    <dgm:cxn modelId="{E45F2C79-A8E7-4B39-AA8D-248F5364793B}" type="presParOf" srcId="{A420FAB9-7DBA-44B9-98A0-987CDC0362F9}" destId="{AB6FFE78-CF97-474F-BA8C-9107875E7EBA}" srcOrd="0" destOrd="0" presId="urn:microsoft.com/office/officeart/2005/8/layout/orgChart1"/>
    <dgm:cxn modelId="{4542E547-9A38-4F99-A726-9E9E1A569FD2}" type="presParOf" srcId="{AB6FFE78-CF97-474F-BA8C-9107875E7EBA}" destId="{79DD1F78-32E5-4F39-BA12-13BF5C25B99D}" srcOrd="0" destOrd="0" presId="urn:microsoft.com/office/officeart/2005/8/layout/orgChart1"/>
    <dgm:cxn modelId="{80194036-0F91-4D32-AC5F-7E777F4ABFAF}" type="presParOf" srcId="{AB6FFE78-CF97-474F-BA8C-9107875E7EBA}" destId="{14FA0CCA-CC02-40D0-946E-ECD826D05D0A}" srcOrd="1" destOrd="0" presId="urn:microsoft.com/office/officeart/2005/8/layout/orgChart1"/>
    <dgm:cxn modelId="{683CE36E-0E3B-42FE-8728-14B937723FFA}" type="presParOf" srcId="{A420FAB9-7DBA-44B9-98A0-987CDC0362F9}" destId="{3CE559A3-FCEA-40CE-A6B0-C97847EF5475}" srcOrd="1" destOrd="0" presId="urn:microsoft.com/office/officeart/2005/8/layout/orgChart1"/>
    <dgm:cxn modelId="{7396D62A-532A-4C31-BEF7-909AF9A77982}" type="presParOf" srcId="{3CE559A3-FCEA-40CE-A6B0-C97847EF5475}" destId="{E2E2C907-2C0D-4F06-9A2E-C24855E38EF7}" srcOrd="0" destOrd="0" presId="urn:microsoft.com/office/officeart/2005/8/layout/orgChart1"/>
    <dgm:cxn modelId="{448334D2-1F23-4B25-9CC1-DC903AE123A7}" type="presParOf" srcId="{3CE559A3-FCEA-40CE-A6B0-C97847EF5475}" destId="{137A6D8A-4FAE-4FC2-8417-2AD2579CD575}" srcOrd="1" destOrd="0" presId="urn:microsoft.com/office/officeart/2005/8/layout/orgChart1"/>
    <dgm:cxn modelId="{77892EC0-E02B-4035-A63A-4E19F6BF7B13}" type="presParOf" srcId="{137A6D8A-4FAE-4FC2-8417-2AD2579CD575}" destId="{BBC16BE9-2391-4FE7-B454-3734341E1E56}" srcOrd="0" destOrd="0" presId="urn:microsoft.com/office/officeart/2005/8/layout/orgChart1"/>
    <dgm:cxn modelId="{0719B92F-99F1-4A81-B9D8-4A4FEB31ECCF}" type="presParOf" srcId="{BBC16BE9-2391-4FE7-B454-3734341E1E56}" destId="{D30D1723-9292-4525-8233-9C8AA3DC7E32}" srcOrd="0" destOrd="0" presId="urn:microsoft.com/office/officeart/2005/8/layout/orgChart1"/>
    <dgm:cxn modelId="{C1616576-E8AA-4F86-AD0A-DD6F0DC1D848}" type="presParOf" srcId="{BBC16BE9-2391-4FE7-B454-3734341E1E56}" destId="{F6A6B992-C342-4095-A630-318B6BFECE07}" srcOrd="1" destOrd="0" presId="urn:microsoft.com/office/officeart/2005/8/layout/orgChart1"/>
    <dgm:cxn modelId="{39A019D5-323C-4FED-97B2-6E1CF74AA59A}" type="presParOf" srcId="{137A6D8A-4FAE-4FC2-8417-2AD2579CD575}" destId="{D581B3FE-D48A-41C6-9321-173EC8B3C869}" srcOrd="1" destOrd="0" presId="urn:microsoft.com/office/officeart/2005/8/layout/orgChart1"/>
    <dgm:cxn modelId="{37641E20-0223-4C36-9F2B-EDBEDB3FA052}" type="presParOf" srcId="{137A6D8A-4FAE-4FC2-8417-2AD2579CD575}" destId="{1767283E-2EAF-4992-BC75-DA7FE1F0929C}" srcOrd="2" destOrd="0" presId="urn:microsoft.com/office/officeart/2005/8/layout/orgChart1"/>
    <dgm:cxn modelId="{2B1486D6-4DD9-496C-AAF7-9E710FBFA0B9}" type="presParOf" srcId="{3CE559A3-FCEA-40CE-A6B0-C97847EF5475}" destId="{B1452CBA-8B60-4B39-A914-9778BCEB7B2D}" srcOrd="2" destOrd="0" presId="urn:microsoft.com/office/officeart/2005/8/layout/orgChart1"/>
    <dgm:cxn modelId="{87003AA5-B0CD-4258-ABCA-125F208109E1}" type="presParOf" srcId="{3CE559A3-FCEA-40CE-A6B0-C97847EF5475}" destId="{E5187D9F-8807-409D-8696-322206D79F41}" srcOrd="3" destOrd="0" presId="urn:microsoft.com/office/officeart/2005/8/layout/orgChart1"/>
    <dgm:cxn modelId="{067EB3D2-6D8D-4EC4-9EF0-CF0DC6FA5C9B}" type="presParOf" srcId="{E5187D9F-8807-409D-8696-322206D79F41}" destId="{B9236B54-4BD7-49A1-A92E-7022B9440ABD}" srcOrd="0" destOrd="0" presId="urn:microsoft.com/office/officeart/2005/8/layout/orgChart1"/>
    <dgm:cxn modelId="{54C44762-4241-47A7-BC70-3DAFE6BF08DD}" type="presParOf" srcId="{B9236B54-4BD7-49A1-A92E-7022B9440ABD}" destId="{C0D51D1C-A7CD-4231-8F17-8FDA5822A3A2}" srcOrd="0" destOrd="0" presId="urn:microsoft.com/office/officeart/2005/8/layout/orgChart1"/>
    <dgm:cxn modelId="{FA1CBC8B-96B2-4550-A2A3-35497C59334B}" type="presParOf" srcId="{B9236B54-4BD7-49A1-A92E-7022B9440ABD}" destId="{934D17DE-47E6-43ED-9855-057BEE32834D}" srcOrd="1" destOrd="0" presId="urn:microsoft.com/office/officeart/2005/8/layout/orgChart1"/>
    <dgm:cxn modelId="{22AEE8B9-A693-435D-BEE3-4375DDA1ADAA}" type="presParOf" srcId="{E5187D9F-8807-409D-8696-322206D79F41}" destId="{132A8F5E-BF36-473F-B901-90261B41D85D}" srcOrd="1" destOrd="0" presId="urn:microsoft.com/office/officeart/2005/8/layout/orgChart1"/>
    <dgm:cxn modelId="{394BF094-2C55-47E0-A35A-392A4729CD26}" type="presParOf" srcId="{E5187D9F-8807-409D-8696-322206D79F41}" destId="{FE379CF1-4FF1-4D43-8575-915EE3136118}" srcOrd="2" destOrd="0" presId="urn:microsoft.com/office/officeart/2005/8/layout/orgChart1"/>
    <dgm:cxn modelId="{FF83B23C-DDF7-42D6-8F3A-C2721100F968}" type="presParOf" srcId="{3CE559A3-FCEA-40CE-A6B0-C97847EF5475}" destId="{3F7F786B-47D5-470D-A2AF-248D02D72E95}" srcOrd="4" destOrd="0" presId="urn:microsoft.com/office/officeart/2005/8/layout/orgChart1"/>
    <dgm:cxn modelId="{C38FC1C6-6D2D-4B26-90E8-03BE30A86FA2}" type="presParOf" srcId="{3CE559A3-FCEA-40CE-A6B0-C97847EF5475}" destId="{6D58AC8E-50EC-4113-8398-0DE50DC7FDD8}" srcOrd="5" destOrd="0" presId="urn:microsoft.com/office/officeart/2005/8/layout/orgChart1"/>
    <dgm:cxn modelId="{8F9F05AD-AB34-446A-856F-731232916F53}" type="presParOf" srcId="{6D58AC8E-50EC-4113-8398-0DE50DC7FDD8}" destId="{D0F2F89B-43A2-45B8-8E2E-0192E266EC6A}" srcOrd="0" destOrd="0" presId="urn:microsoft.com/office/officeart/2005/8/layout/orgChart1"/>
    <dgm:cxn modelId="{7C59237D-2175-4C7C-85EE-AE2B5F161B72}" type="presParOf" srcId="{D0F2F89B-43A2-45B8-8E2E-0192E266EC6A}" destId="{FC7D3154-0EE0-457E-8192-3464EC6E4B70}" srcOrd="0" destOrd="0" presId="urn:microsoft.com/office/officeart/2005/8/layout/orgChart1"/>
    <dgm:cxn modelId="{DE344561-B3BE-429F-939D-E2B6C512A8D1}" type="presParOf" srcId="{D0F2F89B-43A2-45B8-8E2E-0192E266EC6A}" destId="{145658EA-6415-4EFC-AE01-418A5EF84889}" srcOrd="1" destOrd="0" presId="urn:microsoft.com/office/officeart/2005/8/layout/orgChart1"/>
    <dgm:cxn modelId="{F073C0C8-E208-429A-B656-9271EBAC56C4}" type="presParOf" srcId="{6D58AC8E-50EC-4113-8398-0DE50DC7FDD8}" destId="{D29F4C36-BBB7-4F38-BB20-819D299BB61E}" srcOrd="1" destOrd="0" presId="urn:microsoft.com/office/officeart/2005/8/layout/orgChart1"/>
    <dgm:cxn modelId="{D0EA6F83-6DEF-42EE-95FC-D7604ABA91AA}" type="presParOf" srcId="{6D58AC8E-50EC-4113-8398-0DE50DC7FDD8}" destId="{ED5918ED-1676-48B7-911D-1525C250DA4F}" srcOrd="2" destOrd="0" presId="urn:microsoft.com/office/officeart/2005/8/layout/orgChart1"/>
    <dgm:cxn modelId="{02689A80-72C1-4236-A2F3-91C9DFCEBBF5}" type="presParOf" srcId="{A420FAB9-7DBA-44B9-98A0-987CDC0362F9}" destId="{F18E2241-4598-4E1B-871A-475C47364433}" srcOrd="2" destOrd="0" presId="urn:microsoft.com/office/officeart/2005/8/layout/orgChart1"/>
    <dgm:cxn modelId="{F334248C-6B7E-40B0-977B-0E49B1DBF98C}" type="presParOf" srcId="{47C91860-E50B-4795-98BA-0BB71F866600}" destId="{9094765A-2372-4E60-B473-72385AB02ED7}" srcOrd="4" destOrd="0" presId="urn:microsoft.com/office/officeart/2005/8/layout/orgChart1"/>
    <dgm:cxn modelId="{958A3299-076F-4B97-B16A-26DA096DF893}" type="presParOf" srcId="{47C91860-E50B-4795-98BA-0BB71F866600}" destId="{99EA9FF2-6098-446C-9300-4F0019A69AA9}" srcOrd="5" destOrd="0" presId="urn:microsoft.com/office/officeart/2005/8/layout/orgChart1"/>
    <dgm:cxn modelId="{175F60AF-AF21-4D0D-A76E-99F251C5A783}" type="presParOf" srcId="{99EA9FF2-6098-446C-9300-4F0019A69AA9}" destId="{98CC70E7-EE3C-45FF-A499-4BF4EF403A6C}" srcOrd="0" destOrd="0" presId="urn:microsoft.com/office/officeart/2005/8/layout/orgChart1"/>
    <dgm:cxn modelId="{DDDF7DDA-AAD5-464B-873D-4BD4FAC31012}" type="presParOf" srcId="{98CC70E7-EE3C-45FF-A499-4BF4EF403A6C}" destId="{189FC176-29F0-448A-ABB4-4F4DB2DAA4CB}" srcOrd="0" destOrd="0" presId="urn:microsoft.com/office/officeart/2005/8/layout/orgChart1"/>
    <dgm:cxn modelId="{03A989D3-2168-4D6F-868E-D4EC4430C04B}" type="presParOf" srcId="{98CC70E7-EE3C-45FF-A499-4BF4EF403A6C}" destId="{30FF64B4-1EC8-4107-BF23-3E2AC664A795}" srcOrd="1" destOrd="0" presId="urn:microsoft.com/office/officeart/2005/8/layout/orgChart1"/>
    <dgm:cxn modelId="{52FDA821-E06A-4940-AD47-A018401E617B}" type="presParOf" srcId="{99EA9FF2-6098-446C-9300-4F0019A69AA9}" destId="{D95D7369-107B-43CF-AA82-4834D7EAD933}" srcOrd="1" destOrd="0" presId="urn:microsoft.com/office/officeart/2005/8/layout/orgChart1"/>
    <dgm:cxn modelId="{B215FA06-1AEA-4FCF-B164-08972A9AD5CC}" type="presParOf" srcId="{D95D7369-107B-43CF-AA82-4834D7EAD933}" destId="{EE59FA7B-4F07-4DC4-8E05-C3095C62440E}" srcOrd="0" destOrd="0" presId="urn:microsoft.com/office/officeart/2005/8/layout/orgChart1"/>
    <dgm:cxn modelId="{2DAD77DC-2003-4DB2-8668-7A9588679464}" type="presParOf" srcId="{D95D7369-107B-43CF-AA82-4834D7EAD933}" destId="{0F41BD5B-D503-4FC9-A582-F1B8E1F15DD2}" srcOrd="1" destOrd="0" presId="urn:microsoft.com/office/officeart/2005/8/layout/orgChart1"/>
    <dgm:cxn modelId="{8036FBCF-BF38-4A13-A518-073B0A7A59F7}" type="presParOf" srcId="{0F41BD5B-D503-4FC9-A582-F1B8E1F15DD2}" destId="{C41BA8AC-764A-4B34-837C-D03350BCF1CF}" srcOrd="0" destOrd="0" presId="urn:microsoft.com/office/officeart/2005/8/layout/orgChart1"/>
    <dgm:cxn modelId="{8BA3992B-14CB-45B5-BB74-FD75EBC4D557}" type="presParOf" srcId="{C41BA8AC-764A-4B34-837C-D03350BCF1CF}" destId="{CF70DBDC-2989-4320-AAAC-6E1728387E5F}" srcOrd="0" destOrd="0" presId="urn:microsoft.com/office/officeart/2005/8/layout/orgChart1"/>
    <dgm:cxn modelId="{56E53087-7C75-40CE-B9D6-95866F97FFEB}" type="presParOf" srcId="{C41BA8AC-764A-4B34-837C-D03350BCF1CF}" destId="{6C284C88-02B5-4F64-B0B5-41E2B2128F37}" srcOrd="1" destOrd="0" presId="urn:microsoft.com/office/officeart/2005/8/layout/orgChart1"/>
    <dgm:cxn modelId="{39602E5E-30B6-4C7E-9E33-F507F4EC594B}" type="presParOf" srcId="{0F41BD5B-D503-4FC9-A582-F1B8E1F15DD2}" destId="{D493B564-608E-4A18-B07E-57883576F6E4}" srcOrd="1" destOrd="0" presId="urn:microsoft.com/office/officeart/2005/8/layout/orgChart1"/>
    <dgm:cxn modelId="{D5C24BDE-C917-471C-94AB-AA24C452B1A4}" type="presParOf" srcId="{0F41BD5B-D503-4FC9-A582-F1B8E1F15DD2}" destId="{8CD674BB-06E2-46E7-BFC6-DF65CD3BEB71}" srcOrd="2" destOrd="0" presId="urn:microsoft.com/office/officeart/2005/8/layout/orgChart1"/>
    <dgm:cxn modelId="{6F779B4B-06B0-43CE-AD48-A3722282B06B}" type="presParOf" srcId="{D95D7369-107B-43CF-AA82-4834D7EAD933}" destId="{AC8125D9-80DF-427B-BDB1-EAB67B9EB505}" srcOrd="2" destOrd="0" presId="urn:microsoft.com/office/officeart/2005/8/layout/orgChart1"/>
    <dgm:cxn modelId="{4B0328D4-7509-4D10-A151-C694D6D13746}" type="presParOf" srcId="{D95D7369-107B-43CF-AA82-4834D7EAD933}" destId="{79B3A1FD-B7E1-4A41-9235-DE361AD45564}" srcOrd="3" destOrd="0" presId="urn:microsoft.com/office/officeart/2005/8/layout/orgChart1"/>
    <dgm:cxn modelId="{6DB198B8-553D-47C0-B312-89FD197630BC}" type="presParOf" srcId="{79B3A1FD-B7E1-4A41-9235-DE361AD45564}" destId="{BAC89829-7E01-4647-BA09-1F265197617A}" srcOrd="0" destOrd="0" presId="urn:microsoft.com/office/officeart/2005/8/layout/orgChart1"/>
    <dgm:cxn modelId="{E553AB81-60B7-4FFD-B1B2-30CDC8869A71}" type="presParOf" srcId="{BAC89829-7E01-4647-BA09-1F265197617A}" destId="{491CB9C1-7E23-4838-9929-2C7650A8BE5E}" srcOrd="0" destOrd="0" presId="urn:microsoft.com/office/officeart/2005/8/layout/orgChart1"/>
    <dgm:cxn modelId="{A053D0A7-4A85-4CF8-BA00-706D02BCB99F}" type="presParOf" srcId="{BAC89829-7E01-4647-BA09-1F265197617A}" destId="{FE1DF14F-6FC0-4A05-98ED-8DF50F97B9D1}" srcOrd="1" destOrd="0" presId="urn:microsoft.com/office/officeart/2005/8/layout/orgChart1"/>
    <dgm:cxn modelId="{13D7AE9E-CD51-499A-8D69-5094161D24C9}" type="presParOf" srcId="{79B3A1FD-B7E1-4A41-9235-DE361AD45564}" destId="{93FB5F2B-A1BE-4B59-B32F-184867375D88}" srcOrd="1" destOrd="0" presId="urn:microsoft.com/office/officeart/2005/8/layout/orgChart1"/>
    <dgm:cxn modelId="{C36DFF95-1632-457D-96CF-2836FDFC22CC}" type="presParOf" srcId="{79B3A1FD-B7E1-4A41-9235-DE361AD45564}" destId="{264D1AA8-3CAD-40C6-83FB-75B25BF4ED2E}" srcOrd="2" destOrd="0" presId="urn:microsoft.com/office/officeart/2005/8/layout/orgChart1"/>
    <dgm:cxn modelId="{10C0B6DE-A3C9-40FE-B165-0E962EB40256}" type="presParOf" srcId="{D95D7369-107B-43CF-AA82-4834D7EAD933}" destId="{A67F5399-D1B7-4342-9B99-7A7E56F1CD08}" srcOrd="4" destOrd="0" presId="urn:microsoft.com/office/officeart/2005/8/layout/orgChart1"/>
    <dgm:cxn modelId="{03231F9E-F1DC-4BBE-8A05-8F0D8AFCD15B}" type="presParOf" srcId="{D95D7369-107B-43CF-AA82-4834D7EAD933}" destId="{EFE5E417-4FBD-47E6-A139-FFDFE7A3BF4E}" srcOrd="5" destOrd="0" presId="urn:microsoft.com/office/officeart/2005/8/layout/orgChart1"/>
    <dgm:cxn modelId="{2A968002-986A-4108-B08D-73E56DBEBDAE}" type="presParOf" srcId="{EFE5E417-4FBD-47E6-A139-FFDFE7A3BF4E}" destId="{238F4096-CE1D-4217-93B6-71108D84E35E}" srcOrd="0" destOrd="0" presId="urn:microsoft.com/office/officeart/2005/8/layout/orgChart1"/>
    <dgm:cxn modelId="{8C8D2FA3-2A6D-4B4A-B7CE-622BC41DC30C}" type="presParOf" srcId="{238F4096-CE1D-4217-93B6-71108D84E35E}" destId="{A596081E-3EA5-452B-8540-405E421F975E}" srcOrd="0" destOrd="0" presId="urn:microsoft.com/office/officeart/2005/8/layout/orgChart1"/>
    <dgm:cxn modelId="{086C4FFF-F39A-49B9-AD96-0A26C9248F99}" type="presParOf" srcId="{238F4096-CE1D-4217-93B6-71108D84E35E}" destId="{4CB09335-FB31-4A86-94BB-FDCD5BC98E72}" srcOrd="1" destOrd="0" presId="urn:microsoft.com/office/officeart/2005/8/layout/orgChart1"/>
    <dgm:cxn modelId="{B7040B65-8F8C-4C6C-B62D-B624BBA7EDD8}" type="presParOf" srcId="{EFE5E417-4FBD-47E6-A139-FFDFE7A3BF4E}" destId="{CA339F5E-0BCA-4956-A930-29E725EC76D7}" srcOrd="1" destOrd="0" presId="urn:microsoft.com/office/officeart/2005/8/layout/orgChart1"/>
    <dgm:cxn modelId="{F1A1B964-1268-4719-BA5F-328F061439A4}" type="presParOf" srcId="{EFE5E417-4FBD-47E6-A139-FFDFE7A3BF4E}" destId="{AD8917C1-250C-45A8-ADB3-A79F09751EEF}" srcOrd="2" destOrd="0" presId="urn:microsoft.com/office/officeart/2005/8/layout/orgChart1"/>
    <dgm:cxn modelId="{3B2DCE01-E10E-43C1-8537-92F92C200ACA}" type="presParOf" srcId="{99EA9FF2-6098-446C-9300-4F0019A69AA9}" destId="{E5C24655-BD81-4810-8BE3-0684402047E0}" srcOrd="2" destOrd="0" presId="urn:microsoft.com/office/officeart/2005/8/layout/orgChart1"/>
    <dgm:cxn modelId="{7AB216E1-2009-4A63-BA41-E905308A7612}" type="presParOf" srcId="{47C91860-E50B-4795-98BA-0BB71F866600}" destId="{91F5DF81-8067-41E2-B077-623577FE1BD2}" srcOrd="6" destOrd="0" presId="urn:microsoft.com/office/officeart/2005/8/layout/orgChart1"/>
    <dgm:cxn modelId="{8537A729-2F0C-4C2A-AADC-478AA4339860}" type="presParOf" srcId="{47C91860-E50B-4795-98BA-0BB71F866600}" destId="{2AE826E9-A9C7-45C3-8A99-46E110E4E153}" srcOrd="7" destOrd="0" presId="urn:microsoft.com/office/officeart/2005/8/layout/orgChart1"/>
    <dgm:cxn modelId="{F0DC78AF-A371-46D0-B1C2-BA467770B9A5}" type="presParOf" srcId="{2AE826E9-A9C7-45C3-8A99-46E110E4E153}" destId="{190E9777-F9A4-4437-A31C-139C76914CC7}" srcOrd="0" destOrd="0" presId="urn:microsoft.com/office/officeart/2005/8/layout/orgChart1"/>
    <dgm:cxn modelId="{0148ECD6-45F3-44EE-B6D8-46FC9B0FE0D6}" type="presParOf" srcId="{190E9777-F9A4-4437-A31C-139C76914CC7}" destId="{8AB0B1E7-1E47-4D03-A52C-C1E7F61B6D12}" srcOrd="0" destOrd="0" presId="urn:microsoft.com/office/officeart/2005/8/layout/orgChart1"/>
    <dgm:cxn modelId="{FD762953-A968-413F-9F3A-981866122657}" type="presParOf" srcId="{190E9777-F9A4-4437-A31C-139C76914CC7}" destId="{B8F98DD6-EA15-478A-8B20-BD369F3D4471}" srcOrd="1" destOrd="0" presId="urn:microsoft.com/office/officeart/2005/8/layout/orgChart1"/>
    <dgm:cxn modelId="{05BF0A09-4F59-4854-BF85-231AC2D74F7C}" type="presParOf" srcId="{2AE826E9-A9C7-45C3-8A99-46E110E4E153}" destId="{D422437C-76CD-4B8B-9CCF-0B68BCED2D9D}" srcOrd="1" destOrd="0" presId="urn:microsoft.com/office/officeart/2005/8/layout/orgChart1"/>
    <dgm:cxn modelId="{D12AE419-A2B4-4D2E-8B08-9A3E9855DB9F}" type="presParOf" srcId="{D422437C-76CD-4B8B-9CCF-0B68BCED2D9D}" destId="{99CBD746-9D88-407C-B581-01671B2E9980}" srcOrd="0" destOrd="0" presId="urn:microsoft.com/office/officeart/2005/8/layout/orgChart1"/>
    <dgm:cxn modelId="{BFAA6156-317E-4237-868C-3C4543D1CCA6}" type="presParOf" srcId="{D422437C-76CD-4B8B-9CCF-0B68BCED2D9D}" destId="{B1211D3B-FE30-4499-BE31-2128AFC9A441}" srcOrd="1" destOrd="0" presId="urn:microsoft.com/office/officeart/2005/8/layout/orgChart1"/>
    <dgm:cxn modelId="{7ACB7D1C-89A6-4B54-B6AB-BF39CCA1D8F3}" type="presParOf" srcId="{B1211D3B-FE30-4499-BE31-2128AFC9A441}" destId="{01FEC8C7-473F-4BE6-BBDF-E5FD926E5A27}" srcOrd="0" destOrd="0" presId="urn:microsoft.com/office/officeart/2005/8/layout/orgChart1"/>
    <dgm:cxn modelId="{E556B632-4079-4467-B92D-FF545F83F019}" type="presParOf" srcId="{01FEC8C7-473F-4BE6-BBDF-E5FD926E5A27}" destId="{5CDCA4A4-1260-4A7D-944F-9F284421FCE8}" srcOrd="0" destOrd="0" presId="urn:microsoft.com/office/officeart/2005/8/layout/orgChart1"/>
    <dgm:cxn modelId="{8D9AD6F6-B144-4100-89EE-B9E848C2BBAE}" type="presParOf" srcId="{01FEC8C7-473F-4BE6-BBDF-E5FD926E5A27}" destId="{58CAA83C-1174-4246-A626-AAE266A54C2A}" srcOrd="1" destOrd="0" presId="urn:microsoft.com/office/officeart/2005/8/layout/orgChart1"/>
    <dgm:cxn modelId="{F25C33FB-D3A1-4B63-B3DC-603AF76D3E7C}" type="presParOf" srcId="{B1211D3B-FE30-4499-BE31-2128AFC9A441}" destId="{DE963FB8-E2B2-42F2-B6E5-45182E83D4E7}" srcOrd="1" destOrd="0" presId="urn:microsoft.com/office/officeart/2005/8/layout/orgChart1"/>
    <dgm:cxn modelId="{C9972780-FB26-4AA4-B805-5B9F66CAD2BC}" type="presParOf" srcId="{B1211D3B-FE30-4499-BE31-2128AFC9A441}" destId="{54E739F6-639B-442D-8EAC-FF41100D9123}" srcOrd="2" destOrd="0" presId="urn:microsoft.com/office/officeart/2005/8/layout/orgChart1"/>
    <dgm:cxn modelId="{3F0EDFD4-BE29-4F51-95D3-AE2C926864DE}" type="presParOf" srcId="{D422437C-76CD-4B8B-9CCF-0B68BCED2D9D}" destId="{22567A1A-8377-4267-8D38-728AFA9EFB30}" srcOrd="2" destOrd="0" presId="urn:microsoft.com/office/officeart/2005/8/layout/orgChart1"/>
    <dgm:cxn modelId="{AC048430-CA99-45A6-BB9E-E27B7A82721A}" type="presParOf" srcId="{D422437C-76CD-4B8B-9CCF-0B68BCED2D9D}" destId="{6FB2C977-64DD-4C8D-BFC0-BDA555A5B304}" srcOrd="3" destOrd="0" presId="urn:microsoft.com/office/officeart/2005/8/layout/orgChart1"/>
    <dgm:cxn modelId="{2826AB75-DE29-4E43-ADB0-F9E62ABD5F79}" type="presParOf" srcId="{6FB2C977-64DD-4C8D-BFC0-BDA555A5B304}" destId="{D26C91B1-F541-47BA-9D6F-06ABDF793C6C}" srcOrd="0" destOrd="0" presId="urn:microsoft.com/office/officeart/2005/8/layout/orgChart1"/>
    <dgm:cxn modelId="{52B8B912-B66E-4C30-9213-DBF3D4D3D5DC}" type="presParOf" srcId="{D26C91B1-F541-47BA-9D6F-06ABDF793C6C}" destId="{BC6B6724-E510-4B83-B689-A86B09B49498}" srcOrd="0" destOrd="0" presId="urn:microsoft.com/office/officeart/2005/8/layout/orgChart1"/>
    <dgm:cxn modelId="{E00AE439-A388-4ED4-B498-3AEFFD76B0C5}" type="presParOf" srcId="{D26C91B1-F541-47BA-9D6F-06ABDF793C6C}" destId="{4306144F-D91D-47AF-8DB6-F2A7D256B1BA}" srcOrd="1" destOrd="0" presId="urn:microsoft.com/office/officeart/2005/8/layout/orgChart1"/>
    <dgm:cxn modelId="{3DA01A5E-8244-4F78-91AD-181D5028C623}" type="presParOf" srcId="{6FB2C977-64DD-4C8D-BFC0-BDA555A5B304}" destId="{A609ADB1-F9CB-49F5-94DE-452E132D9985}" srcOrd="1" destOrd="0" presId="urn:microsoft.com/office/officeart/2005/8/layout/orgChart1"/>
    <dgm:cxn modelId="{E9E919BA-E4B0-4A67-92CA-B88BFFC095FE}" type="presParOf" srcId="{6FB2C977-64DD-4C8D-BFC0-BDA555A5B304}" destId="{16CD1728-DA7B-4A41-9E71-FEB5855E1F54}" srcOrd="2" destOrd="0" presId="urn:microsoft.com/office/officeart/2005/8/layout/orgChart1"/>
    <dgm:cxn modelId="{609A3D70-D8F8-4B36-BDC1-3FFAF1C27A32}" type="presParOf" srcId="{D422437C-76CD-4B8B-9CCF-0B68BCED2D9D}" destId="{06212318-5A5D-41EB-885B-F11D164F0026}" srcOrd="4" destOrd="0" presId="urn:microsoft.com/office/officeart/2005/8/layout/orgChart1"/>
    <dgm:cxn modelId="{F2B9F861-D347-464F-A744-C8F9AC0DBC19}" type="presParOf" srcId="{D422437C-76CD-4B8B-9CCF-0B68BCED2D9D}" destId="{016E9276-2035-4299-ACA6-93CAB549C5F0}" srcOrd="5" destOrd="0" presId="urn:microsoft.com/office/officeart/2005/8/layout/orgChart1"/>
    <dgm:cxn modelId="{B15AB850-AEF7-4040-9272-577C3F23A8C6}" type="presParOf" srcId="{016E9276-2035-4299-ACA6-93CAB549C5F0}" destId="{0BBD5EED-048D-4E35-8FFC-BFE2C404D272}" srcOrd="0" destOrd="0" presId="urn:microsoft.com/office/officeart/2005/8/layout/orgChart1"/>
    <dgm:cxn modelId="{88851FA5-D5B3-4A68-B242-3F008954B7E2}" type="presParOf" srcId="{0BBD5EED-048D-4E35-8FFC-BFE2C404D272}" destId="{9C5B5715-2E8C-49C7-BDD9-073081B65C8F}" srcOrd="0" destOrd="0" presId="urn:microsoft.com/office/officeart/2005/8/layout/orgChart1"/>
    <dgm:cxn modelId="{4C444DE6-D486-47E5-A667-1B8F7609DAB8}" type="presParOf" srcId="{0BBD5EED-048D-4E35-8FFC-BFE2C404D272}" destId="{E2585618-8A61-46AD-82D3-204D778F7A91}" srcOrd="1" destOrd="0" presId="urn:microsoft.com/office/officeart/2005/8/layout/orgChart1"/>
    <dgm:cxn modelId="{E316F0A0-EA42-4206-85F7-DA2FEF0DF08F}" type="presParOf" srcId="{016E9276-2035-4299-ACA6-93CAB549C5F0}" destId="{0BB67214-40EA-4AB7-AF26-446CA2A83D1B}" srcOrd="1" destOrd="0" presId="urn:microsoft.com/office/officeart/2005/8/layout/orgChart1"/>
    <dgm:cxn modelId="{50E272FA-0F19-43AF-89D1-F5F7CAFDFCEE}" type="presParOf" srcId="{016E9276-2035-4299-ACA6-93CAB549C5F0}" destId="{BF80A444-E61B-4A3E-AC7A-C06AD1ADD3D6}" srcOrd="2" destOrd="0" presId="urn:microsoft.com/office/officeart/2005/8/layout/orgChart1"/>
    <dgm:cxn modelId="{50AEFD06-5626-4816-A81D-D4E6EE332DF0}" type="presParOf" srcId="{D422437C-76CD-4B8B-9CCF-0B68BCED2D9D}" destId="{29227625-614D-42C3-9ED9-1E1078872C58}" srcOrd="6" destOrd="0" presId="urn:microsoft.com/office/officeart/2005/8/layout/orgChart1"/>
    <dgm:cxn modelId="{B3EB08AF-2CDC-4273-A9A8-8122C595B0C8}" type="presParOf" srcId="{D422437C-76CD-4B8B-9CCF-0B68BCED2D9D}" destId="{9B0DDBDD-55A7-49C9-AD8A-E7706B041834}" srcOrd="7" destOrd="0" presId="urn:microsoft.com/office/officeart/2005/8/layout/orgChart1"/>
    <dgm:cxn modelId="{59ED6474-D313-4421-9BB1-3BD45C8CF200}" type="presParOf" srcId="{9B0DDBDD-55A7-49C9-AD8A-E7706B041834}" destId="{1FC4B057-24BD-4400-B41A-8EC5379F179C}" srcOrd="0" destOrd="0" presId="urn:microsoft.com/office/officeart/2005/8/layout/orgChart1"/>
    <dgm:cxn modelId="{799B6AB1-7F0B-4770-958A-B56CC63BF3DB}" type="presParOf" srcId="{1FC4B057-24BD-4400-B41A-8EC5379F179C}" destId="{A24F8F9F-6025-4EF1-8A2D-891DCCE61728}" srcOrd="0" destOrd="0" presId="urn:microsoft.com/office/officeart/2005/8/layout/orgChart1"/>
    <dgm:cxn modelId="{2DABCD56-8707-4FC5-BEA9-DF75A90C0463}" type="presParOf" srcId="{1FC4B057-24BD-4400-B41A-8EC5379F179C}" destId="{5FBC617D-026B-4C6F-B276-F1C2F001BD2C}" srcOrd="1" destOrd="0" presId="urn:microsoft.com/office/officeart/2005/8/layout/orgChart1"/>
    <dgm:cxn modelId="{9853CCCA-C242-4AD5-AF9F-36719C4ABFD1}" type="presParOf" srcId="{9B0DDBDD-55A7-49C9-AD8A-E7706B041834}" destId="{76E2ABDC-EC73-4C19-8063-29B068756732}" srcOrd="1" destOrd="0" presId="urn:microsoft.com/office/officeart/2005/8/layout/orgChart1"/>
    <dgm:cxn modelId="{F37C21BD-C9B6-4072-9A3B-21D22616ED6E}" type="presParOf" srcId="{9B0DDBDD-55A7-49C9-AD8A-E7706B041834}" destId="{0717E3CC-5574-4F2B-BD1B-062E29DE1959}" srcOrd="2" destOrd="0" presId="urn:microsoft.com/office/officeart/2005/8/layout/orgChart1"/>
    <dgm:cxn modelId="{EE7BCCB6-A25A-4FC5-A093-42A6A6316C27}" type="presParOf" srcId="{D422437C-76CD-4B8B-9CCF-0B68BCED2D9D}" destId="{02735EA6-A4DC-40C8-8DB3-C582CF76DB48}" srcOrd="8" destOrd="0" presId="urn:microsoft.com/office/officeart/2005/8/layout/orgChart1"/>
    <dgm:cxn modelId="{69D5A6F1-1FB7-4786-9BD4-F1BD68DC0C61}" type="presParOf" srcId="{D422437C-76CD-4B8B-9CCF-0B68BCED2D9D}" destId="{4EA5AF34-BEA9-4A87-BACA-FD21E3EC48CF}" srcOrd="9" destOrd="0" presId="urn:microsoft.com/office/officeart/2005/8/layout/orgChart1"/>
    <dgm:cxn modelId="{1C3C7734-22E1-4856-A1D2-8C223788CCF2}" type="presParOf" srcId="{4EA5AF34-BEA9-4A87-BACA-FD21E3EC48CF}" destId="{5B513379-5F49-4B6B-8B35-235288750DB7}" srcOrd="0" destOrd="0" presId="urn:microsoft.com/office/officeart/2005/8/layout/orgChart1"/>
    <dgm:cxn modelId="{681BD16E-E57F-498C-B54C-2E867F2C9979}" type="presParOf" srcId="{5B513379-5F49-4B6B-8B35-235288750DB7}" destId="{B00161CF-06B1-4A98-99EE-9C30252DB036}" srcOrd="0" destOrd="0" presId="urn:microsoft.com/office/officeart/2005/8/layout/orgChart1"/>
    <dgm:cxn modelId="{C69361D6-CE7A-4996-AAEE-27238950EBAE}" type="presParOf" srcId="{5B513379-5F49-4B6B-8B35-235288750DB7}" destId="{12ABBDAA-E574-479A-82AB-9FB92C7CC202}" srcOrd="1" destOrd="0" presId="urn:microsoft.com/office/officeart/2005/8/layout/orgChart1"/>
    <dgm:cxn modelId="{0D99872A-0FF4-4EB0-A79E-154F7C129D1D}" type="presParOf" srcId="{4EA5AF34-BEA9-4A87-BACA-FD21E3EC48CF}" destId="{7C8E997C-9197-4F48-9A8F-296487EE0E87}" srcOrd="1" destOrd="0" presId="urn:microsoft.com/office/officeart/2005/8/layout/orgChart1"/>
    <dgm:cxn modelId="{F5979217-C05D-4658-A3DF-73C01C148F68}" type="presParOf" srcId="{4EA5AF34-BEA9-4A87-BACA-FD21E3EC48CF}" destId="{CF08952E-CB9D-415F-8728-5D1199D41A0F}" srcOrd="2" destOrd="0" presId="urn:microsoft.com/office/officeart/2005/8/layout/orgChart1"/>
    <dgm:cxn modelId="{5A36236A-C864-46DF-A69A-CFC89C259917}" type="presParOf" srcId="{D422437C-76CD-4B8B-9CCF-0B68BCED2D9D}" destId="{3FDA7702-6037-4269-BDC7-A2C86C901AE9}" srcOrd="10" destOrd="0" presId="urn:microsoft.com/office/officeart/2005/8/layout/orgChart1"/>
    <dgm:cxn modelId="{0F71F209-D6EB-44A7-912A-FC61A72E983B}" type="presParOf" srcId="{D422437C-76CD-4B8B-9CCF-0B68BCED2D9D}" destId="{FAC2409D-F577-4DEC-A044-AC2C77BF08B7}" srcOrd="11" destOrd="0" presId="urn:microsoft.com/office/officeart/2005/8/layout/orgChart1"/>
    <dgm:cxn modelId="{A327F8F5-45C4-4729-BC49-14979E920049}" type="presParOf" srcId="{FAC2409D-F577-4DEC-A044-AC2C77BF08B7}" destId="{51AD047E-05EF-4324-AD99-39480ECC881E}" srcOrd="0" destOrd="0" presId="urn:microsoft.com/office/officeart/2005/8/layout/orgChart1"/>
    <dgm:cxn modelId="{912165FC-8FC5-4747-82CD-7AF563D378FE}" type="presParOf" srcId="{51AD047E-05EF-4324-AD99-39480ECC881E}" destId="{B1109F04-FF6B-4FBB-8230-0A47F3F1FA23}" srcOrd="0" destOrd="0" presId="urn:microsoft.com/office/officeart/2005/8/layout/orgChart1"/>
    <dgm:cxn modelId="{3FC06663-4FD0-4E15-9A5D-3E1A495408BA}" type="presParOf" srcId="{51AD047E-05EF-4324-AD99-39480ECC881E}" destId="{12428819-D773-45FE-9E12-373A6083E352}" srcOrd="1" destOrd="0" presId="urn:microsoft.com/office/officeart/2005/8/layout/orgChart1"/>
    <dgm:cxn modelId="{550F389D-4858-4683-8E91-C996F40EEB6B}" type="presParOf" srcId="{FAC2409D-F577-4DEC-A044-AC2C77BF08B7}" destId="{874AA62A-84B5-4137-BA72-866D1C61E098}" srcOrd="1" destOrd="0" presId="urn:microsoft.com/office/officeart/2005/8/layout/orgChart1"/>
    <dgm:cxn modelId="{A91190DE-875F-42EE-8A92-5EF39D2B5931}" type="presParOf" srcId="{FAC2409D-F577-4DEC-A044-AC2C77BF08B7}" destId="{0B2694AA-31A4-4140-89DA-54979A8E280B}" srcOrd="2" destOrd="0" presId="urn:microsoft.com/office/officeart/2005/8/layout/orgChart1"/>
    <dgm:cxn modelId="{171F8D27-A98E-4C27-B966-6C92E216E093}" type="presParOf" srcId="{2AE826E9-A9C7-45C3-8A99-46E110E4E153}" destId="{D8DE39A5-09D1-42E2-987F-0B5171F261AA}" srcOrd="2" destOrd="0" presId="urn:microsoft.com/office/officeart/2005/8/layout/orgChart1"/>
    <dgm:cxn modelId="{3C63C3E7-202F-4B78-BC28-E2097A3DB529}" type="presParOf" srcId="{47C91860-E50B-4795-98BA-0BB71F866600}" destId="{10D6675A-DB05-4EBF-BE84-F757D4F99182}" srcOrd="8" destOrd="0" presId="urn:microsoft.com/office/officeart/2005/8/layout/orgChart1"/>
    <dgm:cxn modelId="{BF04E706-2E1E-495C-898D-95B3A3C9C22E}" type="presParOf" srcId="{47C91860-E50B-4795-98BA-0BB71F866600}" destId="{2D0C06B5-9BBF-4CB0-A7C2-4FC86BC508A1}" srcOrd="9" destOrd="0" presId="urn:microsoft.com/office/officeart/2005/8/layout/orgChart1"/>
    <dgm:cxn modelId="{B3E71D5F-DFC4-4CA8-87B6-F3999AEB76D8}" type="presParOf" srcId="{2D0C06B5-9BBF-4CB0-A7C2-4FC86BC508A1}" destId="{BB7C0DAC-6337-4A8A-8652-375F22F34BB4}" srcOrd="0" destOrd="0" presId="urn:microsoft.com/office/officeart/2005/8/layout/orgChart1"/>
    <dgm:cxn modelId="{FC50F09F-4042-4F1E-90B5-E074F0D98D7C}" type="presParOf" srcId="{BB7C0DAC-6337-4A8A-8652-375F22F34BB4}" destId="{6F12990A-05CB-4012-A3CD-71B1C04DD271}" srcOrd="0" destOrd="0" presId="urn:microsoft.com/office/officeart/2005/8/layout/orgChart1"/>
    <dgm:cxn modelId="{83FC2C1B-2A81-4AB8-98D1-34E935ABDF0C}" type="presParOf" srcId="{BB7C0DAC-6337-4A8A-8652-375F22F34BB4}" destId="{86B1C43B-68D1-4A39-883E-994BB5B716EC}" srcOrd="1" destOrd="0" presId="urn:microsoft.com/office/officeart/2005/8/layout/orgChart1"/>
    <dgm:cxn modelId="{E658CA06-2F85-45BA-942A-3A3737946C93}" type="presParOf" srcId="{2D0C06B5-9BBF-4CB0-A7C2-4FC86BC508A1}" destId="{2CEBA927-0ED0-4768-A839-BFC8F61ACD97}" srcOrd="1" destOrd="0" presId="urn:microsoft.com/office/officeart/2005/8/layout/orgChart1"/>
    <dgm:cxn modelId="{42764C1C-70AE-48A7-AD7B-5FB1DC1FF24E}" type="presParOf" srcId="{2CEBA927-0ED0-4768-A839-BFC8F61ACD97}" destId="{4BA52F7B-83FE-4348-BE04-706C7064FF25}" srcOrd="0" destOrd="0" presId="urn:microsoft.com/office/officeart/2005/8/layout/orgChart1"/>
    <dgm:cxn modelId="{20F51473-82AF-4A4C-A0BC-5B2236A93967}" type="presParOf" srcId="{2CEBA927-0ED0-4768-A839-BFC8F61ACD97}" destId="{3FF8A5FB-0514-4F2C-8C36-75AC41491435}" srcOrd="1" destOrd="0" presId="urn:microsoft.com/office/officeart/2005/8/layout/orgChart1"/>
    <dgm:cxn modelId="{4F4D4A48-ED17-4D4C-921F-15A35F83EFAE}" type="presParOf" srcId="{3FF8A5FB-0514-4F2C-8C36-75AC41491435}" destId="{179E5132-412F-422D-ABEC-494BE732EEE9}" srcOrd="0" destOrd="0" presId="urn:microsoft.com/office/officeart/2005/8/layout/orgChart1"/>
    <dgm:cxn modelId="{9801B09C-4E77-48F2-921F-5C0C68B4A34A}" type="presParOf" srcId="{179E5132-412F-422D-ABEC-494BE732EEE9}" destId="{2CF79881-3CA3-4095-87E5-39F96388AB00}" srcOrd="0" destOrd="0" presId="urn:microsoft.com/office/officeart/2005/8/layout/orgChart1"/>
    <dgm:cxn modelId="{0B467C95-8292-49EF-A663-D55FA40B3B7B}" type="presParOf" srcId="{179E5132-412F-422D-ABEC-494BE732EEE9}" destId="{4D92BC29-91E6-4C6E-9679-9816F9850B25}" srcOrd="1" destOrd="0" presId="urn:microsoft.com/office/officeart/2005/8/layout/orgChart1"/>
    <dgm:cxn modelId="{9A2A100E-C01A-405C-8DC4-C7AF75929425}" type="presParOf" srcId="{3FF8A5FB-0514-4F2C-8C36-75AC41491435}" destId="{56D2ACEA-98D8-46FD-9A5B-3F1645A09490}" srcOrd="1" destOrd="0" presId="urn:microsoft.com/office/officeart/2005/8/layout/orgChart1"/>
    <dgm:cxn modelId="{C171F3AB-9AEF-4D87-97D1-2F9AD612DE80}" type="presParOf" srcId="{3FF8A5FB-0514-4F2C-8C36-75AC41491435}" destId="{A08171BD-D1CF-4A63-9D8F-C9946B97FB74}" srcOrd="2" destOrd="0" presId="urn:microsoft.com/office/officeart/2005/8/layout/orgChart1"/>
    <dgm:cxn modelId="{F0A26E3D-DA1C-464D-AC32-E44B9482501A}" type="presParOf" srcId="{2CEBA927-0ED0-4768-A839-BFC8F61ACD97}" destId="{20B05500-3CF2-4DBA-99A2-B6A3FFBA74A1}" srcOrd="2" destOrd="0" presId="urn:microsoft.com/office/officeart/2005/8/layout/orgChart1"/>
    <dgm:cxn modelId="{9D765DB6-D244-44EE-902D-BC30161FC174}" type="presParOf" srcId="{2CEBA927-0ED0-4768-A839-BFC8F61ACD97}" destId="{7B2DFC9A-34F2-4C52-9134-61208100ABAE}" srcOrd="3" destOrd="0" presId="urn:microsoft.com/office/officeart/2005/8/layout/orgChart1"/>
    <dgm:cxn modelId="{2065F960-DCB9-4CE2-BFCE-7F8B87B09EEF}" type="presParOf" srcId="{7B2DFC9A-34F2-4C52-9134-61208100ABAE}" destId="{D114425C-0A1A-4B9B-8E3F-0C51D9F492AD}" srcOrd="0" destOrd="0" presId="urn:microsoft.com/office/officeart/2005/8/layout/orgChart1"/>
    <dgm:cxn modelId="{A8542EFB-6195-40A4-8FE3-9C856441D2CE}" type="presParOf" srcId="{D114425C-0A1A-4B9B-8E3F-0C51D9F492AD}" destId="{E3FCF92E-0A47-4F0A-B93F-EAFA8029CF11}" srcOrd="0" destOrd="0" presId="urn:microsoft.com/office/officeart/2005/8/layout/orgChart1"/>
    <dgm:cxn modelId="{CBAC9473-A977-4EA1-AC8B-2019235DF647}" type="presParOf" srcId="{D114425C-0A1A-4B9B-8E3F-0C51D9F492AD}" destId="{CA191FEA-FC89-4A81-8120-C866D79C0CF4}" srcOrd="1" destOrd="0" presId="urn:microsoft.com/office/officeart/2005/8/layout/orgChart1"/>
    <dgm:cxn modelId="{C7DA0046-4417-49CA-B3FB-6DD2CBFCC2F1}" type="presParOf" srcId="{7B2DFC9A-34F2-4C52-9134-61208100ABAE}" destId="{ADD981AC-2215-46B3-B492-4CF8A86D6041}" srcOrd="1" destOrd="0" presId="urn:microsoft.com/office/officeart/2005/8/layout/orgChart1"/>
    <dgm:cxn modelId="{A7301D47-8A7A-4150-B88A-B49FA31669BE}" type="presParOf" srcId="{7B2DFC9A-34F2-4C52-9134-61208100ABAE}" destId="{28BB1C61-2C10-425D-9C1A-8CDD31291208}" srcOrd="2" destOrd="0" presId="urn:microsoft.com/office/officeart/2005/8/layout/orgChart1"/>
    <dgm:cxn modelId="{1E5E982D-7F90-4573-B2A5-B4D0CC1F342D}" type="presParOf" srcId="{2CEBA927-0ED0-4768-A839-BFC8F61ACD97}" destId="{1AA8D5CF-A7F7-4CC2-AFFF-8E004CCAB838}" srcOrd="4" destOrd="0" presId="urn:microsoft.com/office/officeart/2005/8/layout/orgChart1"/>
    <dgm:cxn modelId="{46C11B9F-AA18-47CF-A273-FA606D60C8F3}" type="presParOf" srcId="{2CEBA927-0ED0-4768-A839-BFC8F61ACD97}" destId="{A56BF6E4-9F9D-4010-96EE-0BFD86F0A21B}" srcOrd="5" destOrd="0" presId="urn:microsoft.com/office/officeart/2005/8/layout/orgChart1"/>
    <dgm:cxn modelId="{7E54F3CC-6FD3-4DD7-B571-BBAA132A87F2}" type="presParOf" srcId="{A56BF6E4-9F9D-4010-96EE-0BFD86F0A21B}" destId="{F23896DE-3202-4CAD-8B22-C9C640E3565D}" srcOrd="0" destOrd="0" presId="urn:microsoft.com/office/officeart/2005/8/layout/orgChart1"/>
    <dgm:cxn modelId="{96EE38FB-4BA1-4489-8DF5-6C81AB93E5AA}" type="presParOf" srcId="{F23896DE-3202-4CAD-8B22-C9C640E3565D}" destId="{6DD203C2-3EA5-48A7-ABF4-8681D1106B2D}" srcOrd="0" destOrd="0" presId="urn:microsoft.com/office/officeart/2005/8/layout/orgChart1"/>
    <dgm:cxn modelId="{FBCF6F01-1A61-434F-A836-1465F005FCFE}" type="presParOf" srcId="{F23896DE-3202-4CAD-8B22-C9C640E3565D}" destId="{858B2BC9-7798-4651-A6A9-AE401F4E0D0E}" srcOrd="1" destOrd="0" presId="urn:microsoft.com/office/officeart/2005/8/layout/orgChart1"/>
    <dgm:cxn modelId="{EABDD6F8-4445-4FCF-AC51-8E3E61B85523}" type="presParOf" srcId="{A56BF6E4-9F9D-4010-96EE-0BFD86F0A21B}" destId="{C3EE6336-EE26-4B47-9F39-68EE8A1AC067}" srcOrd="1" destOrd="0" presId="urn:microsoft.com/office/officeart/2005/8/layout/orgChart1"/>
    <dgm:cxn modelId="{2BF1EA8F-1484-43E2-BFF7-BA406AF0D09C}" type="presParOf" srcId="{A56BF6E4-9F9D-4010-96EE-0BFD86F0A21B}" destId="{B6DAD61A-71F0-4215-A57B-17DD62DF8706}" srcOrd="2" destOrd="0" presId="urn:microsoft.com/office/officeart/2005/8/layout/orgChart1"/>
    <dgm:cxn modelId="{6C210A4C-A014-469A-B232-EFD938289C6C}" type="presParOf" srcId="{2D0C06B5-9BBF-4CB0-A7C2-4FC86BC508A1}" destId="{F704E4F5-ED58-48A5-831E-3E09268D60A8}" srcOrd="2" destOrd="0" presId="urn:microsoft.com/office/officeart/2005/8/layout/orgChart1"/>
    <dgm:cxn modelId="{EB1ACB03-A184-4E6E-B3D2-E620BAE20E32}" type="presParOf" srcId="{47C91860-E50B-4795-98BA-0BB71F866600}" destId="{F026E0F5-ED3B-4F9F-BAA2-1E686894B5A8}" srcOrd="10" destOrd="0" presId="urn:microsoft.com/office/officeart/2005/8/layout/orgChart1"/>
    <dgm:cxn modelId="{E98400D5-7E60-4BB2-BDCC-B3C6ABC5645B}" type="presParOf" srcId="{47C91860-E50B-4795-98BA-0BB71F866600}" destId="{CA06909C-FE4F-410A-BAC0-3CDF81ABA4DF}" srcOrd="11" destOrd="0" presId="urn:microsoft.com/office/officeart/2005/8/layout/orgChart1"/>
    <dgm:cxn modelId="{49F13F2B-2D7C-46B0-BFAB-3675FD66FC40}" type="presParOf" srcId="{CA06909C-FE4F-410A-BAC0-3CDF81ABA4DF}" destId="{18E6B2C7-EF61-4A1A-B9CF-0E376F7F8471}" srcOrd="0" destOrd="0" presId="urn:microsoft.com/office/officeart/2005/8/layout/orgChart1"/>
    <dgm:cxn modelId="{68ECCED1-B412-4087-A307-9CB9901512BB}" type="presParOf" srcId="{18E6B2C7-EF61-4A1A-B9CF-0E376F7F8471}" destId="{7FA73829-21E9-4516-9724-C2B5F4FB503B}" srcOrd="0" destOrd="0" presId="urn:microsoft.com/office/officeart/2005/8/layout/orgChart1"/>
    <dgm:cxn modelId="{C0A282FD-FF33-48A7-929A-F899A5D30B0D}" type="presParOf" srcId="{18E6B2C7-EF61-4A1A-B9CF-0E376F7F8471}" destId="{701DD2D0-05CA-4FC5-B53D-3A6C7057F59E}" srcOrd="1" destOrd="0" presId="urn:microsoft.com/office/officeart/2005/8/layout/orgChart1"/>
    <dgm:cxn modelId="{24364744-24E5-4AA0-9767-05A20BA539F6}" type="presParOf" srcId="{CA06909C-FE4F-410A-BAC0-3CDF81ABA4DF}" destId="{88B4A53A-51EB-420E-87DF-F6F2F223F057}" srcOrd="1" destOrd="0" presId="urn:microsoft.com/office/officeart/2005/8/layout/orgChart1"/>
    <dgm:cxn modelId="{F1E4B1B2-D557-41DA-ADAC-51559EA94A64}" type="presParOf" srcId="{88B4A53A-51EB-420E-87DF-F6F2F223F057}" destId="{27B01D3B-41B2-4680-88C8-3B3FA20BA59C}" srcOrd="0" destOrd="0" presId="urn:microsoft.com/office/officeart/2005/8/layout/orgChart1"/>
    <dgm:cxn modelId="{656786E5-2FA8-471F-B332-0ADE0B03303A}" type="presParOf" srcId="{88B4A53A-51EB-420E-87DF-F6F2F223F057}" destId="{4E1709F9-459F-44B8-88A1-85DB4A095523}" srcOrd="1" destOrd="0" presId="urn:microsoft.com/office/officeart/2005/8/layout/orgChart1"/>
    <dgm:cxn modelId="{D87DF27D-02B9-43B3-9B12-4B32A4BC19D3}" type="presParOf" srcId="{4E1709F9-459F-44B8-88A1-85DB4A095523}" destId="{C2AFB37E-C97A-43B9-AFFD-A67FF52E6338}" srcOrd="0" destOrd="0" presId="urn:microsoft.com/office/officeart/2005/8/layout/orgChart1"/>
    <dgm:cxn modelId="{892AA4AD-E7A9-4266-A651-C9A430297420}" type="presParOf" srcId="{C2AFB37E-C97A-43B9-AFFD-A67FF52E6338}" destId="{D0BFEC6B-D0BF-4E01-973B-76F969181AC7}" srcOrd="0" destOrd="0" presId="urn:microsoft.com/office/officeart/2005/8/layout/orgChart1"/>
    <dgm:cxn modelId="{A6CB16DF-8B7D-4CFB-BCFE-3F686005A406}" type="presParOf" srcId="{C2AFB37E-C97A-43B9-AFFD-A67FF52E6338}" destId="{D9301984-E5BC-4670-B814-778105591746}" srcOrd="1" destOrd="0" presId="urn:microsoft.com/office/officeart/2005/8/layout/orgChart1"/>
    <dgm:cxn modelId="{3A56F8FE-A962-43BC-9489-D72CEE06E99E}" type="presParOf" srcId="{4E1709F9-459F-44B8-88A1-85DB4A095523}" destId="{A66EC17E-7CF0-48BA-B652-2F7B6CA11BA1}" srcOrd="1" destOrd="0" presId="urn:microsoft.com/office/officeart/2005/8/layout/orgChart1"/>
    <dgm:cxn modelId="{D16621A8-6E22-40B3-860A-FF5CDA3F0694}" type="presParOf" srcId="{4E1709F9-459F-44B8-88A1-85DB4A095523}" destId="{40D9A00C-8B9A-48DA-A140-79EC586FCED8}" srcOrd="2" destOrd="0" presId="urn:microsoft.com/office/officeart/2005/8/layout/orgChart1"/>
    <dgm:cxn modelId="{D9805373-D739-4826-AC03-3DD636BA0AD6}" type="presParOf" srcId="{88B4A53A-51EB-420E-87DF-F6F2F223F057}" destId="{ECD50D1A-03A4-4332-B55A-CB480998D7AE}" srcOrd="2" destOrd="0" presId="urn:microsoft.com/office/officeart/2005/8/layout/orgChart1"/>
    <dgm:cxn modelId="{08459C6A-D839-4BC8-A287-9E13AE7277ED}" type="presParOf" srcId="{88B4A53A-51EB-420E-87DF-F6F2F223F057}" destId="{80DCFFD2-5C13-4142-81DC-329EAAEB2E6C}" srcOrd="3" destOrd="0" presId="urn:microsoft.com/office/officeart/2005/8/layout/orgChart1"/>
    <dgm:cxn modelId="{537F0E78-9411-4DEF-9509-D9FB67819B92}" type="presParOf" srcId="{80DCFFD2-5C13-4142-81DC-329EAAEB2E6C}" destId="{3DE89891-A2F3-426C-B6B5-CC1EE93DA464}" srcOrd="0" destOrd="0" presId="urn:microsoft.com/office/officeart/2005/8/layout/orgChart1"/>
    <dgm:cxn modelId="{040E4373-2CF4-4B57-8BAD-651A6F506AEB}" type="presParOf" srcId="{3DE89891-A2F3-426C-B6B5-CC1EE93DA464}" destId="{6B7E8D8E-6E89-493B-BEBF-C60B0BACF027}" srcOrd="0" destOrd="0" presId="urn:microsoft.com/office/officeart/2005/8/layout/orgChart1"/>
    <dgm:cxn modelId="{FEC51FAD-B8E3-4606-B070-83752FD58840}" type="presParOf" srcId="{3DE89891-A2F3-426C-B6B5-CC1EE93DA464}" destId="{2153238D-B9B9-4972-B664-6D7202CFB7F8}" srcOrd="1" destOrd="0" presId="urn:microsoft.com/office/officeart/2005/8/layout/orgChart1"/>
    <dgm:cxn modelId="{545061C6-7842-4B97-84E1-D423F6C045A4}" type="presParOf" srcId="{80DCFFD2-5C13-4142-81DC-329EAAEB2E6C}" destId="{AEE32AF7-4EBC-41D1-B75A-69C493660433}" srcOrd="1" destOrd="0" presId="urn:microsoft.com/office/officeart/2005/8/layout/orgChart1"/>
    <dgm:cxn modelId="{2AF5FC90-79B6-4147-9B1D-79886882C8FA}" type="presParOf" srcId="{80DCFFD2-5C13-4142-81DC-329EAAEB2E6C}" destId="{741988AD-B1CE-4FC7-BF69-7C99AAFEB4F0}" srcOrd="2" destOrd="0" presId="urn:microsoft.com/office/officeart/2005/8/layout/orgChart1"/>
    <dgm:cxn modelId="{9B8295D0-F554-481E-90B2-0A206DDEC0ED}" type="presParOf" srcId="{88B4A53A-51EB-420E-87DF-F6F2F223F057}" destId="{D57ACB4F-8465-48FB-A43A-E215869A485C}" srcOrd="4" destOrd="0" presId="urn:microsoft.com/office/officeart/2005/8/layout/orgChart1"/>
    <dgm:cxn modelId="{AA29FB5A-FD7D-485B-A921-942640899ED7}" type="presParOf" srcId="{88B4A53A-51EB-420E-87DF-F6F2F223F057}" destId="{C15DCF4E-DF9A-45C0-8399-F5BCCA06C83E}" srcOrd="5" destOrd="0" presId="urn:microsoft.com/office/officeart/2005/8/layout/orgChart1"/>
    <dgm:cxn modelId="{55F2D4A4-6128-4833-9777-A7180E8B0613}" type="presParOf" srcId="{C15DCF4E-DF9A-45C0-8399-F5BCCA06C83E}" destId="{D3C84809-09A0-44EF-8083-A657E3C1A7E1}" srcOrd="0" destOrd="0" presId="urn:microsoft.com/office/officeart/2005/8/layout/orgChart1"/>
    <dgm:cxn modelId="{AF422E6C-B6F2-4F8A-8BB5-FE858F92B7A1}" type="presParOf" srcId="{D3C84809-09A0-44EF-8083-A657E3C1A7E1}" destId="{54918674-40C4-4657-BEF9-81F781BD91E9}" srcOrd="0" destOrd="0" presId="urn:microsoft.com/office/officeart/2005/8/layout/orgChart1"/>
    <dgm:cxn modelId="{6F4F3DAB-B140-4682-88E1-335AD12F8BE9}" type="presParOf" srcId="{D3C84809-09A0-44EF-8083-A657E3C1A7E1}" destId="{F6A4F673-365E-402A-9799-34B0AA486C56}" srcOrd="1" destOrd="0" presId="urn:microsoft.com/office/officeart/2005/8/layout/orgChart1"/>
    <dgm:cxn modelId="{04DBB3D5-2DA9-44DC-A8D0-BF7AEE362A46}" type="presParOf" srcId="{C15DCF4E-DF9A-45C0-8399-F5BCCA06C83E}" destId="{4866D133-249F-476D-846D-B86C9BC55630}" srcOrd="1" destOrd="0" presId="urn:microsoft.com/office/officeart/2005/8/layout/orgChart1"/>
    <dgm:cxn modelId="{49B6F93F-4E13-49E2-B69F-0EB7E79F2C26}" type="presParOf" srcId="{C15DCF4E-DF9A-45C0-8399-F5BCCA06C83E}" destId="{5F5A62AD-3E0A-4D3B-8744-B3734A7DF691}" srcOrd="2" destOrd="0" presId="urn:microsoft.com/office/officeart/2005/8/layout/orgChart1"/>
    <dgm:cxn modelId="{BFFAD287-6960-4A89-9A71-106A0536793B}" type="presParOf" srcId="{CA06909C-FE4F-410A-BAC0-3CDF81ABA4DF}" destId="{B953E279-9595-418D-B3CD-BE7972132CF6}" srcOrd="2" destOrd="0" presId="urn:microsoft.com/office/officeart/2005/8/layout/orgChart1"/>
    <dgm:cxn modelId="{05D37746-9C1E-4105-A551-BB5F3B63FA37}" type="presParOf" srcId="{7A931892-AC45-4590-9C61-562C4DC8AC74}" destId="{72F341B4-D08B-4C32-9A33-9C9A4C76BBC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A945697F-7A71-41F7-BFA3-3606004C59DD}" type="doc">
      <dgm:prSet loTypeId="urn:microsoft.com/office/officeart/2005/8/layout/hList1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ES"/>
        </a:p>
      </dgm:t>
    </dgm:pt>
    <dgm:pt modelId="{E940287A-A14F-44DC-A000-656C3633C1CB}">
      <dgm:prSet phldrT="[Texto]"/>
      <dgm:spPr/>
      <dgm:t>
        <a:bodyPr/>
        <a:lstStyle/>
        <a:p>
          <a:r>
            <a:rPr lang="en-US" dirty="0" err="1"/>
            <a:t>Madrid_latino</a:t>
          </a:r>
          <a:endParaRPr lang="es-ES" dirty="0"/>
        </a:p>
      </dgm:t>
    </dgm:pt>
    <dgm:pt modelId="{E6BFD26A-4B83-4B5B-B16B-F712362A83D6}" type="parTrans" cxnId="{785F0AF4-77F6-49C0-8CB7-9789AB607B55}">
      <dgm:prSet/>
      <dgm:spPr/>
      <dgm:t>
        <a:bodyPr/>
        <a:lstStyle/>
        <a:p>
          <a:endParaRPr lang="es-ES"/>
        </a:p>
      </dgm:t>
    </dgm:pt>
    <dgm:pt modelId="{E0AF4E46-A7A7-4137-9604-30F2EBEA0F8B}" type="sibTrans" cxnId="{785F0AF4-77F6-49C0-8CB7-9789AB607B55}">
      <dgm:prSet/>
      <dgm:spPr/>
      <dgm:t>
        <a:bodyPr/>
        <a:lstStyle/>
        <a:p>
          <a:endParaRPr lang="es-ES"/>
        </a:p>
      </dgm:t>
    </dgm:pt>
    <dgm:pt modelId="{CE934624-D61C-4955-AA32-E53082B03EBB}">
      <dgm:prSet phldrT="[Texto]"/>
      <dgm:spPr/>
      <dgm:t>
        <a:bodyPr/>
        <a:lstStyle/>
        <a:p>
          <a:r>
            <a:rPr lang="es-ES" dirty="0"/>
            <a:t>Peruvian Restaurant</a:t>
          </a:r>
        </a:p>
      </dgm:t>
    </dgm:pt>
    <dgm:pt modelId="{108CD6EE-5D10-4E32-A07C-02D5C3E2D637}" type="parTrans" cxnId="{FFF50624-2F81-41B4-B8A7-E1FC3CCAE261}">
      <dgm:prSet/>
      <dgm:spPr/>
      <dgm:t>
        <a:bodyPr/>
        <a:lstStyle/>
        <a:p>
          <a:endParaRPr lang="es-ES"/>
        </a:p>
      </dgm:t>
    </dgm:pt>
    <dgm:pt modelId="{6BF6C18C-92C1-4AB8-89D1-6394A79FF4B1}" type="sibTrans" cxnId="{FFF50624-2F81-41B4-B8A7-E1FC3CCAE261}">
      <dgm:prSet/>
      <dgm:spPr/>
      <dgm:t>
        <a:bodyPr/>
        <a:lstStyle/>
        <a:p>
          <a:endParaRPr lang="es-ES"/>
        </a:p>
      </dgm:t>
    </dgm:pt>
    <dgm:pt modelId="{B02363B1-4165-4CC9-8969-C93AAED97B7A}">
      <dgm:prSet phldrT="[Texto]"/>
      <dgm:spPr/>
      <dgm:t>
        <a:bodyPr/>
        <a:lstStyle/>
        <a:p>
          <a:r>
            <a:rPr lang="es-ES" dirty="0" err="1"/>
            <a:t>Latin</a:t>
          </a:r>
          <a:r>
            <a:rPr lang="es-ES" dirty="0"/>
            <a:t> American Restaurant</a:t>
          </a:r>
        </a:p>
      </dgm:t>
    </dgm:pt>
    <dgm:pt modelId="{0B370198-C4ED-4D12-9923-D0E1FD857C1C}" type="parTrans" cxnId="{250BE9E6-B900-4A5D-A491-EF83E3D5020B}">
      <dgm:prSet/>
      <dgm:spPr/>
      <dgm:t>
        <a:bodyPr/>
        <a:lstStyle/>
        <a:p>
          <a:endParaRPr lang="es-ES"/>
        </a:p>
      </dgm:t>
    </dgm:pt>
    <dgm:pt modelId="{60F76893-7C4D-450F-A6B0-F417315D2221}" type="sibTrans" cxnId="{250BE9E6-B900-4A5D-A491-EF83E3D5020B}">
      <dgm:prSet/>
      <dgm:spPr/>
      <dgm:t>
        <a:bodyPr/>
        <a:lstStyle/>
        <a:p>
          <a:endParaRPr lang="es-ES"/>
        </a:p>
      </dgm:t>
    </dgm:pt>
    <dgm:pt modelId="{85D48F7E-64C4-4B22-AAEC-B80B02929050}">
      <dgm:prSet phldrT="[Texto]"/>
      <dgm:spPr/>
      <dgm:t>
        <a:bodyPr/>
        <a:lstStyle/>
        <a:p>
          <a:r>
            <a:rPr lang="en-US" dirty="0" err="1"/>
            <a:t>Madrid_asian</a:t>
          </a:r>
          <a:endParaRPr lang="es-ES" dirty="0"/>
        </a:p>
      </dgm:t>
    </dgm:pt>
    <dgm:pt modelId="{852413E6-2C4A-44DF-9145-F942B8A9F952}" type="parTrans" cxnId="{7E761A1A-C5BD-4D54-8030-F83BF356BFE2}">
      <dgm:prSet/>
      <dgm:spPr/>
      <dgm:t>
        <a:bodyPr/>
        <a:lstStyle/>
        <a:p>
          <a:endParaRPr lang="es-ES"/>
        </a:p>
      </dgm:t>
    </dgm:pt>
    <dgm:pt modelId="{4E018D56-1A03-4A59-92B6-AB3722AA82C4}" type="sibTrans" cxnId="{7E761A1A-C5BD-4D54-8030-F83BF356BFE2}">
      <dgm:prSet/>
      <dgm:spPr/>
      <dgm:t>
        <a:bodyPr/>
        <a:lstStyle/>
        <a:p>
          <a:endParaRPr lang="es-ES"/>
        </a:p>
      </dgm:t>
    </dgm:pt>
    <dgm:pt modelId="{B458A2C7-77E3-417A-AAA3-0AE649F90D14}">
      <dgm:prSet phldrT="[Texto]"/>
      <dgm:spPr/>
      <dgm:t>
        <a:bodyPr/>
        <a:lstStyle/>
        <a:p>
          <a:r>
            <a:rPr lang="es-ES" dirty="0" err="1"/>
            <a:t>Dumpling</a:t>
          </a:r>
          <a:r>
            <a:rPr lang="es-ES" dirty="0"/>
            <a:t> Restaurant</a:t>
          </a:r>
        </a:p>
      </dgm:t>
    </dgm:pt>
    <dgm:pt modelId="{208943EC-09F3-4A59-A8F1-63A4DA83E5C9}" type="parTrans" cxnId="{4DBF7E04-D135-41B8-90EB-792B6F5FAF5B}">
      <dgm:prSet/>
      <dgm:spPr/>
      <dgm:t>
        <a:bodyPr/>
        <a:lstStyle/>
        <a:p>
          <a:endParaRPr lang="es-ES"/>
        </a:p>
      </dgm:t>
    </dgm:pt>
    <dgm:pt modelId="{E6CFBF42-82BD-4383-96F2-830D8EC730F5}" type="sibTrans" cxnId="{4DBF7E04-D135-41B8-90EB-792B6F5FAF5B}">
      <dgm:prSet/>
      <dgm:spPr/>
      <dgm:t>
        <a:bodyPr/>
        <a:lstStyle/>
        <a:p>
          <a:endParaRPr lang="es-ES"/>
        </a:p>
      </dgm:t>
    </dgm:pt>
    <dgm:pt modelId="{107D3EDA-819E-4B5D-9C76-3AE3A8733C2A}">
      <dgm:prSet phldrT="[Texto]"/>
      <dgm:spPr/>
      <dgm:t>
        <a:bodyPr/>
        <a:lstStyle/>
        <a:p>
          <a:r>
            <a:rPr lang="es-ES" dirty="0"/>
            <a:t>Ramen Restaurant</a:t>
          </a:r>
        </a:p>
      </dgm:t>
    </dgm:pt>
    <dgm:pt modelId="{CE5E9BFF-CDF6-4E07-8CC0-FA1CBF63A9C1}" type="parTrans" cxnId="{750994F3-CEED-451D-856B-995379C763A2}">
      <dgm:prSet/>
      <dgm:spPr/>
      <dgm:t>
        <a:bodyPr/>
        <a:lstStyle/>
        <a:p>
          <a:endParaRPr lang="es-ES"/>
        </a:p>
      </dgm:t>
    </dgm:pt>
    <dgm:pt modelId="{DE8CB9CA-2363-441E-9678-43A2075D3EBC}" type="sibTrans" cxnId="{750994F3-CEED-451D-856B-995379C763A2}">
      <dgm:prSet/>
      <dgm:spPr/>
      <dgm:t>
        <a:bodyPr/>
        <a:lstStyle/>
        <a:p>
          <a:endParaRPr lang="es-ES"/>
        </a:p>
      </dgm:t>
    </dgm:pt>
    <dgm:pt modelId="{F42C5E92-1C65-4326-83C3-697EA8A421B1}">
      <dgm:prSet phldrT="[Texto]"/>
      <dgm:spPr/>
      <dgm:t>
        <a:bodyPr/>
        <a:lstStyle/>
        <a:p>
          <a:r>
            <a:rPr lang="en-US" dirty="0" err="1"/>
            <a:t>madrid_European</a:t>
          </a:r>
          <a:endParaRPr lang="es-ES" dirty="0"/>
        </a:p>
      </dgm:t>
    </dgm:pt>
    <dgm:pt modelId="{CBAA74E3-8319-4095-9A51-F84C71D5020C}" type="parTrans" cxnId="{2CC77198-1A29-4EF0-ABC6-6FF1C558AC60}">
      <dgm:prSet/>
      <dgm:spPr/>
      <dgm:t>
        <a:bodyPr/>
        <a:lstStyle/>
        <a:p>
          <a:endParaRPr lang="es-ES"/>
        </a:p>
      </dgm:t>
    </dgm:pt>
    <dgm:pt modelId="{EB43E0C1-F162-47A3-A26C-30767E45C4F3}" type="sibTrans" cxnId="{2CC77198-1A29-4EF0-ABC6-6FF1C558AC60}">
      <dgm:prSet/>
      <dgm:spPr/>
      <dgm:t>
        <a:bodyPr/>
        <a:lstStyle/>
        <a:p>
          <a:endParaRPr lang="es-ES"/>
        </a:p>
      </dgm:t>
    </dgm:pt>
    <dgm:pt modelId="{FECF1513-F1A4-4ED0-ADF5-3AAB4A310327}">
      <dgm:prSet phldrT="[Texto]"/>
      <dgm:spPr/>
      <dgm:t>
        <a:bodyPr/>
        <a:lstStyle/>
        <a:p>
          <a:r>
            <a:rPr lang="es-ES" dirty="0" err="1"/>
            <a:t>Persian</a:t>
          </a:r>
          <a:r>
            <a:rPr lang="es-ES" dirty="0"/>
            <a:t> Restaurant</a:t>
          </a:r>
        </a:p>
      </dgm:t>
    </dgm:pt>
    <dgm:pt modelId="{2DAB8E43-B1E6-4C9B-BBB7-4C6601F1D953}" type="parTrans" cxnId="{221CD83E-D7DD-4656-836F-3FD01C3F3750}">
      <dgm:prSet/>
      <dgm:spPr/>
      <dgm:t>
        <a:bodyPr/>
        <a:lstStyle/>
        <a:p>
          <a:endParaRPr lang="es-ES"/>
        </a:p>
      </dgm:t>
    </dgm:pt>
    <dgm:pt modelId="{6DB2DB00-DE18-4EAA-8C6F-1D1AEA2BCD94}" type="sibTrans" cxnId="{221CD83E-D7DD-4656-836F-3FD01C3F3750}">
      <dgm:prSet/>
      <dgm:spPr/>
      <dgm:t>
        <a:bodyPr/>
        <a:lstStyle/>
        <a:p>
          <a:endParaRPr lang="es-ES"/>
        </a:p>
      </dgm:t>
    </dgm:pt>
    <dgm:pt modelId="{7F5E47B1-A338-4212-8296-AE4A421A9809}">
      <dgm:prSet phldrT="[Texto]"/>
      <dgm:spPr/>
      <dgm:t>
        <a:bodyPr/>
        <a:lstStyle/>
        <a:p>
          <a:r>
            <a:rPr lang="es-ES" dirty="0" err="1"/>
            <a:t>Middle</a:t>
          </a:r>
          <a:r>
            <a:rPr lang="es-ES" dirty="0"/>
            <a:t> Eastern Restaurant</a:t>
          </a:r>
        </a:p>
      </dgm:t>
    </dgm:pt>
    <dgm:pt modelId="{FBFE2C6F-7D24-4557-B35D-F138946F256B}" type="parTrans" cxnId="{E2424E4E-8EC4-4DB3-9B04-75E7596612DC}">
      <dgm:prSet/>
      <dgm:spPr/>
      <dgm:t>
        <a:bodyPr/>
        <a:lstStyle/>
        <a:p>
          <a:endParaRPr lang="es-ES"/>
        </a:p>
      </dgm:t>
    </dgm:pt>
    <dgm:pt modelId="{E5868D7A-A1B1-40E8-BC58-633398B5A15A}" type="sibTrans" cxnId="{E2424E4E-8EC4-4DB3-9B04-75E7596612DC}">
      <dgm:prSet/>
      <dgm:spPr/>
      <dgm:t>
        <a:bodyPr/>
        <a:lstStyle/>
        <a:p>
          <a:endParaRPr lang="es-ES"/>
        </a:p>
      </dgm:t>
    </dgm:pt>
    <dgm:pt modelId="{B3C26480-059D-477C-B36C-F40F9ADE3A6B}">
      <dgm:prSet phldrT="[Texto]"/>
      <dgm:spPr/>
      <dgm:t>
        <a:bodyPr/>
        <a:lstStyle/>
        <a:p>
          <a:r>
            <a:rPr lang="en-US" dirty="0" err="1"/>
            <a:t>Madrid_middleeast</a:t>
          </a:r>
          <a:endParaRPr lang="es-ES" dirty="0"/>
        </a:p>
      </dgm:t>
    </dgm:pt>
    <dgm:pt modelId="{B8D53F25-FB8C-481A-86E2-E631B193527F}" type="parTrans" cxnId="{38A7B83E-5635-4B29-9E02-9CF342540757}">
      <dgm:prSet/>
      <dgm:spPr/>
      <dgm:t>
        <a:bodyPr/>
        <a:lstStyle/>
        <a:p>
          <a:endParaRPr lang="es-ES"/>
        </a:p>
      </dgm:t>
    </dgm:pt>
    <dgm:pt modelId="{29AFF4C9-AC01-4B48-A2B3-93AA10831195}" type="sibTrans" cxnId="{38A7B83E-5635-4B29-9E02-9CF342540757}">
      <dgm:prSet/>
      <dgm:spPr/>
      <dgm:t>
        <a:bodyPr/>
        <a:lstStyle/>
        <a:p>
          <a:endParaRPr lang="es-ES"/>
        </a:p>
      </dgm:t>
    </dgm:pt>
    <dgm:pt modelId="{1C7066C8-B505-486C-8FE6-DE75BBB5FB90}">
      <dgm:prSet phldrT="[Texto]"/>
      <dgm:spPr/>
      <dgm:t>
        <a:bodyPr/>
        <a:lstStyle/>
        <a:p>
          <a:r>
            <a:rPr lang="es-ES" dirty="0"/>
            <a:t>French Restaurant</a:t>
          </a:r>
        </a:p>
      </dgm:t>
    </dgm:pt>
    <dgm:pt modelId="{638EDD9F-C451-4783-8046-C62DFBE04EFD}" type="parTrans" cxnId="{8815BFB7-9D23-46D6-B3C5-B7DB7B318AFE}">
      <dgm:prSet/>
      <dgm:spPr/>
      <dgm:t>
        <a:bodyPr/>
        <a:lstStyle/>
        <a:p>
          <a:endParaRPr lang="es-ES"/>
        </a:p>
      </dgm:t>
    </dgm:pt>
    <dgm:pt modelId="{047F8C5A-A0CC-4BA7-AC8B-F7D777ED5F3B}" type="sibTrans" cxnId="{8815BFB7-9D23-46D6-B3C5-B7DB7B318AFE}">
      <dgm:prSet/>
      <dgm:spPr/>
      <dgm:t>
        <a:bodyPr/>
        <a:lstStyle/>
        <a:p>
          <a:endParaRPr lang="es-ES"/>
        </a:p>
      </dgm:t>
    </dgm:pt>
    <dgm:pt modelId="{1E1D06B4-0014-470D-8752-2791AADD9908}">
      <dgm:prSet phldrT="[Texto]"/>
      <dgm:spPr/>
      <dgm:t>
        <a:bodyPr/>
        <a:lstStyle/>
        <a:p>
          <a:r>
            <a:rPr lang="es-ES" dirty="0" err="1"/>
            <a:t>Mexican</a:t>
          </a:r>
          <a:r>
            <a:rPr lang="es-ES" dirty="0"/>
            <a:t> Restaurant</a:t>
          </a:r>
        </a:p>
      </dgm:t>
    </dgm:pt>
    <dgm:pt modelId="{651A9E32-9DD4-46D0-89FE-7C2C7703CBD4}" type="parTrans" cxnId="{09E66A27-FA5D-4352-A545-E1BB706ED2E7}">
      <dgm:prSet/>
      <dgm:spPr/>
      <dgm:t>
        <a:bodyPr/>
        <a:lstStyle/>
        <a:p>
          <a:endParaRPr lang="es-ES"/>
        </a:p>
      </dgm:t>
    </dgm:pt>
    <dgm:pt modelId="{5071BB18-B37D-46F6-AF7F-FDF649C3387B}" type="sibTrans" cxnId="{09E66A27-FA5D-4352-A545-E1BB706ED2E7}">
      <dgm:prSet/>
      <dgm:spPr/>
      <dgm:t>
        <a:bodyPr/>
        <a:lstStyle/>
        <a:p>
          <a:endParaRPr lang="es-ES"/>
        </a:p>
      </dgm:t>
    </dgm:pt>
    <dgm:pt modelId="{F8E46D36-1936-4882-9411-F4D41FF8B100}">
      <dgm:prSet phldrT="[Texto]"/>
      <dgm:spPr/>
      <dgm:t>
        <a:bodyPr/>
        <a:lstStyle/>
        <a:p>
          <a:r>
            <a:rPr lang="es-ES" dirty="0" err="1"/>
            <a:t>Mediterranean</a:t>
          </a:r>
          <a:r>
            <a:rPr lang="es-ES" dirty="0"/>
            <a:t> Restaurant</a:t>
          </a:r>
        </a:p>
      </dgm:t>
    </dgm:pt>
    <dgm:pt modelId="{E569D64C-1F88-4983-94FF-EFBC34948C89}" type="parTrans" cxnId="{135165DC-B8EF-4C0A-8F8B-F99CC4070CF9}">
      <dgm:prSet/>
      <dgm:spPr/>
      <dgm:t>
        <a:bodyPr/>
        <a:lstStyle/>
        <a:p>
          <a:endParaRPr lang="es-ES"/>
        </a:p>
      </dgm:t>
    </dgm:pt>
    <dgm:pt modelId="{84AA3056-0FAF-4628-991D-D118E68BFD60}" type="sibTrans" cxnId="{135165DC-B8EF-4C0A-8F8B-F99CC4070CF9}">
      <dgm:prSet/>
      <dgm:spPr/>
      <dgm:t>
        <a:bodyPr/>
        <a:lstStyle/>
        <a:p>
          <a:endParaRPr lang="es-ES"/>
        </a:p>
      </dgm:t>
    </dgm:pt>
    <dgm:pt modelId="{B67B198F-82C6-4FC2-94E6-41E446DE717F}">
      <dgm:prSet phldrT="[Texto]"/>
      <dgm:spPr/>
      <dgm:t>
        <a:bodyPr/>
        <a:lstStyle/>
        <a:p>
          <a:r>
            <a:rPr lang="es-ES" dirty="0" err="1"/>
            <a:t>Argentinian</a:t>
          </a:r>
          <a:r>
            <a:rPr lang="es-ES" dirty="0"/>
            <a:t> Restaurant</a:t>
          </a:r>
        </a:p>
      </dgm:t>
    </dgm:pt>
    <dgm:pt modelId="{9FA7A245-216E-4F74-B88F-40723C01664B}" type="parTrans" cxnId="{0FE7D9FA-55FF-4FDB-84F8-DA8A61632011}">
      <dgm:prSet/>
      <dgm:spPr/>
      <dgm:t>
        <a:bodyPr/>
        <a:lstStyle/>
        <a:p>
          <a:endParaRPr lang="es-ES"/>
        </a:p>
      </dgm:t>
    </dgm:pt>
    <dgm:pt modelId="{3C75117F-04B9-4696-9A0F-1B648A292018}" type="sibTrans" cxnId="{0FE7D9FA-55FF-4FDB-84F8-DA8A61632011}">
      <dgm:prSet/>
      <dgm:spPr/>
      <dgm:t>
        <a:bodyPr/>
        <a:lstStyle/>
        <a:p>
          <a:endParaRPr lang="es-ES"/>
        </a:p>
      </dgm:t>
    </dgm:pt>
    <dgm:pt modelId="{E53E52E2-7EA0-4E28-A5AD-6F14644F8927}">
      <dgm:prSet phldrT="[Texto]"/>
      <dgm:spPr/>
      <dgm:t>
        <a:bodyPr/>
        <a:lstStyle/>
        <a:p>
          <a:r>
            <a:rPr lang="es-ES" dirty="0"/>
            <a:t>Sushi Restaurant</a:t>
          </a:r>
        </a:p>
      </dgm:t>
    </dgm:pt>
    <dgm:pt modelId="{7A041C06-C3DF-401B-869E-37435EC05F91}" type="parTrans" cxnId="{057A13A1-AA13-440F-B1B3-E62CEC3BE8A0}">
      <dgm:prSet/>
      <dgm:spPr/>
      <dgm:t>
        <a:bodyPr/>
        <a:lstStyle/>
        <a:p>
          <a:endParaRPr lang="es-ES"/>
        </a:p>
      </dgm:t>
    </dgm:pt>
    <dgm:pt modelId="{43C291AE-E055-4947-8487-4CA1A0C48BDC}" type="sibTrans" cxnId="{057A13A1-AA13-440F-B1B3-E62CEC3BE8A0}">
      <dgm:prSet/>
      <dgm:spPr/>
      <dgm:t>
        <a:bodyPr/>
        <a:lstStyle/>
        <a:p>
          <a:endParaRPr lang="es-ES"/>
        </a:p>
      </dgm:t>
    </dgm:pt>
    <dgm:pt modelId="{F8B87D93-B3BE-4C08-AE8D-D3D2B5F48ABE}">
      <dgm:prSet phldrT="[Texto]"/>
      <dgm:spPr/>
      <dgm:t>
        <a:bodyPr/>
        <a:lstStyle/>
        <a:p>
          <a:r>
            <a:rPr lang="es-ES" dirty="0" err="1"/>
            <a:t>Vietnamese</a:t>
          </a:r>
          <a:r>
            <a:rPr lang="es-ES" dirty="0"/>
            <a:t> Restaurant</a:t>
          </a:r>
        </a:p>
      </dgm:t>
    </dgm:pt>
    <dgm:pt modelId="{AEB7C26E-D063-463D-B54E-E5AA21499E4A}" type="parTrans" cxnId="{F4402F42-236C-47C9-9700-98470966A1EE}">
      <dgm:prSet/>
      <dgm:spPr/>
      <dgm:t>
        <a:bodyPr/>
        <a:lstStyle/>
        <a:p>
          <a:endParaRPr lang="es-ES"/>
        </a:p>
      </dgm:t>
    </dgm:pt>
    <dgm:pt modelId="{1EF4D402-0F44-477F-A048-77D1321A71FD}" type="sibTrans" cxnId="{F4402F42-236C-47C9-9700-98470966A1EE}">
      <dgm:prSet/>
      <dgm:spPr/>
      <dgm:t>
        <a:bodyPr/>
        <a:lstStyle/>
        <a:p>
          <a:endParaRPr lang="es-ES"/>
        </a:p>
      </dgm:t>
    </dgm:pt>
    <dgm:pt modelId="{CD31E062-39D7-4C74-A6FB-BBCA4DD9109C}">
      <dgm:prSet phldrT="[Texto]"/>
      <dgm:spPr/>
      <dgm:t>
        <a:bodyPr/>
        <a:lstStyle/>
        <a:p>
          <a:r>
            <a:rPr lang="es-ES" dirty="0"/>
            <a:t>Thai Restaurant</a:t>
          </a:r>
        </a:p>
      </dgm:t>
    </dgm:pt>
    <dgm:pt modelId="{1D703561-8513-42A0-B3B2-E34C4D13FCC4}" type="parTrans" cxnId="{D1E469EB-64C4-4F6D-BAAB-8E64A4BA433F}">
      <dgm:prSet/>
      <dgm:spPr/>
      <dgm:t>
        <a:bodyPr/>
        <a:lstStyle/>
        <a:p>
          <a:endParaRPr lang="es-ES"/>
        </a:p>
      </dgm:t>
    </dgm:pt>
    <dgm:pt modelId="{A28CC010-9387-4C3B-9648-3A2B46798F91}" type="sibTrans" cxnId="{D1E469EB-64C4-4F6D-BAAB-8E64A4BA433F}">
      <dgm:prSet/>
      <dgm:spPr/>
      <dgm:t>
        <a:bodyPr/>
        <a:lstStyle/>
        <a:p>
          <a:endParaRPr lang="es-ES"/>
        </a:p>
      </dgm:t>
    </dgm:pt>
    <dgm:pt modelId="{6BD11959-301A-4F3C-A93F-07EC45A95291}">
      <dgm:prSet phldrT="[Texto]"/>
      <dgm:spPr/>
      <dgm:t>
        <a:bodyPr/>
        <a:lstStyle/>
        <a:p>
          <a:r>
            <a:rPr lang="es-ES" dirty="0" err="1"/>
            <a:t>Italian</a:t>
          </a:r>
          <a:r>
            <a:rPr lang="es-ES" dirty="0"/>
            <a:t> Restaurant</a:t>
          </a:r>
        </a:p>
      </dgm:t>
    </dgm:pt>
    <dgm:pt modelId="{825002EF-C15B-4600-8298-5DE6484BCD95}" type="parTrans" cxnId="{4F1755C6-BD9B-4852-9F34-37AEB95C73D0}">
      <dgm:prSet/>
      <dgm:spPr/>
      <dgm:t>
        <a:bodyPr/>
        <a:lstStyle/>
        <a:p>
          <a:endParaRPr lang="es-ES"/>
        </a:p>
      </dgm:t>
    </dgm:pt>
    <dgm:pt modelId="{52C7D636-95D5-4BC9-B4AE-438ABC501CAE}" type="sibTrans" cxnId="{4F1755C6-BD9B-4852-9F34-37AEB95C73D0}">
      <dgm:prSet/>
      <dgm:spPr/>
      <dgm:t>
        <a:bodyPr/>
        <a:lstStyle/>
        <a:p>
          <a:endParaRPr lang="es-ES"/>
        </a:p>
      </dgm:t>
    </dgm:pt>
    <dgm:pt modelId="{DF1EF93C-47BE-497A-9BFE-E070BEA01B7F}">
      <dgm:prSet phldrT="[Texto]"/>
      <dgm:spPr/>
      <dgm:t>
        <a:bodyPr/>
        <a:lstStyle/>
        <a:p>
          <a:r>
            <a:rPr lang="es-ES" dirty="0" err="1"/>
            <a:t>Asian</a:t>
          </a:r>
          <a:r>
            <a:rPr lang="es-ES" dirty="0"/>
            <a:t> Restaurant</a:t>
          </a:r>
        </a:p>
      </dgm:t>
    </dgm:pt>
    <dgm:pt modelId="{14299D02-3280-4383-8836-2F05905CC222}" type="parTrans" cxnId="{D8531337-A9DC-4E1B-8803-B68FC777BD84}">
      <dgm:prSet/>
      <dgm:spPr/>
      <dgm:t>
        <a:bodyPr/>
        <a:lstStyle/>
        <a:p>
          <a:endParaRPr lang="es-ES"/>
        </a:p>
      </dgm:t>
    </dgm:pt>
    <dgm:pt modelId="{107D5A7D-4719-4B22-9C24-82AAED10B9FE}" type="sibTrans" cxnId="{D8531337-A9DC-4E1B-8803-B68FC777BD84}">
      <dgm:prSet/>
      <dgm:spPr/>
      <dgm:t>
        <a:bodyPr/>
        <a:lstStyle/>
        <a:p>
          <a:endParaRPr lang="es-ES"/>
        </a:p>
      </dgm:t>
    </dgm:pt>
    <dgm:pt modelId="{30CB13FB-D3C4-409D-ADF2-FB8FB57F260A}">
      <dgm:prSet phldrT="[Texto]"/>
      <dgm:spPr/>
      <dgm:t>
        <a:bodyPr/>
        <a:lstStyle/>
        <a:p>
          <a:r>
            <a:rPr lang="es-ES" dirty="0" err="1"/>
            <a:t>Indian</a:t>
          </a:r>
          <a:r>
            <a:rPr lang="es-ES" dirty="0"/>
            <a:t> Restaurant</a:t>
          </a:r>
        </a:p>
      </dgm:t>
    </dgm:pt>
    <dgm:pt modelId="{E55A7319-68A8-4781-91AE-A56A39A9AE29}" type="parTrans" cxnId="{7C86CC06-53D5-4866-9F0C-97F17FF431A0}">
      <dgm:prSet/>
      <dgm:spPr/>
      <dgm:t>
        <a:bodyPr/>
        <a:lstStyle/>
        <a:p>
          <a:endParaRPr lang="es-ES"/>
        </a:p>
      </dgm:t>
    </dgm:pt>
    <dgm:pt modelId="{E55E595D-6E56-4ACB-B316-D626B873954B}" type="sibTrans" cxnId="{7C86CC06-53D5-4866-9F0C-97F17FF431A0}">
      <dgm:prSet/>
      <dgm:spPr/>
      <dgm:t>
        <a:bodyPr/>
        <a:lstStyle/>
        <a:p>
          <a:endParaRPr lang="es-ES"/>
        </a:p>
      </dgm:t>
    </dgm:pt>
    <dgm:pt modelId="{7AB97547-0FD4-4583-82FF-5D2ADA2034E4}">
      <dgm:prSet phldrT="[Texto]"/>
      <dgm:spPr/>
      <dgm:t>
        <a:bodyPr/>
        <a:lstStyle/>
        <a:p>
          <a:r>
            <a:rPr lang="es-ES" dirty="0" err="1"/>
            <a:t>Japanese</a:t>
          </a:r>
          <a:r>
            <a:rPr lang="es-ES" dirty="0"/>
            <a:t> Restaurant</a:t>
          </a:r>
        </a:p>
      </dgm:t>
    </dgm:pt>
    <dgm:pt modelId="{36786748-81D4-4A11-A046-47D0C291035D}" type="parTrans" cxnId="{66DCBD99-5C59-41B5-97E5-6DAFD7821A41}">
      <dgm:prSet/>
      <dgm:spPr/>
      <dgm:t>
        <a:bodyPr/>
        <a:lstStyle/>
        <a:p>
          <a:endParaRPr lang="es-ES"/>
        </a:p>
      </dgm:t>
    </dgm:pt>
    <dgm:pt modelId="{4CDA190A-3631-4FDD-9339-0BF132DD5271}" type="sibTrans" cxnId="{66DCBD99-5C59-41B5-97E5-6DAFD7821A41}">
      <dgm:prSet/>
      <dgm:spPr/>
      <dgm:t>
        <a:bodyPr/>
        <a:lstStyle/>
        <a:p>
          <a:endParaRPr lang="es-ES"/>
        </a:p>
      </dgm:t>
    </dgm:pt>
    <dgm:pt modelId="{D0AE862B-07D1-4D2F-A54D-0D170851911F}">
      <dgm:prSet phldrT="[Texto]"/>
      <dgm:spPr/>
      <dgm:t>
        <a:bodyPr/>
        <a:lstStyle/>
        <a:p>
          <a:r>
            <a:rPr lang="es-ES" dirty="0"/>
            <a:t>Cuban Restaurant</a:t>
          </a:r>
        </a:p>
      </dgm:t>
    </dgm:pt>
    <dgm:pt modelId="{9C0F626C-814F-463A-8313-58345C7EF7FF}" type="parTrans" cxnId="{2027133A-E79D-46A3-AB30-4FF7B2C67320}">
      <dgm:prSet/>
      <dgm:spPr/>
      <dgm:t>
        <a:bodyPr/>
        <a:lstStyle/>
        <a:p>
          <a:endParaRPr lang="es-ES"/>
        </a:p>
      </dgm:t>
    </dgm:pt>
    <dgm:pt modelId="{D5068B29-1D41-40F6-897B-C78B9492A49F}" type="sibTrans" cxnId="{2027133A-E79D-46A3-AB30-4FF7B2C67320}">
      <dgm:prSet/>
      <dgm:spPr/>
      <dgm:t>
        <a:bodyPr/>
        <a:lstStyle/>
        <a:p>
          <a:endParaRPr lang="es-ES"/>
        </a:p>
      </dgm:t>
    </dgm:pt>
    <dgm:pt modelId="{6A866294-09AC-4263-B61C-4B496C39F8B9}">
      <dgm:prSet phldrT="[Texto]"/>
      <dgm:spPr/>
      <dgm:t>
        <a:bodyPr/>
        <a:lstStyle/>
        <a:p>
          <a:r>
            <a:rPr lang="es-ES" dirty="0" err="1"/>
            <a:t>Noodle</a:t>
          </a:r>
          <a:r>
            <a:rPr lang="es-ES" dirty="0"/>
            <a:t> House</a:t>
          </a:r>
        </a:p>
      </dgm:t>
    </dgm:pt>
    <dgm:pt modelId="{47ED8B4A-6ADE-422E-9217-D538299EDA83}" type="parTrans" cxnId="{8681F35A-13B6-4FC1-9D57-96D908B5B5C9}">
      <dgm:prSet/>
      <dgm:spPr/>
      <dgm:t>
        <a:bodyPr/>
        <a:lstStyle/>
        <a:p>
          <a:endParaRPr lang="es-ES"/>
        </a:p>
      </dgm:t>
    </dgm:pt>
    <dgm:pt modelId="{194CA62B-8DCF-42B1-8121-A5393C6D8CE0}" type="sibTrans" cxnId="{8681F35A-13B6-4FC1-9D57-96D908B5B5C9}">
      <dgm:prSet/>
      <dgm:spPr/>
      <dgm:t>
        <a:bodyPr/>
        <a:lstStyle/>
        <a:p>
          <a:endParaRPr lang="es-ES"/>
        </a:p>
      </dgm:t>
    </dgm:pt>
    <dgm:pt modelId="{DF245D9E-CD6F-482C-8F3F-2153B33F4322}">
      <dgm:prSet phldrT="[Texto]"/>
      <dgm:spPr/>
      <dgm:t>
        <a:bodyPr/>
        <a:lstStyle/>
        <a:p>
          <a:r>
            <a:rPr lang="es-ES" dirty="0" err="1"/>
            <a:t>Creperie</a:t>
          </a:r>
          <a:endParaRPr lang="es-ES" dirty="0"/>
        </a:p>
      </dgm:t>
    </dgm:pt>
    <dgm:pt modelId="{18923510-8D6D-43BF-9112-688BCCFCD702}" type="parTrans" cxnId="{A370620A-0AF0-474D-9245-0D1B6480643A}">
      <dgm:prSet/>
      <dgm:spPr/>
      <dgm:t>
        <a:bodyPr/>
        <a:lstStyle/>
        <a:p>
          <a:endParaRPr lang="es-ES"/>
        </a:p>
      </dgm:t>
    </dgm:pt>
    <dgm:pt modelId="{004EFDF8-2D22-4811-8E20-F6D4A43595D2}" type="sibTrans" cxnId="{A370620A-0AF0-474D-9245-0D1B6480643A}">
      <dgm:prSet/>
      <dgm:spPr/>
      <dgm:t>
        <a:bodyPr/>
        <a:lstStyle/>
        <a:p>
          <a:endParaRPr lang="es-ES"/>
        </a:p>
      </dgm:t>
    </dgm:pt>
    <dgm:pt modelId="{AEB8E60B-4237-4D01-9A3A-20BB1EFE72AC}">
      <dgm:prSet phldrT="[Texto]"/>
      <dgm:spPr/>
      <dgm:t>
        <a:bodyPr/>
        <a:lstStyle/>
        <a:p>
          <a:r>
            <a:rPr lang="en-US" dirty="0" err="1"/>
            <a:t>madrid_American</a:t>
          </a:r>
          <a:endParaRPr lang="es-ES" dirty="0"/>
        </a:p>
      </dgm:t>
    </dgm:pt>
    <dgm:pt modelId="{8490B445-A8E2-4695-9666-93C0F0874B1D}" type="parTrans" cxnId="{B52849B5-8E1B-4D20-B2BD-6998C5ECA9C7}">
      <dgm:prSet/>
      <dgm:spPr/>
      <dgm:t>
        <a:bodyPr/>
        <a:lstStyle/>
        <a:p>
          <a:endParaRPr lang="es-ES"/>
        </a:p>
      </dgm:t>
    </dgm:pt>
    <dgm:pt modelId="{AD17F89C-6699-4D62-98AF-93C473004215}" type="sibTrans" cxnId="{B52849B5-8E1B-4D20-B2BD-6998C5ECA9C7}">
      <dgm:prSet/>
      <dgm:spPr/>
      <dgm:t>
        <a:bodyPr/>
        <a:lstStyle/>
        <a:p>
          <a:endParaRPr lang="es-ES"/>
        </a:p>
      </dgm:t>
    </dgm:pt>
    <dgm:pt modelId="{3D11C039-C385-4F2C-8E6D-6D73B23D1F90}">
      <dgm:prSet phldrT="[Texto]"/>
      <dgm:spPr/>
      <dgm:t>
        <a:bodyPr/>
        <a:lstStyle/>
        <a:p>
          <a:r>
            <a:rPr lang="en-US" dirty="0" err="1"/>
            <a:t>Madrid_African</a:t>
          </a:r>
          <a:endParaRPr lang="es-ES" dirty="0"/>
        </a:p>
      </dgm:t>
    </dgm:pt>
    <dgm:pt modelId="{88C1DC8D-FAC9-4316-BAA2-E0A2DA6D3909}" type="parTrans" cxnId="{C8B97E3D-5E95-4FC7-927D-DC45937B53D2}">
      <dgm:prSet/>
      <dgm:spPr/>
      <dgm:t>
        <a:bodyPr/>
        <a:lstStyle/>
        <a:p>
          <a:endParaRPr lang="es-ES"/>
        </a:p>
      </dgm:t>
    </dgm:pt>
    <dgm:pt modelId="{CD0F847B-F73F-4214-BCF0-94D921C0F64E}" type="sibTrans" cxnId="{C8B97E3D-5E95-4FC7-927D-DC45937B53D2}">
      <dgm:prSet/>
      <dgm:spPr/>
      <dgm:t>
        <a:bodyPr/>
        <a:lstStyle/>
        <a:p>
          <a:endParaRPr lang="es-ES"/>
        </a:p>
      </dgm:t>
    </dgm:pt>
    <dgm:pt modelId="{87861B2B-43ED-4B19-A8D2-3F27DB039589}">
      <dgm:prSet phldrT="[Texto]"/>
      <dgm:spPr/>
      <dgm:t>
        <a:bodyPr/>
        <a:lstStyle/>
        <a:p>
          <a:r>
            <a:rPr lang="es-ES" dirty="0" err="1"/>
            <a:t>African</a:t>
          </a:r>
          <a:r>
            <a:rPr lang="es-ES" dirty="0"/>
            <a:t> Restaurant</a:t>
          </a:r>
        </a:p>
      </dgm:t>
    </dgm:pt>
    <dgm:pt modelId="{192CE06C-2A5C-429A-B11F-A9DC6CF3F298}" type="parTrans" cxnId="{03E788D1-89D8-4E4C-8579-A0757A2EDB09}">
      <dgm:prSet/>
      <dgm:spPr/>
      <dgm:t>
        <a:bodyPr/>
        <a:lstStyle/>
        <a:p>
          <a:endParaRPr lang="es-ES"/>
        </a:p>
      </dgm:t>
    </dgm:pt>
    <dgm:pt modelId="{AF0088A6-77B3-48C4-91C2-7F0F713C7B40}" type="sibTrans" cxnId="{03E788D1-89D8-4E4C-8579-A0757A2EDB09}">
      <dgm:prSet/>
      <dgm:spPr/>
      <dgm:t>
        <a:bodyPr/>
        <a:lstStyle/>
        <a:p>
          <a:endParaRPr lang="es-ES"/>
        </a:p>
      </dgm:t>
    </dgm:pt>
    <dgm:pt modelId="{4BA678F8-2532-4C13-91EE-F95C9EB5DDD5}">
      <dgm:prSet/>
      <dgm:spPr/>
      <dgm:t>
        <a:bodyPr/>
        <a:lstStyle/>
        <a:p>
          <a:endParaRPr lang="es-ES" dirty="0"/>
        </a:p>
      </dgm:t>
    </dgm:pt>
    <dgm:pt modelId="{1CCEF94D-F19D-4706-A0F7-0E4D25B94746}" type="parTrans" cxnId="{52771918-6C35-40A6-886A-777576A735E2}">
      <dgm:prSet/>
      <dgm:spPr/>
      <dgm:t>
        <a:bodyPr/>
        <a:lstStyle/>
        <a:p>
          <a:endParaRPr lang="es-ES"/>
        </a:p>
      </dgm:t>
    </dgm:pt>
    <dgm:pt modelId="{E5763D26-4C9D-401F-B585-77A9AF1581BE}" type="sibTrans" cxnId="{52771918-6C35-40A6-886A-777576A735E2}">
      <dgm:prSet/>
      <dgm:spPr/>
      <dgm:t>
        <a:bodyPr/>
        <a:lstStyle/>
        <a:p>
          <a:endParaRPr lang="es-ES"/>
        </a:p>
      </dgm:t>
    </dgm:pt>
    <dgm:pt modelId="{F14A28D7-DFA2-405D-BE05-F37672CC23F8}">
      <dgm:prSet phldrT="[Texto]"/>
      <dgm:spPr/>
      <dgm:t>
        <a:bodyPr/>
        <a:lstStyle/>
        <a:p>
          <a:r>
            <a:rPr lang="es-ES" dirty="0" err="1"/>
            <a:t>Hawaiian</a:t>
          </a:r>
          <a:r>
            <a:rPr lang="es-ES" dirty="0"/>
            <a:t> Restaurant</a:t>
          </a:r>
        </a:p>
      </dgm:t>
    </dgm:pt>
    <dgm:pt modelId="{AA9AFCF3-45CB-44AB-BAAC-D330A0E08E52}" type="parTrans" cxnId="{A20C2DB9-23B5-4D13-969C-49E9DDCEF53D}">
      <dgm:prSet/>
      <dgm:spPr/>
      <dgm:t>
        <a:bodyPr/>
        <a:lstStyle/>
        <a:p>
          <a:endParaRPr lang="es-ES"/>
        </a:p>
      </dgm:t>
    </dgm:pt>
    <dgm:pt modelId="{0EDBC8A5-7C1A-42C1-9F87-A978A5F06FEF}" type="sibTrans" cxnId="{A20C2DB9-23B5-4D13-969C-49E9DDCEF53D}">
      <dgm:prSet/>
      <dgm:spPr/>
      <dgm:t>
        <a:bodyPr/>
        <a:lstStyle/>
        <a:p>
          <a:endParaRPr lang="es-ES"/>
        </a:p>
      </dgm:t>
    </dgm:pt>
    <dgm:pt modelId="{656939AA-A2BE-4F51-A01D-A197D2AE8303}">
      <dgm:prSet phldrT="[Texto]"/>
      <dgm:spPr/>
      <dgm:t>
        <a:bodyPr/>
        <a:lstStyle/>
        <a:p>
          <a:r>
            <a:rPr lang="es-ES" dirty="0" err="1"/>
            <a:t>Moroccan</a:t>
          </a:r>
          <a:r>
            <a:rPr lang="es-ES" dirty="0"/>
            <a:t> Restaurant</a:t>
          </a:r>
        </a:p>
      </dgm:t>
    </dgm:pt>
    <dgm:pt modelId="{89AE3FF3-5E47-47F8-BC74-5ADB2BD91226}" type="parTrans" cxnId="{F479310C-8746-4A31-8FFC-9D3D69395DE3}">
      <dgm:prSet/>
      <dgm:spPr/>
      <dgm:t>
        <a:bodyPr/>
        <a:lstStyle/>
        <a:p>
          <a:endParaRPr lang="es-ES"/>
        </a:p>
      </dgm:t>
    </dgm:pt>
    <dgm:pt modelId="{BF7F15C9-CCF4-4E7F-90FF-5307AF170A2C}" type="sibTrans" cxnId="{F479310C-8746-4A31-8FFC-9D3D69395DE3}">
      <dgm:prSet/>
      <dgm:spPr/>
      <dgm:t>
        <a:bodyPr/>
        <a:lstStyle/>
        <a:p>
          <a:endParaRPr lang="es-ES"/>
        </a:p>
      </dgm:t>
    </dgm:pt>
    <dgm:pt modelId="{1586EAA8-01A7-4D39-B6DF-5939D4E4FED9}">
      <dgm:prSet phldrT="[Texto]"/>
      <dgm:spPr/>
      <dgm:t>
        <a:bodyPr/>
        <a:lstStyle/>
        <a:p>
          <a:r>
            <a:rPr lang="es-ES" dirty="0" err="1"/>
            <a:t>Chinese</a:t>
          </a:r>
          <a:r>
            <a:rPr lang="es-ES" dirty="0"/>
            <a:t> Restaurant</a:t>
          </a:r>
        </a:p>
      </dgm:t>
    </dgm:pt>
    <dgm:pt modelId="{C008443A-C0AC-45F0-AF91-59DC67F57F1C}" type="parTrans" cxnId="{76F311E0-7D7C-459C-BA44-11702828BD51}">
      <dgm:prSet/>
      <dgm:spPr/>
      <dgm:t>
        <a:bodyPr/>
        <a:lstStyle/>
        <a:p>
          <a:endParaRPr lang="es-ES"/>
        </a:p>
      </dgm:t>
    </dgm:pt>
    <dgm:pt modelId="{48FA6092-3A56-4169-95BA-6277E57930A2}" type="sibTrans" cxnId="{76F311E0-7D7C-459C-BA44-11702828BD51}">
      <dgm:prSet/>
      <dgm:spPr/>
      <dgm:t>
        <a:bodyPr/>
        <a:lstStyle/>
        <a:p>
          <a:endParaRPr lang="es-ES"/>
        </a:p>
      </dgm:t>
    </dgm:pt>
    <dgm:pt modelId="{A65F43AC-E2CA-41E7-8350-D49AA4E7811C}">
      <dgm:prSet phldrT="[Texto]"/>
      <dgm:spPr/>
      <dgm:t>
        <a:bodyPr/>
        <a:lstStyle/>
        <a:p>
          <a:r>
            <a:rPr lang="es-ES" dirty="0" err="1"/>
            <a:t>Cajun</a:t>
          </a:r>
          <a:r>
            <a:rPr lang="es-ES" dirty="0"/>
            <a:t> / Creole Restaurant</a:t>
          </a:r>
        </a:p>
      </dgm:t>
    </dgm:pt>
    <dgm:pt modelId="{A8288214-C196-4136-80A8-75CB515CE3D6}" type="parTrans" cxnId="{17D915BF-7FD6-4F96-B4AF-3CA719BF995B}">
      <dgm:prSet/>
      <dgm:spPr/>
      <dgm:t>
        <a:bodyPr/>
        <a:lstStyle/>
        <a:p>
          <a:endParaRPr lang="es-ES"/>
        </a:p>
      </dgm:t>
    </dgm:pt>
    <dgm:pt modelId="{AECFFC07-9174-40AE-B5EB-A3FF5E8D929B}" type="sibTrans" cxnId="{17D915BF-7FD6-4F96-B4AF-3CA719BF995B}">
      <dgm:prSet/>
      <dgm:spPr/>
      <dgm:t>
        <a:bodyPr/>
        <a:lstStyle/>
        <a:p>
          <a:endParaRPr lang="es-ES"/>
        </a:p>
      </dgm:t>
    </dgm:pt>
    <dgm:pt modelId="{AD2D9F71-E032-4164-AE9A-476489B40C3A}">
      <dgm:prSet phldrT="[Texto]"/>
      <dgm:spPr/>
      <dgm:t>
        <a:bodyPr/>
        <a:lstStyle/>
        <a:p>
          <a:endParaRPr lang="es-ES" dirty="0"/>
        </a:p>
      </dgm:t>
    </dgm:pt>
    <dgm:pt modelId="{4BAD7C92-1591-424E-8E83-17CC65695677}" type="parTrans" cxnId="{9599858E-2A4C-48B7-A959-E995CD562DD2}">
      <dgm:prSet/>
      <dgm:spPr/>
      <dgm:t>
        <a:bodyPr/>
        <a:lstStyle/>
        <a:p>
          <a:endParaRPr lang="es-ES"/>
        </a:p>
      </dgm:t>
    </dgm:pt>
    <dgm:pt modelId="{3F9B8F0E-0E42-4ADA-959F-6D376156670E}" type="sibTrans" cxnId="{9599858E-2A4C-48B7-A959-E995CD562DD2}">
      <dgm:prSet/>
      <dgm:spPr/>
      <dgm:t>
        <a:bodyPr/>
        <a:lstStyle/>
        <a:p>
          <a:endParaRPr lang="es-ES"/>
        </a:p>
      </dgm:t>
    </dgm:pt>
    <dgm:pt modelId="{B43EE5BE-9969-40E1-854E-0DB8AA22BEF7}">
      <dgm:prSet phldrT="[Texto]"/>
      <dgm:spPr/>
      <dgm:t>
        <a:bodyPr/>
        <a:lstStyle/>
        <a:p>
          <a:endParaRPr lang="es-ES" dirty="0"/>
        </a:p>
      </dgm:t>
    </dgm:pt>
    <dgm:pt modelId="{92F7A027-5735-4F81-89C6-6F97E192B797}" type="parTrans" cxnId="{1520207A-F8DA-4C7A-8279-BD0DA8774381}">
      <dgm:prSet/>
      <dgm:spPr/>
      <dgm:t>
        <a:bodyPr/>
        <a:lstStyle/>
        <a:p>
          <a:endParaRPr lang="es-ES"/>
        </a:p>
      </dgm:t>
    </dgm:pt>
    <dgm:pt modelId="{AB19ACEA-2392-4DDB-B693-7A8DB5FAA10F}" type="sibTrans" cxnId="{1520207A-F8DA-4C7A-8279-BD0DA8774381}">
      <dgm:prSet/>
      <dgm:spPr/>
      <dgm:t>
        <a:bodyPr/>
        <a:lstStyle/>
        <a:p>
          <a:endParaRPr lang="es-ES"/>
        </a:p>
      </dgm:t>
    </dgm:pt>
    <dgm:pt modelId="{33BA49D2-37B9-425E-BCAB-A8E5386C2252}">
      <dgm:prSet phldrT="[Texto]"/>
      <dgm:spPr/>
      <dgm:t>
        <a:bodyPr/>
        <a:lstStyle/>
        <a:p>
          <a:r>
            <a:rPr lang="es-ES" dirty="0"/>
            <a:t>Burrito Place</a:t>
          </a:r>
        </a:p>
      </dgm:t>
    </dgm:pt>
    <dgm:pt modelId="{BCAB6F48-884D-4DB4-86D0-1DAB652CCBD4}" type="parTrans" cxnId="{7D6BC1A5-B0C2-42F4-BAC6-147007DD7B6F}">
      <dgm:prSet/>
      <dgm:spPr/>
      <dgm:t>
        <a:bodyPr/>
        <a:lstStyle/>
        <a:p>
          <a:endParaRPr lang="es-ES"/>
        </a:p>
      </dgm:t>
    </dgm:pt>
    <dgm:pt modelId="{9B2E9301-F0E5-4B22-BC65-B161A53F81D2}" type="sibTrans" cxnId="{7D6BC1A5-B0C2-42F4-BAC6-147007DD7B6F}">
      <dgm:prSet/>
      <dgm:spPr/>
      <dgm:t>
        <a:bodyPr/>
        <a:lstStyle/>
        <a:p>
          <a:endParaRPr lang="es-ES"/>
        </a:p>
      </dgm:t>
    </dgm:pt>
    <dgm:pt modelId="{6BAA18C7-429E-4E42-81A1-0E9A243DA64F}">
      <dgm:prSet phldrT="[Texto]"/>
      <dgm:spPr/>
      <dgm:t>
        <a:bodyPr/>
        <a:lstStyle/>
        <a:p>
          <a:r>
            <a:rPr lang="es-ES" dirty="0" err="1"/>
            <a:t>Bistro</a:t>
          </a:r>
          <a:endParaRPr lang="es-ES" dirty="0"/>
        </a:p>
      </dgm:t>
    </dgm:pt>
    <dgm:pt modelId="{235F5CA0-76A8-4128-BA0B-012F7F1D2F7E}" type="parTrans" cxnId="{9C1B4790-709D-46C8-8C66-FA28D0754B8C}">
      <dgm:prSet/>
      <dgm:spPr/>
      <dgm:t>
        <a:bodyPr/>
        <a:lstStyle/>
        <a:p>
          <a:endParaRPr lang="es-ES"/>
        </a:p>
      </dgm:t>
    </dgm:pt>
    <dgm:pt modelId="{2738266C-4CC0-4820-96E6-19C02AFFDC2B}" type="sibTrans" cxnId="{9C1B4790-709D-46C8-8C66-FA28D0754B8C}">
      <dgm:prSet/>
      <dgm:spPr/>
      <dgm:t>
        <a:bodyPr/>
        <a:lstStyle/>
        <a:p>
          <a:endParaRPr lang="es-ES"/>
        </a:p>
      </dgm:t>
    </dgm:pt>
    <dgm:pt modelId="{13062E6C-6011-4F17-A9BC-AC039D46E40B}">
      <dgm:prSet phldrT="[Texto]"/>
      <dgm:spPr/>
      <dgm:t>
        <a:bodyPr/>
        <a:lstStyle/>
        <a:p>
          <a:r>
            <a:rPr lang="es-ES" dirty="0"/>
            <a:t>Modern </a:t>
          </a:r>
          <a:r>
            <a:rPr lang="es-ES" dirty="0" err="1"/>
            <a:t>European</a:t>
          </a:r>
          <a:r>
            <a:rPr lang="es-ES" dirty="0"/>
            <a:t> Restaurant</a:t>
          </a:r>
        </a:p>
      </dgm:t>
    </dgm:pt>
    <dgm:pt modelId="{47E80DAD-54ED-47F9-A90D-1E21BC6D1A6C}" type="parTrans" cxnId="{2C7F7330-9612-49F0-A3EE-EDDDA763BB90}">
      <dgm:prSet/>
      <dgm:spPr/>
      <dgm:t>
        <a:bodyPr/>
        <a:lstStyle/>
        <a:p>
          <a:endParaRPr lang="es-ES"/>
        </a:p>
      </dgm:t>
    </dgm:pt>
    <dgm:pt modelId="{4BD42AB1-ED38-4BD8-957E-AEE5F5C84D84}" type="sibTrans" cxnId="{2C7F7330-9612-49F0-A3EE-EDDDA763BB90}">
      <dgm:prSet/>
      <dgm:spPr/>
      <dgm:t>
        <a:bodyPr/>
        <a:lstStyle/>
        <a:p>
          <a:endParaRPr lang="es-ES"/>
        </a:p>
      </dgm:t>
    </dgm:pt>
    <dgm:pt modelId="{1009B15F-83DF-400D-BB5B-DBA3F57E06BF}">
      <dgm:prSet phldrT="[Texto]"/>
      <dgm:spPr/>
      <dgm:t>
        <a:bodyPr/>
        <a:lstStyle/>
        <a:p>
          <a:r>
            <a:rPr lang="es-ES" dirty="0"/>
            <a:t>Arepa Restaurant</a:t>
          </a:r>
        </a:p>
      </dgm:t>
    </dgm:pt>
    <dgm:pt modelId="{520967AB-2090-42B6-B539-08081FCE1029}" type="parTrans" cxnId="{5C9C7BDB-E87A-47ED-A5AB-8C66139C9954}">
      <dgm:prSet/>
      <dgm:spPr/>
      <dgm:t>
        <a:bodyPr/>
        <a:lstStyle/>
        <a:p>
          <a:endParaRPr lang="es-ES"/>
        </a:p>
      </dgm:t>
    </dgm:pt>
    <dgm:pt modelId="{822D372F-1242-45CD-A9AA-35B378CBBA88}" type="sibTrans" cxnId="{5C9C7BDB-E87A-47ED-A5AB-8C66139C9954}">
      <dgm:prSet/>
      <dgm:spPr/>
      <dgm:t>
        <a:bodyPr/>
        <a:lstStyle/>
        <a:p>
          <a:endParaRPr lang="es-ES"/>
        </a:p>
      </dgm:t>
    </dgm:pt>
    <dgm:pt modelId="{B0EC2E24-681F-472B-86C0-F54658EB8660}">
      <dgm:prSet/>
      <dgm:spPr/>
      <dgm:t>
        <a:bodyPr/>
        <a:lstStyle/>
        <a:p>
          <a:endParaRPr lang="es-ES" dirty="0"/>
        </a:p>
      </dgm:t>
    </dgm:pt>
    <dgm:pt modelId="{E861F2E5-83F0-4C9F-97F7-C740022145C2}" type="parTrans" cxnId="{0ABC84A6-941A-4B3C-B3BA-292C41D781DF}">
      <dgm:prSet/>
      <dgm:spPr/>
      <dgm:t>
        <a:bodyPr/>
        <a:lstStyle/>
        <a:p>
          <a:endParaRPr lang="es-ES"/>
        </a:p>
      </dgm:t>
    </dgm:pt>
    <dgm:pt modelId="{48C499AB-AC85-4740-BB29-1FC4763DAE6A}" type="sibTrans" cxnId="{0ABC84A6-941A-4B3C-B3BA-292C41D781DF}">
      <dgm:prSet/>
      <dgm:spPr/>
      <dgm:t>
        <a:bodyPr/>
        <a:lstStyle/>
        <a:p>
          <a:endParaRPr lang="es-ES"/>
        </a:p>
      </dgm:t>
    </dgm:pt>
    <dgm:pt modelId="{0FC91D2C-120F-4B76-9779-28AEDE34F9EE}">
      <dgm:prSet phldrT="[Texto]"/>
      <dgm:spPr/>
      <dgm:t>
        <a:bodyPr/>
        <a:lstStyle/>
        <a:p>
          <a:r>
            <a:rPr lang="es-ES" dirty="0" err="1"/>
            <a:t>Korean</a:t>
          </a:r>
          <a:r>
            <a:rPr lang="es-ES" dirty="0"/>
            <a:t> Restaurant</a:t>
          </a:r>
        </a:p>
      </dgm:t>
    </dgm:pt>
    <dgm:pt modelId="{BFC38C33-0680-4F69-83CF-BDCEA1EBCA0E}" type="parTrans" cxnId="{410F1292-8CB6-491F-9CCC-ECA4E17E19C5}">
      <dgm:prSet/>
      <dgm:spPr/>
      <dgm:t>
        <a:bodyPr/>
        <a:lstStyle/>
        <a:p>
          <a:endParaRPr lang="es-ES"/>
        </a:p>
      </dgm:t>
    </dgm:pt>
    <dgm:pt modelId="{E42C3F1C-6552-4B2F-BF6D-3E2510AFF4F1}" type="sibTrans" cxnId="{410F1292-8CB6-491F-9CCC-ECA4E17E19C5}">
      <dgm:prSet/>
      <dgm:spPr/>
      <dgm:t>
        <a:bodyPr/>
        <a:lstStyle/>
        <a:p>
          <a:endParaRPr lang="es-ES"/>
        </a:p>
      </dgm:t>
    </dgm:pt>
    <dgm:pt modelId="{67787243-95E2-4658-AAEC-49BAD0B9B7EF}">
      <dgm:prSet phldrT="[Texto]"/>
      <dgm:spPr/>
      <dgm:t>
        <a:bodyPr/>
        <a:lstStyle/>
        <a:p>
          <a:r>
            <a:rPr lang="es-ES" dirty="0"/>
            <a:t>Falafel Restaurant</a:t>
          </a:r>
        </a:p>
      </dgm:t>
    </dgm:pt>
    <dgm:pt modelId="{4751655D-C64D-4F3E-A506-F9CFD043977A}" type="parTrans" cxnId="{3ED8C3CC-E57D-473A-8781-9382C1FE4607}">
      <dgm:prSet/>
      <dgm:spPr/>
      <dgm:t>
        <a:bodyPr/>
        <a:lstStyle/>
        <a:p>
          <a:endParaRPr lang="es-ES"/>
        </a:p>
      </dgm:t>
    </dgm:pt>
    <dgm:pt modelId="{E93B7DCA-6A5E-47BE-B14A-3622FCA1029A}" type="sibTrans" cxnId="{3ED8C3CC-E57D-473A-8781-9382C1FE4607}">
      <dgm:prSet/>
      <dgm:spPr/>
      <dgm:t>
        <a:bodyPr/>
        <a:lstStyle/>
        <a:p>
          <a:endParaRPr lang="es-ES"/>
        </a:p>
      </dgm:t>
    </dgm:pt>
    <dgm:pt modelId="{F77D7BAE-D6E4-4F50-B783-7E43940479D7}">
      <dgm:prSet phldrT="[Texto]"/>
      <dgm:spPr/>
      <dgm:t>
        <a:bodyPr/>
        <a:lstStyle/>
        <a:p>
          <a:r>
            <a:rPr lang="es-ES" dirty="0" err="1"/>
            <a:t>Portuguese</a:t>
          </a:r>
          <a:r>
            <a:rPr lang="es-ES" dirty="0"/>
            <a:t> Restaurant</a:t>
          </a:r>
        </a:p>
      </dgm:t>
    </dgm:pt>
    <dgm:pt modelId="{6A7754D0-73F7-454B-A4F9-126930B82BCC}" type="parTrans" cxnId="{C44587E3-C6A2-42DF-87AD-A380280F808D}">
      <dgm:prSet/>
      <dgm:spPr/>
      <dgm:t>
        <a:bodyPr/>
        <a:lstStyle/>
        <a:p>
          <a:endParaRPr lang="es-ES"/>
        </a:p>
      </dgm:t>
    </dgm:pt>
    <dgm:pt modelId="{3AC85EEC-BB3C-490A-BD7B-B5AC10DD1A91}" type="sibTrans" cxnId="{C44587E3-C6A2-42DF-87AD-A380280F808D}">
      <dgm:prSet/>
      <dgm:spPr/>
      <dgm:t>
        <a:bodyPr/>
        <a:lstStyle/>
        <a:p>
          <a:endParaRPr lang="es-ES"/>
        </a:p>
      </dgm:t>
    </dgm:pt>
    <dgm:pt modelId="{2D32F905-8AEC-4BFC-903B-32337B1E9855}">
      <dgm:prSet phldrT="[Texto]"/>
      <dgm:spPr/>
      <dgm:t>
        <a:bodyPr/>
        <a:lstStyle/>
        <a:p>
          <a:r>
            <a:rPr lang="es-ES" dirty="0" err="1"/>
            <a:t>Salvadoran</a:t>
          </a:r>
          <a:r>
            <a:rPr lang="es-ES" dirty="0"/>
            <a:t> Restaurant</a:t>
          </a:r>
        </a:p>
      </dgm:t>
    </dgm:pt>
    <dgm:pt modelId="{C28D7839-23EA-40AB-BDA0-E2AB2EE38753}" type="parTrans" cxnId="{7C650BC2-AF05-40B3-AC1A-A8FA62C33CB6}">
      <dgm:prSet/>
      <dgm:spPr/>
      <dgm:t>
        <a:bodyPr/>
        <a:lstStyle/>
        <a:p>
          <a:endParaRPr lang="es-ES"/>
        </a:p>
      </dgm:t>
    </dgm:pt>
    <dgm:pt modelId="{5AA9E6B8-2181-4A78-B5DB-ED69041578E2}" type="sibTrans" cxnId="{7C650BC2-AF05-40B3-AC1A-A8FA62C33CB6}">
      <dgm:prSet/>
      <dgm:spPr/>
      <dgm:t>
        <a:bodyPr/>
        <a:lstStyle/>
        <a:p>
          <a:endParaRPr lang="es-ES"/>
        </a:p>
      </dgm:t>
    </dgm:pt>
    <dgm:pt modelId="{0DAAE275-1CEC-4955-877B-F67B5584C391}">
      <dgm:prSet phldrT="[Texto]"/>
      <dgm:spPr/>
      <dgm:t>
        <a:bodyPr/>
        <a:lstStyle/>
        <a:p>
          <a:r>
            <a:rPr lang="es-ES" dirty="0" err="1"/>
            <a:t>Polish</a:t>
          </a:r>
          <a:r>
            <a:rPr lang="es-ES" dirty="0"/>
            <a:t> Restaurant</a:t>
          </a:r>
        </a:p>
      </dgm:t>
    </dgm:pt>
    <dgm:pt modelId="{52A69EAC-F56E-4D0A-86F3-4437985EF0D7}" type="parTrans" cxnId="{56DE5387-9710-48C9-9A03-46C369C111B9}">
      <dgm:prSet/>
      <dgm:spPr/>
      <dgm:t>
        <a:bodyPr/>
        <a:lstStyle/>
        <a:p>
          <a:endParaRPr lang="es-ES"/>
        </a:p>
      </dgm:t>
    </dgm:pt>
    <dgm:pt modelId="{8437CB2C-B0D1-47F4-8724-FE77E83AA8B0}" type="sibTrans" cxnId="{56DE5387-9710-48C9-9A03-46C369C111B9}">
      <dgm:prSet/>
      <dgm:spPr/>
      <dgm:t>
        <a:bodyPr/>
        <a:lstStyle/>
        <a:p>
          <a:endParaRPr lang="es-ES"/>
        </a:p>
      </dgm:t>
    </dgm:pt>
    <dgm:pt modelId="{FF984230-5ADD-45F7-9064-6FD4A3AE79C5}">
      <dgm:prSet phldrT="[Texto]"/>
      <dgm:spPr/>
      <dgm:t>
        <a:bodyPr/>
        <a:lstStyle/>
        <a:p>
          <a:r>
            <a:rPr lang="es-ES" dirty="0" err="1"/>
            <a:t>Greek</a:t>
          </a:r>
          <a:r>
            <a:rPr lang="es-ES" dirty="0"/>
            <a:t> Restaurant</a:t>
          </a:r>
        </a:p>
      </dgm:t>
    </dgm:pt>
    <dgm:pt modelId="{9158284A-1C75-4A08-888E-79651F885AEF}" type="parTrans" cxnId="{34CA6E58-D8C6-49D3-AE06-2606AE8D8382}">
      <dgm:prSet/>
      <dgm:spPr/>
      <dgm:t>
        <a:bodyPr/>
        <a:lstStyle/>
        <a:p>
          <a:endParaRPr lang="es-ES"/>
        </a:p>
      </dgm:t>
    </dgm:pt>
    <dgm:pt modelId="{9FA948BF-463A-4C98-A2A4-F2944A0DE267}" type="sibTrans" cxnId="{34CA6E58-D8C6-49D3-AE06-2606AE8D8382}">
      <dgm:prSet/>
      <dgm:spPr/>
      <dgm:t>
        <a:bodyPr/>
        <a:lstStyle/>
        <a:p>
          <a:endParaRPr lang="es-ES"/>
        </a:p>
      </dgm:t>
    </dgm:pt>
    <dgm:pt modelId="{480439FC-CF24-47BF-9C30-1B478FF1618D}">
      <dgm:prSet phldrT="[Texto]"/>
      <dgm:spPr/>
      <dgm:t>
        <a:bodyPr/>
        <a:lstStyle/>
        <a:p>
          <a:r>
            <a:rPr lang="es-ES" dirty="0" err="1"/>
            <a:t>Turkish</a:t>
          </a:r>
          <a:r>
            <a:rPr lang="es-ES" dirty="0"/>
            <a:t> Restaurant</a:t>
          </a:r>
        </a:p>
      </dgm:t>
    </dgm:pt>
    <dgm:pt modelId="{990F03F5-73B6-4D0F-B0DF-59053FC80171}" type="parTrans" cxnId="{BC31C082-2DCC-418F-A616-C2FF2E94EFE0}">
      <dgm:prSet/>
      <dgm:spPr/>
      <dgm:t>
        <a:bodyPr/>
        <a:lstStyle/>
        <a:p>
          <a:endParaRPr lang="es-ES"/>
        </a:p>
      </dgm:t>
    </dgm:pt>
    <dgm:pt modelId="{5635F3CE-D11E-4FFC-AD77-9F4F8EADBA53}" type="sibTrans" cxnId="{BC31C082-2DCC-418F-A616-C2FF2E94EFE0}">
      <dgm:prSet/>
      <dgm:spPr/>
      <dgm:t>
        <a:bodyPr/>
        <a:lstStyle/>
        <a:p>
          <a:endParaRPr lang="es-ES"/>
        </a:p>
      </dgm:t>
    </dgm:pt>
    <dgm:pt modelId="{2849B7FE-D2CB-4996-AFC5-E6D6212C5BF1}">
      <dgm:prSet phldrT="[Texto]"/>
      <dgm:spPr/>
      <dgm:t>
        <a:bodyPr/>
        <a:lstStyle/>
        <a:p>
          <a:r>
            <a:rPr lang="es-ES" dirty="0"/>
            <a:t>Taco Place</a:t>
          </a:r>
        </a:p>
      </dgm:t>
    </dgm:pt>
    <dgm:pt modelId="{29B8853C-BE01-4F31-8A8A-0A6360BE0AD2}" type="parTrans" cxnId="{08F49569-15F0-42C0-82FC-A9D2C83B4681}">
      <dgm:prSet/>
      <dgm:spPr/>
      <dgm:t>
        <a:bodyPr/>
        <a:lstStyle/>
        <a:p>
          <a:endParaRPr lang="es-ES"/>
        </a:p>
      </dgm:t>
    </dgm:pt>
    <dgm:pt modelId="{7D2F4303-C78E-44F1-A117-E87BFC9CBCD2}" type="sibTrans" cxnId="{08F49569-15F0-42C0-82FC-A9D2C83B4681}">
      <dgm:prSet/>
      <dgm:spPr/>
      <dgm:t>
        <a:bodyPr/>
        <a:lstStyle/>
        <a:p>
          <a:endParaRPr lang="es-ES"/>
        </a:p>
      </dgm:t>
    </dgm:pt>
    <dgm:pt modelId="{0C98F6CF-C9F6-4538-AF37-CB908C3AE9BA}">
      <dgm:prSet phldrT="[Texto]"/>
      <dgm:spPr/>
      <dgm:t>
        <a:bodyPr/>
        <a:lstStyle/>
        <a:p>
          <a:r>
            <a:rPr lang="es-ES" dirty="0"/>
            <a:t>South American Restaurant</a:t>
          </a:r>
        </a:p>
      </dgm:t>
    </dgm:pt>
    <dgm:pt modelId="{2DDFA315-5D22-4C3B-B94C-210D1BDC91B2}" type="parTrans" cxnId="{CC534066-6FE9-4D94-8143-772D2173D6F6}">
      <dgm:prSet/>
      <dgm:spPr/>
      <dgm:t>
        <a:bodyPr/>
        <a:lstStyle/>
        <a:p>
          <a:endParaRPr lang="es-ES"/>
        </a:p>
      </dgm:t>
    </dgm:pt>
    <dgm:pt modelId="{FB5D3DC0-8185-472D-BE50-85C400832515}" type="sibTrans" cxnId="{CC534066-6FE9-4D94-8143-772D2173D6F6}">
      <dgm:prSet/>
      <dgm:spPr/>
      <dgm:t>
        <a:bodyPr/>
        <a:lstStyle/>
        <a:p>
          <a:endParaRPr lang="es-ES"/>
        </a:p>
      </dgm:t>
    </dgm:pt>
    <dgm:pt modelId="{EF823F0F-2CFD-4E8D-87A5-AE958121325D}">
      <dgm:prSet/>
      <dgm:spPr/>
      <dgm:t>
        <a:bodyPr/>
        <a:lstStyle/>
        <a:p>
          <a:endParaRPr lang="es-ES" dirty="0"/>
        </a:p>
      </dgm:t>
    </dgm:pt>
    <dgm:pt modelId="{E635C542-45D3-487C-8B13-539BF1AF3089}" type="parTrans" cxnId="{A73F48A6-96EF-4130-8148-8C022F16CC76}">
      <dgm:prSet/>
      <dgm:spPr/>
      <dgm:t>
        <a:bodyPr/>
        <a:lstStyle/>
        <a:p>
          <a:endParaRPr lang="es-ES"/>
        </a:p>
      </dgm:t>
    </dgm:pt>
    <dgm:pt modelId="{60B5F329-786C-4692-8D40-D1517D51FF24}" type="sibTrans" cxnId="{A73F48A6-96EF-4130-8148-8C022F16CC76}">
      <dgm:prSet/>
      <dgm:spPr/>
      <dgm:t>
        <a:bodyPr/>
        <a:lstStyle/>
        <a:p>
          <a:endParaRPr lang="es-ES"/>
        </a:p>
      </dgm:t>
    </dgm:pt>
    <dgm:pt modelId="{53EF53FC-B550-45B7-A55A-72541DCB0441}">
      <dgm:prSet phldrT="[Texto]"/>
      <dgm:spPr/>
      <dgm:t>
        <a:bodyPr/>
        <a:lstStyle/>
        <a:p>
          <a:r>
            <a:rPr lang="es-ES" dirty="0" err="1"/>
            <a:t>Brazilian</a:t>
          </a:r>
          <a:r>
            <a:rPr lang="es-ES" dirty="0"/>
            <a:t> Restaurant</a:t>
          </a:r>
        </a:p>
      </dgm:t>
    </dgm:pt>
    <dgm:pt modelId="{7B03A616-C7C7-4DDB-BA97-602FC1ECF9E6}" type="parTrans" cxnId="{629C7151-CE7E-44EC-A338-B85B76AE692D}">
      <dgm:prSet/>
      <dgm:spPr/>
      <dgm:t>
        <a:bodyPr/>
        <a:lstStyle/>
        <a:p>
          <a:endParaRPr lang="es-ES"/>
        </a:p>
      </dgm:t>
    </dgm:pt>
    <dgm:pt modelId="{9E6AFBF3-C3B5-4240-BC6B-D7BE4CFD350F}" type="sibTrans" cxnId="{629C7151-CE7E-44EC-A338-B85B76AE692D}">
      <dgm:prSet/>
      <dgm:spPr/>
      <dgm:t>
        <a:bodyPr/>
        <a:lstStyle/>
        <a:p>
          <a:endParaRPr lang="es-ES"/>
        </a:p>
      </dgm:t>
    </dgm:pt>
    <dgm:pt modelId="{BF6641DD-3A82-4799-A539-6440D6F00C01}">
      <dgm:prSet phldrT="[Texto]"/>
      <dgm:spPr/>
      <dgm:t>
        <a:bodyPr/>
        <a:lstStyle/>
        <a:p>
          <a:r>
            <a:rPr lang="es-ES" dirty="0"/>
            <a:t>Eastern </a:t>
          </a:r>
          <a:r>
            <a:rPr lang="es-ES" dirty="0" err="1"/>
            <a:t>European</a:t>
          </a:r>
          <a:r>
            <a:rPr lang="es-ES" dirty="0"/>
            <a:t> Restaurant</a:t>
          </a:r>
        </a:p>
      </dgm:t>
    </dgm:pt>
    <dgm:pt modelId="{3BD1BE7C-D9AC-4C11-A363-E32339DBEA5F}" type="parTrans" cxnId="{D3025057-372A-42F0-B5D2-0918F26DB7BE}">
      <dgm:prSet/>
      <dgm:spPr/>
      <dgm:t>
        <a:bodyPr/>
        <a:lstStyle/>
        <a:p>
          <a:endParaRPr lang="es-ES"/>
        </a:p>
      </dgm:t>
    </dgm:pt>
    <dgm:pt modelId="{98572EAB-B607-421F-81AB-C80DF94AD58E}" type="sibTrans" cxnId="{D3025057-372A-42F0-B5D2-0918F26DB7BE}">
      <dgm:prSet/>
      <dgm:spPr/>
      <dgm:t>
        <a:bodyPr/>
        <a:lstStyle/>
        <a:p>
          <a:endParaRPr lang="es-ES"/>
        </a:p>
      </dgm:t>
    </dgm:pt>
    <dgm:pt modelId="{CD61A185-5BE7-4D54-997B-71A0FDC0AECC}">
      <dgm:prSet phldrT="[Texto]"/>
      <dgm:spPr/>
      <dgm:t>
        <a:bodyPr/>
        <a:lstStyle/>
        <a:p>
          <a:r>
            <a:rPr lang="es-ES" dirty="0"/>
            <a:t>German Restaurant</a:t>
          </a:r>
        </a:p>
      </dgm:t>
    </dgm:pt>
    <dgm:pt modelId="{1DE7F966-9872-4D0E-B325-17E980F70533}" type="parTrans" cxnId="{E99245E4-A84A-4285-AC5A-2EE558BF9223}">
      <dgm:prSet/>
      <dgm:spPr/>
      <dgm:t>
        <a:bodyPr/>
        <a:lstStyle/>
        <a:p>
          <a:endParaRPr lang="es-ES"/>
        </a:p>
      </dgm:t>
    </dgm:pt>
    <dgm:pt modelId="{25BB0A76-FE2E-4AAA-89E8-F4353C74CE05}" type="sibTrans" cxnId="{E99245E4-A84A-4285-AC5A-2EE558BF9223}">
      <dgm:prSet/>
      <dgm:spPr/>
      <dgm:t>
        <a:bodyPr/>
        <a:lstStyle/>
        <a:p>
          <a:endParaRPr lang="es-ES"/>
        </a:p>
      </dgm:t>
    </dgm:pt>
    <dgm:pt modelId="{FB0FB895-F206-416E-AB5C-47AC4313F954}">
      <dgm:prSet phldrT="[Texto]"/>
      <dgm:spPr/>
      <dgm:t>
        <a:bodyPr/>
        <a:lstStyle/>
        <a:p>
          <a:r>
            <a:rPr lang="es-ES" dirty="0" err="1"/>
            <a:t>Lebanese</a:t>
          </a:r>
          <a:r>
            <a:rPr lang="es-ES" dirty="0"/>
            <a:t> Restaurant</a:t>
          </a:r>
        </a:p>
      </dgm:t>
    </dgm:pt>
    <dgm:pt modelId="{890B848B-6FD1-4D75-994A-E0AEA6F97EF6}" type="parTrans" cxnId="{2996B192-6208-4912-815F-6306BC50CBCF}">
      <dgm:prSet/>
      <dgm:spPr/>
      <dgm:t>
        <a:bodyPr/>
        <a:lstStyle/>
        <a:p>
          <a:endParaRPr lang="es-ES"/>
        </a:p>
      </dgm:t>
    </dgm:pt>
    <dgm:pt modelId="{DF916505-19B2-45E4-AADE-F8DCE0153AE1}" type="sibTrans" cxnId="{2996B192-6208-4912-815F-6306BC50CBCF}">
      <dgm:prSet/>
      <dgm:spPr/>
      <dgm:t>
        <a:bodyPr/>
        <a:lstStyle/>
        <a:p>
          <a:endParaRPr lang="es-ES"/>
        </a:p>
      </dgm:t>
    </dgm:pt>
    <dgm:pt modelId="{22AC20D7-ACEA-4E49-A742-30AB6CE191AA}">
      <dgm:prSet phldrT="[Texto]"/>
      <dgm:spPr/>
      <dgm:t>
        <a:bodyPr/>
        <a:lstStyle/>
        <a:p>
          <a:r>
            <a:rPr lang="es-ES" dirty="0"/>
            <a:t>Kebab Restaurant</a:t>
          </a:r>
        </a:p>
      </dgm:t>
    </dgm:pt>
    <dgm:pt modelId="{07952093-E3EE-4615-9090-B2C290A3371E}" type="parTrans" cxnId="{A95B55F8-A381-471F-964D-39DF9A2CE577}">
      <dgm:prSet/>
      <dgm:spPr/>
      <dgm:t>
        <a:bodyPr/>
        <a:lstStyle/>
        <a:p>
          <a:endParaRPr lang="es-ES"/>
        </a:p>
      </dgm:t>
    </dgm:pt>
    <dgm:pt modelId="{9B230A1F-5BA5-400A-87E6-1DD8EA9F10F8}" type="sibTrans" cxnId="{A95B55F8-A381-471F-964D-39DF9A2CE577}">
      <dgm:prSet/>
      <dgm:spPr/>
      <dgm:t>
        <a:bodyPr/>
        <a:lstStyle/>
        <a:p>
          <a:endParaRPr lang="es-ES"/>
        </a:p>
      </dgm:t>
    </dgm:pt>
    <dgm:pt modelId="{8A33016C-A881-4E09-9EC8-EACFAAEC88B8}">
      <dgm:prSet phldrT="[Texto]"/>
      <dgm:spPr/>
      <dgm:t>
        <a:bodyPr/>
        <a:lstStyle/>
        <a:p>
          <a:r>
            <a:rPr lang="es-ES"/>
            <a:t>American </a:t>
          </a:r>
          <a:r>
            <a:rPr lang="es-ES" dirty="0"/>
            <a:t>Restaurant</a:t>
          </a:r>
        </a:p>
      </dgm:t>
    </dgm:pt>
    <dgm:pt modelId="{C534708E-DDA6-4E41-9755-7C4E11F03C30}" type="parTrans" cxnId="{2BF26535-002E-4D62-8A23-C637E42F2A4C}">
      <dgm:prSet/>
      <dgm:spPr/>
      <dgm:t>
        <a:bodyPr/>
        <a:lstStyle/>
        <a:p>
          <a:endParaRPr lang="es-ES"/>
        </a:p>
      </dgm:t>
    </dgm:pt>
    <dgm:pt modelId="{F2EF253B-65D5-4A69-820D-690414887BCA}" type="sibTrans" cxnId="{2BF26535-002E-4D62-8A23-C637E42F2A4C}">
      <dgm:prSet/>
      <dgm:spPr/>
      <dgm:t>
        <a:bodyPr/>
        <a:lstStyle/>
        <a:p>
          <a:endParaRPr lang="es-ES"/>
        </a:p>
      </dgm:t>
    </dgm:pt>
    <dgm:pt modelId="{E4A28EC3-1156-4673-A680-25E39D25DDB1}" type="pres">
      <dgm:prSet presAssocID="{A945697F-7A71-41F7-BFA3-3606004C59DD}" presName="Name0" presStyleCnt="0">
        <dgm:presLayoutVars>
          <dgm:dir/>
          <dgm:animLvl val="lvl"/>
          <dgm:resizeHandles val="exact"/>
        </dgm:presLayoutVars>
      </dgm:prSet>
      <dgm:spPr/>
    </dgm:pt>
    <dgm:pt modelId="{47EC2409-573A-4559-A8DD-7F8E7BADD16B}" type="pres">
      <dgm:prSet presAssocID="{E940287A-A14F-44DC-A000-656C3633C1CB}" presName="composite" presStyleCnt="0"/>
      <dgm:spPr/>
    </dgm:pt>
    <dgm:pt modelId="{032D6BAB-767E-4E37-B058-00823E535C78}" type="pres">
      <dgm:prSet presAssocID="{E940287A-A14F-44DC-A000-656C3633C1CB}" presName="parTx" presStyleLbl="alignNode1" presStyleIdx="0" presStyleCnt="6">
        <dgm:presLayoutVars>
          <dgm:chMax val="0"/>
          <dgm:chPref val="0"/>
          <dgm:bulletEnabled val="1"/>
        </dgm:presLayoutVars>
      </dgm:prSet>
      <dgm:spPr/>
    </dgm:pt>
    <dgm:pt modelId="{FFA0E5BB-82F0-4CB2-8C3F-C124E72856E4}" type="pres">
      <dgm:prSet presAssocID="{E940287A-A14F-44DC-A000-656C3633C1CB}" presName="desTx" presStyleLbl="alignAccFollowNode1" presStyleIdx="0" presStyleCnt="6">
        <dgm:presLayoutVars>
          <dgm:bulletEnabled val="1"/>
        </dgm:presLayoutVars>
      </dgm:prSet>
      <dgm:spPr/>
    </dgm:pt>
    <dgm:pt modelId="{9CC92335-DDDF-432A-AB9E-77C37CFB625A}" type="pres">
      <dgm:prSet presAssocID="{E0AF4E46-A7A7-4137-9604-30F2EBEA0F8B}" presName="space" presStyleCnt="0"/>
      <dgm:spPr/>
    </dgm:pt>
    <dgm:pt modelId="{31724652-9E1C-4D4F-B686-83605F712742}" type="pres">
      <dgm:prSet presAssocID="{85D48F7E-64C4-4B22-AAEC-B80B02929050}" presName="composite" presStyleCnt="0"/>
      <dgm:spPr/>
    </dgm:pt>
    <dgm:pt modelId="{F25B5EFC-FDF3-466A-AC38-76C0A3D7ECDC}" type="pres">
      <dgm:prSet presAssocID="{85D48F7E-64C4-4B22-AAEC-B80B02929050}" presName="parTx" presStyleLbl="alignNode1" presStyleIdx="1" presStyleCnt="6">
        <dgm:presLayoutVars>
          <dgm:chMax val="0"/>
          <dgm:chPref val="0"/>
          <dgm:bulletEnabled val="1"/>
        </dgm:presLayoutVars>
      </dgm:prSet>
      <dgm:spPr/>
    </dgm:pt>
    <dgm:pt modelId="{5D3D2802-7C07-4C8F-849F-EE199C791F24}" type="pres">
      <dgm:prSet presAssocID="{85D48F7E-64C4-4B22-AAEC-B80B02929050}" presName="desTx" presStyleLbl="alignAccFollowNode1" presStyleIdx="1" presStyleCnt="6">
        <dgm:presLayoutVars>
          <dgm:bulletEnabled val="1"/>
        </dgm:presLayoutVars>
      </dgm:prSet>
      <dgm:spPr/>
    </dgm:pt>
    <dgm:pt modelId="{07E90204-D40A-4656-BDBF-77418C1DFC5E}" type="pres">
      <dgm:prSet presAssocID="{4E018D56-1A03-4A59-92B6-AB3722AA82C4}" presName="space" presStyleCnt="0"/>
      <dgm:spPr/>
    </dgm:pt>
    <dgm:pt modelId="{9FD326A9-197F-46FF-BE74-05EE67257F8D}" type="pres">
      <dgm:prSet presAssocID="{F42C5E92-1C65-4326-83C3-697EA8A421B1}" presName="composite" presStyleCnt="0"/>
      <dgm:spPr/>
    </dgm:pt>
    <dgm:pt modelId="{F094D8E1-7026-4ECC-B3A7-756C375D827E}" type="pres">
      <dgm:prSet presAssocID="{F42C5E92-1C65-4326-83C3-697EA8A421B1}" presName="parTx" presStyleLbl="alignNode1" presStyleIdx="2" presStyleCnt="6">
        <dgm:presLayoutVars>
          <dgm:chMax val="0"/>
          <dgm:chPref val="0"/>
          <dgm:bulletEnabled val="1"/>
        </dgm:presLayoutVars>
      </dgm:prSet>
      <dgm:spPr/>
    </dgm:pt>
    <dgm:pt modelId="{335EE9C6-90DA-45D5-9204-C9529F10A352}" type="pres">
      <dgm:prSet presAssocID="{F42C5E92-1C65-4326-83C3-697EA8A421B1}" presName="desTx" presStyleLbl="alignAccFollowNode1" presStyleIdx="2" presStyleCnt="6">
        <dgm:presLayoutVars>
          <dgm:bulletEnabled val="1"/>
        </dgm:presLayoutVars>
      </dgm:prSet>
      <dgm:spPr/>
    </dgm:pt>
    <dgm:pt modelId="{8D217DF8-E5E0-4D05-A09F-6A5CD65CADD7}" type="pres">
      <dgm:prSet presAssocID="{EB43E0C1-F162-47A3-A26C-30767E45C4F3}" presName="space" presStyleCnt="0"/>
      <dgm:spPr/>
    </dgm:pt>
    <dgm:pt modelId="{63E5CC8D-EF96-4098-BCC0-C621C8AF96D0}" type="pres">
      <dgm:prSet presAssocID="{B3C26480-059D-477C-B36C-F40F9ADE3A6B}" presName="composite" presStyleCnt="0"/>
      <dgm:spPr/>
    </dgm:pt>
    <dgm:pt modelId="{1CA6D637-C061-4CCC-8741-EB13BC936965}" type="pres">
      <dgm:prSet presAssocID="{B3C26480-059D-477C-B36C-F40F9ADE3A6B}" presName="parTx" presStyleLbl="alignNode1" presStyleIdx="3" presStyleCnt="6">
        <dgm:presLayoutVars>
          <dgm:chMax val="0"/>
          <dgm:chPref val="0"/>
          <dgm:bulletEnabled val="1"/>
        </dgm:presLayoutVars>
      </dgm:prSet>
      <dgm:spPr/>
    </dgm:pt>
    <dgm:pt modelId="{3E6069AD-10A7-4218-BBB0-6C7DA9A3F94D}" type="pres">
      <dgm:prSet presAssocID="{B3C26480-059D-477C-B36C-F40F9ADE3A6B}" presName="desTx" presStyleLbl="alignAccFollowNode1" presStyleIdx="3" presStyleCnt="6">
        <dgm:presLayoutVars>
          <dgm:bulletEnabled val="1"/>
        </dgm:presLayoutVars>
      </dgm:prSet>
      <dgm:spPr/>
    </dgm:pt>
    <dgm:pt modelId="{4EDA1557-8277-4654-8C84-54CF529D7316}" type="pres">
      <dgm:prSet presAssocID="{29AFF4C9-AC01-4B48-A2B3-93AA10831195}" presName="space" presStyleCnt="0"/>
      <dgm:spPr/>
    </dgm:pt>
    <dgm:pt modelId="{F0FA3E5D-4DA5-40E2-9021-8CE979470608}" type="pres">
      <dgm:prSet presAssocID="{AEB8E60B-4237-4D01-9A3A-20BB1EFE72AC}" presName="composite" presStyleCnt="0"/>
      <dgm:spPr/>
    </dgm:pt>
    <dgm:pt modelId="{EA36B03A-02D6-4C1A-9060-2A7D7D25FBEA}" type="pres">
      <dgm:prSet presAssocID="{AEB8E60B-4237-4D01-9A3A-20BB1EFE72AC}" presName="parTx" presStyleLbl="alignNode1" presStyleIdx="4" presStyleCnt="6">
        <dgm:presLayoutVars>
          <dgm:chMax val="0"/>
          <dgm:chPref val="0"/>
          <dgm:bulletEnabled val="1"/>
        </dgm:presLayoutVars>
      </dgm:prSet>
      <dgm:spPr/>
    </dgm:pt>
    <dgm:pt modelId="{8376B2D0-0908-421F-BC59-EC3CE368B56F}" type="pres">
      <dgm:prSet presAssocID="{AEB8E60B-4237-4D01-9A3A-20BB1EFE72AC}" presName="desTx" presStyleLbl="alignAccFollowNode1" presStyleIdx="4" presStyleCnt="6">
        <dgm:presLayoutVars>
          <dgm:bulletEnabled val="1"/>
        </dgm:presLayoutVars>
      </dgm:prSet>
      <dgm:spPr/>
    </dgm:pt>
    <dgm:pt modelId="{78A20A9E-C7FB-4E3B-801A-49B8431A98A6}" type="pres">
      <dgm:prSet presAssocID="{AD17F89C-6699-4D62-98AF-93C473004215}" presName="space" presStyleCnt="0"/>
      <dgm:spPr/>
    </dgm:pt>
    <dgm:pt modelId="{D7C93B8E-E137-4DD6-A32C-F8A6E06A26C1}" type="pres">
      <dgm:prSet presAssocID="{3D11C039-C385-4F2C-8E6D-6D73B23D1F90}" presName="composite" presStyleCnt="0"/>
      <dgm:spPr/>
    </dgm:pt>
    <dgm:pt modelId="{97889BF9-F78B-4E46-9F1F-F3DEADE43B85}" type="pres">
      <dgm:prSet presAssocID="{3D11C039-C385-4F2C-8E6D-6D73B23D1F90}" presName="parTx" presStyleLbl="alignNode1" presStyleIdx="5" presStyleCnt="6">
        <dgm:presLayoutVars>
          <dgm:chMax val="0"/>
          <dgm:chPref val="0"/>
          <dgm:bulletEnabled val="1"/>
        </dgm:presLayoutVars>
      </dgm:prSet>
      <dgm:spPr/>
    </dgm:pt>
    <dgm:pt modelId="{3DF5F0D0-2B98-404D-82AB-E9D55C4339C6}" type="pres">
      <dgm:prSet presAssocID="{3D11C039-C385-4F2C-8E6D-6D73B23D1F90}" presName="desTx" presStyleLbl="alignAccFollowNode1" presStyleIdx="5" presStyleCnt="6">
        <dgm:presLayoutVars>
          <dgm:bulletEnabled val="1"/>
        </dgm:presLayoutVars>
      </dgm:prSet>
      <dgm:spPr/>
    </dgm:pt>
  </dgm:ptLst>
  <dgm:cxnLst>
    <dgm:cxn modelId="{4DBF7E04-D135-41B8-90EB-792B6F5FAF5B}" srcId="{85D48F7E-64C4-4B22-AAEC-B80B02929050}" destId="{B458A2C7-77E3-417A-AAA3-0AE649F90D14}" srcOrd="0" destOrd="0" parTransId="{208943EC-09F3-4A59-A8F1-63A4DA83E5C9}" sibTransId="{E6CFBF42-82BD-4383-96F2-830D8EC730F5}"/>
    <dgm:cxn modelId="{7C86CC06-53D5-4866-9F0C-97F17FF431A0}" srcId="{85D48F7E-64C4-4B22-AAEC-B80B02929050}" destId="{30CB13FB-D3C4-409D-ADF2-FB8FB57F260A}" srcOrd="6" destOrd="0" parTransId="{E55A7319-68A8-4781-91AE-A56A39A9AE29}" sibTransId="{E55E595D-6E56-4ACB-B316-D626B873954B}"/>
    <dgm:cxn modelId="{8F2E2107-0307-4EE3-B548-1530F250BA3C}" type="presOf" srcId="{1009B15F-83DF-400D-BB5B-DBA3F57E06BF}" destId="{FFA0E5BB-82F0-4CB2-8C3F-C124E72856E4}" srcOrd="0" destOrd="7" presId="urn:microsoft.com/office/officeart/2005/8/layout/hList1"/>
    <dgm:cxn modelId="{A370620A-0AF0-474D-9245-0D1B6480643A}" srcId="{F42C5E92-1C65-4326-83C3-697EA8A421B1}" destId="{DF245D9E-CD6F-482C-8F3F-2153B33F4322}" srcOrd="3" destOrd="0" parTransId="{18923510-8D6D-43BF-9112-688BCCFCD702}" sibTransId="{004EFDF8-2D22-4811-8E20-F6D4A43595D2}"/>
    <dgm:cxn modelId="{6534060C-D280-4213-9127-C20379CB730A}" type="presOf" srcId="{0DAAE275-1CEC-4955-877B-F67B5584C391}" destId="{335EE9C6-90DA-45D5-9204-C9529F10A352}" srcOrd="0" destOrd="7" presId="urn:microsoft.com/office/officeart/2005/8/layout/hList1"/>
    <dgm:cxn modelId="{F479310C-8746-4A31-8FFC-9D3D69395DE3}" srcId="{3D11C039-C385-4F2C-8E6D-6D73B23D1F90}" destId="{656939AA-A2BE-4F51-A01D-A197D2AE8303}" srcOrd="1" destOrd="0" parTransId="{89AE3FF3-5E47-47F8-BC74-5ADB2BD91226}" sibTransId="{BF7F15C9-CCF4-4E7F-90FF-5307AF170A2C}"/>
    <dgm:cxn modelId="{A53A9A0D-3234-483E-9197-699704342D70}" type="presOf" srcId="{4BA678F8-2532-4C13-91EE-F95C9EB5DDD5}" destId="{3DF5F0D0-2B98-404D-82AB-E9D55C4339C6}" srcOrd="0" destOrd="2" presId="urn:microsoft.com/office/officeart/2005/8/layout/hList1"/>
    <dgm:cxn modelId="{D294EF12-F9AB-40DD-858A-9664EC362C95}" type="presOf" srcId="{B02363B1-4165-4CC9-8969-C93AAED97B7A}" destId="{FFA0E5BB-82F0-4CB2-8C3F-C124E72856E4}" srcOrd="0" destOrd="1" presId="urn:microsoft.com/office/officeart/2005/8/layout/hList1"/>
    <dgm:cxn modelId="{B5AB2713-4B09-41D8-AA65-FF80D6D948BE}" type="presOf" srcId="{85D48F7E-64C4-4B22-AAEC-B80B02929050}" destId="{F25B5EFC-FDF3-466A-AC38-76C0A3D7ECDC}" srcOrd="0" destOrd="0" presId="urn:microsoft.com/office/officeart/2005/8/layout/hList1"/>
    <dgm:cxn modelId="{2E59E715-5FB8-4832-BD57-1EC9EA5D5A88}" type="presOf" srcId="{107D3EDA-819E-4B5D-9C76-3AE3A8733C2A}" destId="{5D3D2802-7C07-4C8F-849F-EE199C791F24}" srcOrd="0" destOrd="1" presId="urn:microsoft.com/office/officeart/2005/8/layout/hList1"/>
    <dgm:cxn modelId="{52771918-6C35-40A6-886A-777576A735E2}" srcId="{3D11C039-C385-4F2C-8E6D-6D73B23D1F90}" destId="{4BA678F8-2532-4C13-91EE-F95C9EB5DDD5}" srcOrd="2" destOrd="0" parTransId="{1CCEF94D-F19D-4706-A0F7-0E4D25B94746}" sibTransId="{E5763D26-4C9D-401F-B585-77A9AF1581BE}"/>
    <dgm:cxn modelId="{15D50519-DBFD-4B69-A607-6CFCA643E153}" type="presOf" srcId="{13062E6C-6011-4F17-A9BC-AC039D46E40B}" destId="{335EE9C6-90DA-45D5-9204-C9529F10A352}" srcOrd="0" destOrd="5" presId="urn:microsoft.com/office/officeart/2005/8/layout/hList1"/>
    <dgm:cxn modelId="{7E761A1A-C5BD-4D54-8030-F83BF356BFE2}" srcId="{A945697F-7A71-41F7-BFA3-3606004C59DD}" destId="{85D48F7E-64C4-4B22-AAEC-B80B02929050}" srcOrd="1" destOrd="0" parTransId="{852413E6-2C4A-44DF-9145-F942B8A9F952}" sibTransId="{4E018D56-1A03-4A59-92B6-AB3722AA82C4}"/>
    <dgm:cxn modelId="{88880C1B-DFE7-4AF7-AD7F-D0034AEF5CDB}" type="presOf" srcId="{53EF53FC-B550-45B7-A55A-72541DCB0441}" destId="{FFA0E5BB-82F0-4CB2-8C3F-C124E72856E4}" srcOrd="0" destOrd="11" presId="urn:microsoft.com/office/officeart/2005/8/layout/hList1"/>
    <dgm:cxn modelId="{FFF50624-2F81-41B4-B8A7-E1FC3CCAE261}" srcId="{E940287A-A14F-44DC-A000-656C3633C1CB}" destId="{CE934624-D61C-4955-AA32-E53082B03EBB}" srcOrd="0" destOrd="0" parTransId="{108CD6EE-5D10-4E32-A07C-02D5C3E2D637}" sibTransId="{6BF6C18C-92C1-4AB8-89D1-6394A79FF4B1}"/>
    <dgm:cxn modelId="{09E66A27-FA5D-4352-A545-E1BB706ED2E7}" srcId="{E940287A-A14F-44DC-A000-656C3633C1CB}" destId="{1E1D06B4-0014-470D-8752-2791AADD9908}" srcOrd="2" destOrd="0" parTransId="{651A9E32-9DD4-46D0-89FE-7C2C7703CBD4}" sibTransId="{5071BB18-B37D-46F6-AF7F-FDF649C3387B}"/>
    <dgm:cxn modelId="{BB7BFC27-D955-47B5-9DA1-8D59620D786A}" type="presOf" srcId="{656939AA-A2BE-4F51-A01D-A197D2AE8303}" destId="{3DF5F0D0-2B98-404D-82AB-E9D55C4339C6}" srcOrd="0" destOrd="1" presId="urn:microsoft.com/office/officeart/2005/8/layout/hList1"/>
    <dgm:cxn modelId="{2C7F7330-9612-49F0-A3EE-EDDDA763BB90}" srcId="{F42C5E92-1C65-4326-83C3-697EA8A421B1}" destId="{13062E6C-6011-4F17-A9BC-AC039D46E40B}" srcOrd="5" destOrd="0" parTransId="{47E80DAD-54ED-47F9-A90D-1E21BC6D1A6C}" sibTransId="{4BD42AB1-ED38-4BD8-957E-AEE5F5C84D84}"/>
    <dgm:cxn modelId="{AAC63831-4DAA-472C-A311-292DEDC6235F}" type="presOf" srcId="{480439FC-CF24-47BF-9C30-1B478FF1618D}" destId="{3E6069AD-10A7-4218-BBB0-6C7DA9A3F94D}" srcOrd="0" destOrd="3" presId="urn:microsoft.com/office/officeart/2005/8/layout/hList1"/>
    <dgm:cxn modelId="{2BF26535-002E-4D62-8A23-C637E42F2A4C}" srcId="{AEB8E60B-4237-4D01-9A3A-20BB1EFE72AC}" destId="{8A33016C-A881-4E09-9EC8-EACFAAEC88B8}" srcOrd="1" destOrd="0" parTransId="{C534708E-DDA6-4E41-9755-7C4E11F03C30}" sibTransId="{F2EF253B-65D5-4A69-820D-690414887BCA}"/>
    <dgm:cxn modelId="{D8531337-A9DC-4E1B-8803-B68FC777BD84}" srcId="{85D48F7E-64C4-4B22-AAEC-B80B02929050}" destId="{DF1EF93C-47BE-497A-9BFE-E070BEA01B7F}" srcOrd="5" destOrd="0" parTransId="{14299D02-3280-4383-8836-2F05905CC222}" sibTransId="{107D5A7D-4719-4B22-9C24-82AAED10B9FE}"/>
    <dgm:cxn modelId="{2027133A-E79D-46A3-AB30-4FF7B2C67320}" srcId="{E940287A-A14F-44DC-A000-656C3633C1CB}" destId="{D0AE862B-07D1-4D2F-A54D-0D170851911F}" srcOrd="4" destOrd="0" parTransId="{9C0F626C-814F-463A-8313-58345C7EF7FF}" sibTransId="{D5068B29-1D41-40F6-897B-C78B9492A49F}"/>
    <dgm:cxn modelId="{C8B97E3D-5E95-4FC7-927D-DC45937B53D2}" srcId="{A945697F-7A71-41F7-BFA3-3606004C59DD}" destId="{3D11C039-C385-4F2C-8E6D-6D73B23D1F90}" srcOrd="5" destOrd="0" parTransId="{88C1DC8D-FAC9-4316-BAA2-E0A2DA6D3909}" sibTransId="{CD0F847B-F73F-4214-BCF0-94D921C0F64E}"/>
    <dgm:cxn modelId="{38A7B83E-5635-4B29-9E02-9CF342540757}" srcId="{A945697F-7A71-41F7-BFA3-3606004C59DD}" destId="{B3C26480-059D-477C-B36C-F40F9ADE3A6B}" srcOrd="3" destOrd="0" parTransId="{B8D53F25-FB8C-481A-86E2-E631B193527F}" sibTransId="{29AFF4C9-AC01-4B48-A2B3-93AA10831195}"/>
    <dgm:cxn modelId="{221CD83E-D7DD-4656-836F-3FD01C3F3750}" srcId="{B3C26480-059D-477C-B36C-F40F9ADE3A6B}" destId="{FECF1513-F1A4-4ED0-ADF5-3AAB4A310327}" srcOrd="0" destOrd="0" parTransId="{2DAB8E43-B1E6-4C9B-BBB7-4C6601F1D953}" sibTransId="{6DB2DB00-DE18-4EAA-8C6F-1D1AEA2BCD94}"/>
    <dgm:cxn modelId="{3079CE5D-834A-46B5-9B40-E394CD657F75}" type="presOf" srcId="{7F5E47B1-A338-4212-8296-AE4A421A9809}" destId="{3E6069AD-10A7-4218-BBB0-6C7DA9A3F94D}" srcOrd="0" destOrd="1" presId="urn:microsoft.com/office/officeart/2005/8/layout/hList1"/>
    <dgm:cxn modelId="{4734F35D-FF49-4AAC-AE25-062D8C10DE9B}" type="presOf" srcId="{1C7066C8-B505-486C-8FE6-DE75BBB5FB90}" destId="{335EE9C6-90DA-45D5-9204-C9529F10A352}" srcOrd="0" destOrd="0" presId="urn:microsoft.com/office/officeart/2005/8/layout/hList1"/>
    <dgm:cxn modelId="{14EFA041-8E4F-4C20-8385-79400ABFE022}" type="presOf" srcId="{E53E52E2-7EA0-4E28-A5AD-6F14644F8927}" destId="{5D3D2802-7C07-4C8F-849F-EE199C791F24}" srcOrd="0" destOrd="2" presId="urn:microsoft.com/office/officeart/2005/8/layout/hList1"/>
    <dgm:cxn modelId="{1001C561-D511-41E0-95AA-A544CC7F82F7}" type="presOf" srcId="{6BD11959-301A-4F3C-A93F-07EC45A95291}" destId="{335EE9C6-90DA-45D5-9204-C9529F10A352}" srcOrd="0" destOrd="2" presId="urn:microsoft.com/office/officeart/2005/8/layout/hList1"/>
    <dgm:cxn modelId="{F4402F42-236C-47C9-9700-98470966A1EE}" srcId="{85D48F7E-64C4-4B22-AAEC-B80B02929050}" destId="{F8B87D93-B3BE-4C08-AE8D-D3D2B5F48ABE}" srcOrd="3" destOrd="0" parTransId="{AEB7C26E-D063-463D-B54E-E5AA21499E4A}" sibTransId="{1EF4D402-0F44-477F-A048-77D1321A71FD}"/>
    <dgm:cxn modelId="{8894E942-154D-4AB4-85D6-08C91BB3FBD0}" type="presOf" srcId="{B458A2C7-77E3-417A-AAA3-0AE649F90D14}" destId="{5D3D2802-7C07-4C8F-849F-EE199C791F24}" srcOrd="0" destOrd="0" presId="urn:microsoft.com/office/officeart/2005/8/layout/hList1"/>
    <dgm:cxn modelId="{B6054A43-ED0A-4321-B9B3-ADDF7DBC42D0}" type="presOf" srcId="{A945697F-7A71-41F7-BFA3-3606004C59DD}" destId="{E4A28EC3-1156-4673-A680-25E39D25DDB1}" srcOrd="0" destOrd="0" presId="urn:microsoft.com/office/officeart/2005/8/layout/hList1"/>
    <dgm:cxn modelId="{CC534066-6FE9-4D94-8143-772D2173D6F6}" srcId="{E940287A-A14F-44DC-A000-656C3633C1CB}" destId="{0C98F6CF-C9F6-4538-AF37-CB908C3AE9BA}" srcOrd="10" destOrd="0" parTransId="{2DDFA315-5D22-4C3B-B94C-210D1BDC91B2}" sibTransId="{FB5D3DC0-8185-472D-BE50-85C400832515}"/>
    <dgm:cxn modelId="{6DC6F446-7494-4CF8-9C44-0FA9E0F90188}" type="presOf" srcId="{33BA49D2-37B9-425E-BCAB-A8E5386C2252}" destId="{FFA0E5BB-82F0-4CB2-8C3F-C124E72856E4}" srcOrd="0" destOrd="6" presId="urn:microsoft.com/office/officeart/2005/8/layout/hList1"/>
    <dgm:cxn modelId="{FE0EED68-5F88-4672-9302-3AC3CFCE67C8}" type="presOf" srcId="{CD61A185-5BE7-4D54-997B-71A0FDC0AECC}" destId="{335EE9C6-90DA-45D5-9204-C9529F10A352}" srcOrd="0" destOrd="10" presId="urn:microsoft.com/office/officeart/2005/8/layout/hList1"/>
    <dgm:cxn modelId="{08F49569-15F0-42C0-82FC-A9D2C83B4681}" srcId="{E940287A-A14F-44DC-A000-656C3633C1CB}" destId="{2849B7FE-D2CB-4996-AFC5-E6D6212C5BF1}" srcOrd="9" destOrd="0" parTransId="{29B8853C-BE01-4F31-8A8A-0A6360BE0AD2}" sibTransId="{7D2F4303-C78E-44F1-A117-E87BFC9CBCD2}"/>
    <dgm:cxn modelId="{5AEBC669-EE48-423F-9DC1-A21D94525003}" type="presOf" srcId="{BF6641DD-3A82-4799-A539-6440D6F00C01}" destId="{335EE9C6-90DA-45D5-9204-C9529F10A352}" srcOrd="0" destOrd="9" presId="urn:microsoft.com/office/officeart/2005/8/layout/hList1"/>
    <dgm:cxn modelId="{B6D0D76B-3C9D-4A15-B9BB-BC0F20DE20D7}" type="presOf" srcId="{DF1EF93C-47BE-497A-9BFE-E070BEA01B7F}" destId="{5D3D2802-7C07-4C8F-849F-EE199C791F24}" srcOrd="0" destOrd="5" presId="urn:microsoft.com/office/officeart/2005/8/layout/hList1"/>
    <dgm:cxn modelId="{6804344D-029B-46FA-9A88-19109E15AC0D}" type="presOf" srcId="{B0EC2E24-681F-472B-86C0-F54658EB8660}" destId="{FFA0E5BB-82F0-4CB2-8C3F-C124E72856E4}" srcOrd="0" destOrd="13" presId="urn:microsoft.com/office/officeart/2005/8/layout/hList1"/>
    <dgm:cxn modelId="{F9637D4D-96EC-4F56-AAF0-5C5B2E744C63}" type="presOf" srcId="{0C98F6CF-C9F6-4538-AF37-CB908C3AE9BA}" destId="{FFA0E5BB-82F0-4CB2-8C3F-C124E72856E4}" srcOrd="0" destOrd="10" presId="urn:microsoft.com/office/officeart/2005/8/layout/hList1"/>
    <dgm:cxn modelId="{E2424E4E-8EC4-4DB3-9B04-75E7596612DC}" srcId="{B3C26480-059D-477C-B36C-F40F9ADE3A6B}" destId="{7F5E47B1-A338-4212-8296-AE4A421A9809}" srcOrd="1" destOrd="0" parTransId="{FBFE2C6F-7D24-4557-B35D-F138946F256B}" sibTransId="{E5868D7A-A1B1-40E8-BC58-633398B5A15A}"/>
    <dgm:cxn modelId="{DD23FA6E-9A4E-4E77-BBFC-21C1C1734B4D}" type="presOf" srcId="{1586EAA8-01A7-4D39-B6DF-5939D4E4FED9}" destId="{5D3D2802-7C07-4C8F-849F-EE199C791F24}" srcOrd="0" destOrd="9" presId="urn:microsoft.com/office/officeart/2005/8/layout/hList1"/>
    <dgm:cxn modelId="{DCC52C6F-C670-4F2F-8E8E-D08AAE0E44A7}" type="presOf" srcId="{B67B198F-82C6-4FC2-94E6-41E446DE717F}" destId="{FFA0E5BB-82F0-4CB2-8C3F-C124E72856E4}" srcOrd="0" destOrd="3" presId="urn:microsoft.com/office/officeart/2005/8/layout/hList1"/>
    <dgm:cxn modelId="{629C7151-CE7E-44EC-A338-B85B76AE692D}" srcId="{E940287A-A14F-44DC-A000-656C3633C1CB}" destId="{53EF53FC-B550-45B7-A55A-72541DCB0441}" srcOrd="11" destOrd="0" parTransId="{7B03A616-C7C7-4DDB-BA97-602FC1ECF9E6}" sibTransId="{9E6AFBF3-C3B5-4240-BC6B-D7BE4CFD350F}"/>
    <dgm:cxn modelId="{52A5B671-5A58-4BB4-951E-5DBEE0E4C783}" type="presOf" srcId="{6A866294-09AC-4263-B61C-4B496C39F8B9}" destId="{5D3D2802-7C07-4C8F-849F-EE199C791F24}" srcOrd="0" destOrd="8" presId="urn:microsoft.com/office/officeart/2005/8/layout/hList1"/>
    <dgm:cxn modelId="{D3025057-372A-42F0-B5D2-0918F26DB7BE}" srcId="{F42C5E92-1C65-4326-83C3-697EA8A421B1}" destId="{BF6641DD-3A82-4799-A539-6440D6F00C01}" srcOrd="9" destOrd="0" parTransId="{3BD1BE7C-D9AC-4C11-A363-E32339DBEA5F}" sibTransId="{98572EAB-B607-421F-81AB-C80DF94AD58E}"/>
    <dgm:cxn modelId="{34CA6E58-D8C6-49D3-AE06-2606AE8D8382}" srcId="{F42C5E92-1C65-4326-83C3-697EA8A421B1}" destId="{FF984230-5ADD-45F7-9064-6FD4A3AE79C5}" srcOrd="8" destOrd="0" parTransId="{9158284A-1C75-4A08-888E-79651F885AEF}" sibTransId="{9FA948BF-463A-4C98-A2A4-F2944A0DE267}"/>
    <dgm:cxn modelId="{B3B88478-A176-4C4E-99E7-53E5992AEAC9}" type="presOf" srcId="{2849B7FE-D2CB-4996-AFC5-E6D6212C5BF1}" destId="{FFA0E5BB-82F0-4CB2-8C3F-C124E72856E4}" srcOrd="0" destOrd="9" presId="urn:microsoft.com/office/officeart/2005/8/layout/hList1"/>
    <dgm:cxn modelId="{1520207A-F8DA-4C7A-8279-BD0DA8774381}" srcId="{F42C5E92-1C65-4326-83C3-697EA8A421B1}" destId="{B43EE5BE-9969-40E1-854E-0DB8AA22BEF7}" srcOrd="11" destOrd="0" parTransId="{92F7A027-5735-4F81-89C6-6F97E192B797}" sibTransId="{AB19ACEA-2392-4DDB-B693-7A8DB5FAA10F}"/>
    <dgm:cxn modelId="{AEE2465A-D027-42EE-82F0-CC2560B91748}" type="presOf" srcId="{AD2D9F71-E032-4164-AE9A-476489B40C3A}" destId="{FFA0E5BB-82F0-4CB2-8C3F-C124E72856E4}" srcOrd="0" destOrd="14" presId="urn:microsoft.com/office/officeart/2005/8/layout/hList1"/>
    <dgm:cxn modelId="{8681F35A-13B6-4FC1-9D57-96D908B5B5C9}" srcId="{85D48F7E-64C4-4B22-AAEC-B80B02929050}" destId="{6A866294-09AC-4263-B61C-4B496C39F8B9}" srcOrd="8" destOrd="0" parTransId="{47ED8B4A-6ADE-422E-9217-D538299EDA83}" sibTransId="{194CA62B-8DCF-42B1-8121-A5393C6D8CE0}"/>
    <dgm:cxn modelId="{604A697B-E01D-4809-B594-891BD56CFA6A}" type="presOf" srcId="{1E1D06B4-0014-470D-8752-2791AADD9908}" destId="{FFA0E5BB-82F0-4CB2-8C3F-C124E72856E4}" srcOrd="0" destOrd="2" presId="urn:microsoft.com/office/officeart/2005/8/layout/hList1"/>
    <dgm:cxn modelId="{8BA5EA7D-DBB3-42FE-9A8E-B987E7D2DE34}" type="presOf" srcId="{DF245D9E-CD6F-482C-8F3F-2153B33F4322}" destId="{335EE9C6-90DA-45D5-9204-C9529F10A352}" srcOrd="0" destOrd="3" presId="urn:microsoft.com/office/officeart/2005/8/layout/hList1"/>
    <dgm:cxn modelId="{2A375980-212B-4ECA-9D6F-A59A9EABBCBD}" type="presOf" srcId="{F42C5E92-1C65-4326-83C3-697EA8A421B1}" destId="{F094D8E1-7026-4ECC-B3A7-756C375D827E}" srcOrd="0" destOrd="0" presId="urn:microsoft.com/office/officeart/2005/8/layout/hList1"/>
    <dgm:cxn modelId="{BC31C082-2DCC-418F-A616-C2FF2E94EFE0}" srcId="{B3C26480-059D-477C-B36C-F40F9ADE3A6B}" destId="{480439FC-CF24-47BF-9C30-1B478FF1618D}" srcOrd="3" destOrd="0" parTransId="{990F03F5-73B6-4D0F-B0DF-59053FC80171}" sibTransId="{5635F3CE-D11E-4FFC-AD77-9F4F8EADBA53}"/>
    <dgm:cxn modelId="{F54AF583-A23C-4CA6-8B30-3AE5D6E6C9A9}" type="presOf" srcId="{F77D7BAE-D6E4-4F50-B783-7E43940479D7}" destId="{335EE9C6-90DA-45D5-9204-C9529F10A352}" srcOrd="0" destOrd="6" presId="urn:microsoft.com/office/officeart/2005/8/layout/hList1"/>
    <dgm:cxn modelId="{56DE5387-9710-48C9-9A03-46C369C111B9}" srcId="{F42C5E92-1C65-4326-83C3-697EA8A421B1}" destId="{0DAAE275-1CEC-4955-877B-F67B5584C391}" srcOrd="7" destOrd="0" parTransId="{52A69EAC-F56E-4D0A-86F3-4437985EF0D7}" sibTransId="{8437CB2C-B0D1-47F4-8724-FE77E83AA8B0}"/>
    <dgm:cxn modelId="{E6B4A78B-D7CF-45EC-84B2-D70D50668F67}" type="presOf" srcId="{CE934624-D61C-4955-AA32-E53082B03EBB}" destId="{FFA0E5BB-82F0-4CB2-8C3F-C124E72856E4}" srcOrd="0" destOrd="0" presId="urn:microsoft.com/office/officeart/2005/8/layout/hList1"/>
    <dgm:cxn modelId="{9599858E-2A4C-48B7-A959-E995CD562DD2}" srcId="{E940287A-A14F-44DC-A000-656C3633C1CB}" destId="{AD2D9F71-E032-4164-AE9A-476489B40C3A}" srcOrd="14" destOrd="0" parTransId="{4BAD7C92-1591-424E-8E83-17CC65695677}" sibTransId="{3F9B8F0E-0E42-4ADA-959F-6D376156670E}"/>
    <dgm:cxn modelId="{9C1B4790-709D-46C8-8C66-FA28D0754B8C}" srcId="{F42C5E92-1C65-4326-83C3-697EA8A421B1}" destId="{6BAA18C7-429E-4E42-81A1-0E9A243DA64F}" srcOrd="4" destOrd="0" parTransId="{235F5CA0-76A8-4128-BA0B-012F7F1D2F7E}" sibTransId="{2738266C-4CC0-4820-96E6-19C02AFFDC2B}"/>
    <dgm:cxn modelId="{AFCB3C91-622B-4D18-9C8C-4102DBE17084}" type="presOf" srcId="{EF823F0F-2CFD-4E8D-87A5-AE958121325D}" destId="{FFA0E5BB-82F0-4CB2-8C3F-C124E72856E4}" srcOrd="0" destOrd="12" presId="urn:microsoft.com/office/officeart/2005/8/layout/hList1"/>
    <dgm:cxn modelId="{410F1292-8CB6-491F-9CCC-ECA4E17E19C5}" srcId="{85D48F7E-64C4-4B22-AAEC-B80B02929050}" destId="{0FC91D2C-120F-4B76-9779-28AEDE34F9EE}" srcOrd="10" destOrd="0" parTransId="{BFC38C33-0680-4F69-83CF-BDCEA1EBCA0E}" sibTransId="{E42C3F1C-6552-4B2F-BF6D-3E2510AFF4F1}"/>
    <dgm:cxn modelId="{2996B192-6208-4912-815F-6306BC50CBCF}" srcId="{B3C26480-059D-477C-B36C-F40F9ADE3A6B}" destId="{FB0FB895-F206-416E-AB5C-47AC4313F954}" srcOrd="4" destOrd="0" parTransId="{890B848B-6FD1-4D75-994A-E0AEA6F97EF6}" sibTransId="{DF916505-19B2-45E4-AADE-F8DCE0153AE1}"/>
    <dgm:cxn modelId="{1012AE94-CBFD-45A5-967B-72BD28013C9B}" type="presOf" srcId="{87861B2B-43ED-4B19-A8D2-3F27DB039589}" destId="{3DF5F0D0-2B98-404D-82AB-E9D55C4339C6}" srcOrd="0" destOrd="0" presId="urn:microsoft.com/office/officeart/2005/8/layout/hList1"/>
    <dgm:cxn modelId="{11F36C95-A6D5-4348-86C7-9FBAB9F9D278}" type="presOf" srcId="{B43EE5BE-9969-40E1-854E-0DB8AA22BEF7}" destId="{335EE9C6-90DA-45D5-9204-C9529F10A352}" srcOrd="0" destOrd="11" presId="urn:microsoft.com/office/officeart/2005/8/layout/hList1"/>
    <dgm:cxn modelId="{345FF595-F387-4DFB-80CB-4FEFCC931F85}" type="presOf" srcId="{22AC20D7-ACEA-4E49-A742-30AB6CE191AA}" destId="{3E6069AD-10A7-4218-BBB0-6C7DA9A3F94D}" srcOrd="0" destOrd="5" presId="urn:microsoft.com/office/officeart/2005/8/layout/hList1"/>
    <dgm:cxn modelId="{2CC77198-1A29-4EF0-ABC6-6FF1C558AC60}" srcId="{A945697F-7A71-41F7-BFA3-3606004C59DD}" destId="{F42C5E92-1C65-4326-83C3-697EA8A421B1}" srcOrd="2" destOrd="0" parTransId="{CBAA74E3-8319-4095-9A51-F84C71D5020C}" sibTransId="{EB43E0C1-F162-47A3-A26C-30767E45C4F3}"/>
    <dgm:cxn modelId="{6AEB8199-7564-487F-96EE-DDC77DB628D8}" type="presOf" srcId="{F8B87D93-B3BE-4C08-AE8D-D3D2B5F48ABE}" destId="{5D3D2802-7C07-4C8F-849F-EE199C791F24}" srcOrd="0" destOrd="3" presId="urn:microsoft.com/office/officeart/2005/8/layout/hList1"/>
    <dgm:cxn modelId="{66DCBD99-5C59-41B5-97E5-6DAFD7821A41}" srcId="{85D48F7E-64C4-4B22-AAEC-B80B02929050}" destId="{7AB97547-0FD4-4583-82FF-5D2ADA2034E4}" srcOrd="7" destOrd="0" parTransId="{36786748-81D4-4A11-A046-47D0C291035D}" sibTransId="{4CDA190A-3631-4FDD-9339-0BF132DD5271}"/>
    <dgm:cxn modelId="{057A13A1-AA13-440F-B1B3-E62CEC3BE8A0}" srcId="{85D48F7E-64C4-4B22-AAEC-B80B02929050}" destId="{E53E52E2-7EA0-4E28-A5AD-6F14644F8927}" srcOrd="2" destOrd="0" parTransId="{7A041C06-C3DF-401B-869E-37435EC05F91}" sibTransId="{43C291AE-E055-4947-8487-4CA1A0C48BDC}"/>
    <dgm:cxn modelId="{482E40A1-5569-4DA1-B985-CB7065550BD6}" type="presOf" srcId="{FECF1513-F1A4-4ED0-ADF5-3AAB4A310327}" destId="{3E6069AD-10A7-4218-BBB0-6C7DA9A3F94D}" srcOrd="0" destOrd="0" presId="urn:microsoft.com/office/officeart/2005/8/layout/hList1"/>
    <dgm:cxn modelId="{5DB4FBA3-25B3-4A3F-A468-A0C12524732E}" type="presOf" srcId="{AEB8E60B-4237-4D01-9A3A-20BB1EFE72AC}" destId="{EA36B03A-02D6-4C1A-9060-2A7D7D25FBEA}" srcOrd="0" destOrd="0" presId="urn:microsoft.com/office/officeart/2005/8/layout/hList1"/>
    <dgm:cxn modelId="{7D6BC1A5-B0C2-42F4-BAC6-147007DD7B6F}" srcId="{E940287A-A14F-44DC-A000-656C3633C1CB}" destId="{33BA49D2-37B9-425E-BCAB-A8E5386C2252}" srcOrd="6" destOrd="0" parTransId="{BCAB6F48-884D-4DB4-86D0-1DAB652CCBD4}" sibTransId="{9B2E9301-F0E5-4B22-BC65-B161A53F81D2}"/>
    <dgm:cxn modelId="{A73F48A6-96EF-4130-8148-8C022F16CC76}" srcId="{E940287A-A14F-44DC-A000-656C3633C1CB}" destId="{EF823F0F-2CFD-4E8D-87A5-AE958121325D}" srcOrd="12" destOrd="0" parTransId="{E635C542-45D3-487C-8B13-539BF1AF3089}" sibTransId="{60B5F329-786C-4692-8D40-D1517D51FF24}"/>
    <dgm:cxn modelId="{0ABC84A6-941A-4B3C-B3BA-292C41D781DF}" srcId="{E940287A-A14F-44DC-A000-656C3633C1CB}" destId="{B0EC2E24-681F-472B-86C0-F54658EB8660}" srcOrd="13" destOrd="0" parTransId="{E861F2E5-83F0-4C9F-97F7-C740022145C2}" sibTransId="{48C499AB-AC85-4740-BB29-1FC4763DAE6A}"/>
    <dgm:cxn modelId="{4BEAA9AA-0145-481D-A385-DECC5382C5D8}" type="presOf" srcId="{D0AE862B-07D1-4D2F-A54D-0D170851911F}" destId="{FFA0E5BB-82F0-4CB2-8C3F-C124E72856E4}" srcOrd="0" destOrd="4" presId="urn:microsoft.com/office/officeart/2005/8/layout/hList1"/>
    <dgm:cxn modelId="{20FF18AB-C033-4E63-BBB1-F0E2AA640646}" type="presOf" srcId="{FF984230-5ADD-45F7-9064-6FD4A3AE79C5}" destId="{335EE9C6-90DA-45D5-9204-C9529F10A352}" srcOrd="0" destOrd="8" presId="urn:microsoft.com/office/officeart/2005/8/layout/hList1"/>
    <dgm:cxn modelId="{A85236B2-C5F5-4852-A0DC-81823F943F30}" type="presOf" srcId="{8A33016C-A881-4E09-9EC8-EACFAAEC88B8}" destId="{8376B2D0-0908-421F-BC59-EC3CE368B56F}" srcOrd="0" destOrd="1" presId="urn:microsoft.com/office/officeart/2005/8/layout/hList1"/>
    <dgm:cxn modelId="{B52849B5-8E1B-4D20-B2BD-6998C5ECA9C7}" srcId="{A945697F-7A71-41F7-BFA3-3606004C59DD}" destId="{AEB8E60B-4237-4D01-9A3A-20BB1EFE72AC}" srcOrd="4" destOrd="0" parTransId="{8490B445-A8E2-4695-9666-93C0F0874B1D}" sibTransId="{AD17F89C-6699-4D62-98AF-93C473004215}"/>
    <dgm:cxn modelId="{13AE72B6-DF29-4374-A2D9-D3FBF5585198}" type="presOf" srcId="{E940287A-A14F-44DC-A000-656C3633C1CB}" destId="{032D6BAB-767E-4E37-B058-00823E535C78}" srcOrd="0" destOrd="0" presId="urn:microsoft.com/office/officeart/2005/8/layout/hList1"/>
    <dgm:cxn modelId="{8815BFB7-9D23-46D6-B3C5-B7DB7B318AFE}" srcId="{F42C5E92-1C65-4326-83C3-697EA8A421B1}" destId="{1C7066C8-B505-486C-8FE6-DE75BBB5FB90}" srcOrd="0" destOrd="0" parTransId="{638EDD9F-C451-4783-8046-C62DFBE04EFD}" sibTransId="{047F8C5A-A0CC-4BA7-AC8B-F7D777ED5F3B}"/>
    <dgm:cxn modelId="{A20C2DB9-23B5-4D13-969C-49E9DDCEF53D}" srcId="{AEB8E60B-4237-4D01-9A3A-20BB1EFE72AC}" destId="{F14A28D7-DFA2-405D-BE05-F37672CC23F8}" srcOrd="0" destOrd="0" parTransId="{AA9AFCF3-45CB-44AB-BAAC-D330A0E08E52}" sibTransId="{0EDBC8A5-7C1A-42C1-9F87-A978A5F06FEF}"/>
    <dgm:cxn modelId="{96ABF8BC-6151-4FAA-87A2-2FC8D4234F00}" type="presOf" srcId="{3D11C039-C385-4F2C-8E6D-6D73B23D1F90}" destId="{97889BF9-F78B-4E46-9F1F-F3DEADE43B85}" srcOrd="0" destOrd="0" presId="urn:microsoft.com/office/officeart/2005/8/layout/hList1"/>
    <dgm:cxn modelId="{17D915BF-7FD6-4F96-B4AF-3CA719BF995B}" srcId="{E940287A-A14F-44DC-A000-656C3633C1CB}" destId="{A65F43AC-E2CA-41E7-8350-D49AA4E7811C}" srcOrd="5" destOrd="0" parTransId="{A8288214-C196-4136-80A8-75CB515CE3D6}" sibTransId="{AECFFC07-9174-40AE-B5EB-A3FF5E8D929B}"/>
    <dgm:cxn modelId="{1345E4C0-ED3B-4583-AB11-ABFB07939BBA}" type="presOf" srcId="{67787243-95E2-4658-AAEC-49BAD0B9B7EF}" destId="{3E6069AD-10A7-4218-BBB0-6C7DA9A3F94D}" srcOrd="0" destOrd="2" presId="urn:microsoft.com/office/officeart/2005/8/layout/hList1"/>
    <dgm:cxn modelId="{7C650BC2-AF05-40B3-AC1A-A8FA62C33CB6}" srcId="{E940287A-A14F-44DC-A000-656C3633C1CB}" destId="{2D32F905-8AEC-4BFC-903B-32337B1E9855}" srcOrd="8" destOrd="0" parTransId="{C28D7839-23EA-40AB-BDA0-E2AB2EE38753}" sibTransId="{5AA9E6B8-2181-4A78-B5DB-ED69041578E2}"/>
    <dgm:cxn modelId="{4F1755C6-BD9B-4852-9F34-37AEB95C73D0}" srcId="{F42C5E92-1C65-4326-83C3-697EA8A421B1}" destId="{6BD11959-301A-4F3C-A93F-07EC45A95291}" srcOrd="2" destOrd="0" parTransId="{825002EF-C15B-4600-8298-5DE6484BCD95}" sibTransId="{52C7D636-95D5-4BC9-B4AE-438ABC501CAE}"/>
    <dgm:cxn modelId="{F9EE7FCC-F118-4BA5-A21F-E4842DC153C2}" type="presOf" srcId="{7AB97547-0FD4-4583-82FF-5D2ADA2034E4}" destId="{5D3D2802-7C07-4C8F-849F-EE199C791F24}" srcOrd="0" destOrd="7" presId="urn:microsoft.com/office/officeart/2005/8/layout/hList1"/>
    <dgm:cxn modelId="{3ED8C3CC-E57D-473A-8781-9382C1FE4607}" srcId="{B3C26480-059D-477C-B36C-F40F9ADE3A6B}" destId="{67787243-95E2-4658-AAEC-49BAD0B9B7EF}" srcOrd="2" destOrd="0" parTransId="{4751655D-C64D-4F3E-A506-F9CFD043977A}" sibTransId="{E93B7DCA-6A5E-47BE-B14A-3622FCA1029A}"/>
    <dgm:cxn modelId="{380A89CE-8571-4D17-B3DA-224EB0E9EA89}" type="presOf" srcId="{2D32F905-8AEC-4BFC-903B-32337B1E9855}" destId="{FFA0E5BB-82F0-4CB2-8C3F-C124E72856E4}" srcOrd="0" destOrd="8" presId="urn:microsoft.com/office/officeart/2005/8/layout/hList1"/>
    <dgm:cxn modelId="{03E788D1-89D8-4E4C-8579-A0757A2EDB09}" srcId="{3D11C039-C385-4F2C-8E6D-6D73B23D1F90}" destId="{87861B2B-43ED-4B19-A8D2-3F27DB039589}" srcOrd="0" destOrd="0" parTransId="{192CE06C-2A5C-429A-B11F-A9DC6CF3F298}" sibTransId="{AF0088A6-77B3-48C4-91C2-7F0F713C7B40}"/>
    <dgm:cxn modelId="{8B576AD3-F8C1-41AA-89CC-3FA13543AA02}" type="presOf" srcId="{F14A28D7-DFA2-405D-BE05-F37672CC23F8}" destId="{8376B2D0-0908-421F-BC59-EC3CE368B56F}" srcOrd="0" destOrd="0" presId="urn:microsoft.com/office/officeart/2005/8/layout/hList1"/>
    <dgm:cxn modelId="{734F09D7-DEDB-45C2-A862-8C7B2486358C}" type="presOf" srcId="{30CB13FB-D3C4-409D-ADF2-FB8FB57F260A}" destId="{5D3D2802-7C07-4C8F-849F-EE199C791F24}" srcOrd="0" destOrd="6" presId="urn:microsoft.com/office/officeart/2005/8/layout/hList1"/>
    <dgm:cxn modelId="{9FF361D7-09B0-4522-BA62-25C20666E968}" type="presOf" srcId="{6BAA18C7-429E-4E42-81A1-0E9A243DA64F}" destId="{335EE9C6-90DA-45D5-9204-C9529F10A352}" srcOrd="0" destOrd="4" presId="urn:microsoft.com/office/officeart/2005/8/layout/hList1"/>
    <dgm:cxn modelId="{51A7D7D7-B902-473E-820D-283DB20FDB36}" type="presOf" srcId="{A65F43AC-E2CA-41E7-8350-D49AA4E7811C}" destId="{FFA0E5BB-82F0-4CB2-8C3F-C124E72856E4}" srcOrd="0" destOrd="5" presId="urn:microsoft.com/office/officeart/2005/8/layout/hList1"/>
    <dgm:cxn modelId="{5C9C7BDB-E87A-47ED-A5AB-8C66139C9954}" srcId="{E940287A-A14F-44DC-A000-656C3633C1CB}" destId="{1009B15F-83DF-400D-BB5B-DBA3F57E06BF}" srcOrd="7" destOrd="0" parTransId="{520967AB-2090-42B6-B539-08081FCE1029}" sibTransId="{822D372F-1242-45CD-A9AA-35B378CBBA88}"/>
    <dgm:cxn modelId="{135165DC-B8EF-4C0A-8F8B-F99CC4070CF9}" srcId="{F42C5E92-1C65-4326-83C3-697EA8A421B1}" destId="{F8E46D36-1936-4882-9411-F4D41FF8B100}" srcOrd="1" destOrd="0" parTransId="{E569D64C-1F88-4983-94FF-EFBC34948C89}" sibTransId="{84AA3056-0FAF-4628-991D-D118E68BFD60}"/>
    <dgm:cxn modelId="{D9344DDE-5BA7-4A6C-9A49-498EB1F596BD}" type="presOf" srcId="{FB0FB895-F206-416E-AB5C-47AC4313F954}" destId="{3E6069AD-10A7-4218-BBB0-6C7DA9A3F94D}" srcOrd="0" destOrd="4" presId="urn:microsoft.com/office/officeart/2005/8/layout/hList1"/>
    <dgm:cxn modelId="{76F311E0-7D7C-459C-BA44-11702828BD51}" srcId="{85D48F7E-64C4-4B22-AAEC-B80B02929050}" destId="{1586EAA8-01A7-4D39-B6DF-5939D4E4FED9}" srcOrd="9" destOrd="0" parTransId="{C008443A-C0AC-45F0-AF91-59DC67F57F1C}" sibTransId="{48FA6092-3A56-4169-95BA-6277E57930A2}"/>
    <dgm:cxn modelId="{C44587E3-C6A2-42DF-87AD-A380280F808D}" srcId="{F42C5E92-1C65-4326-83C3-697EA8A421B1}" destId="{F77D7BAE-D6E4-4F50-B783-7E43940479D7}" srcOrd="6" destOrd="0" parTransId="{6A7754D0-73F7-454B-A4F9-126930B82BCC}" sibTransId="{3AC85EEC-BB3C-490A-BD7B-B5AC10DD1A91}"/>
    <dgm:cxn modelId="{E99245E4-A84A-4285-AC5A-2EE558BF9223}" srcId="{F42C5E92-1C65-4326-83C3-697EA8A421B1}" destId="{CD61A185-5BE7-4D54-997B-71A0FDC0AECC}" srcOrd="10" destOrd="0" parTransId="{1DE7F966-9872-4D0E-B325-17E980F70533}" sibTransId="{25BB0A76-FE2E-4AAA-89E8-F4353C74CE05}"/>
    <dgm:cxn modelId="{250BE9E6-B900-4A5D-A491-EF83E3D5020B}" srcId="{E940287A-A14F-44DC-A000-656C3633C1CB}" destId="{B02363B1-4165-4CC9-8969-C93AAED97B7A}" srcOrd="1" destOrd="0" parTransId="{0B370198-C4ED-4D12-9923-D0E1FD857C1C}" sibTransId="{60F76893-7C4D-450F-A6B0-F417315D2221}"/>
    <dgm:cxn modelId="{D1E469EB-64C4-4F6D-BAAB-8E64A4BA433F}" srcId="{85D48F7E-64C4-4B22-AAEC-B80B02929050}" destId="{CD31E062-39D7-4C74-A6FB-BBCA4DD9109C}" srcOrd="4" destOrd="0" parTransId="{1D703561-8513-42A0-B3B2-E34C4D13FCC4}" sibTransId="{A28CC010-9387-4C3B-9648-3A2B46798F91}"/>
    <dgm:cxn modelId="{750994F3-CEED-451D-856B-995379C763A2}" srcId="{85D48F7E-64C4-4B22-AAEC-B80B02929050}" destId="{107D3EDA-819E-4B5D-9C76-3AE3A8733C2A}" srcOrd="1" destOrd="0" parTransId="{CE5E9BFF-CDF6-4E07-8CC0-FA1CBF63A9C1}" sibTransId="{DE8CB9CA-2363-441E-9678-43A2075D3EBC}"/>
    <dgm:cxn modelId="{785F0AF4-77F6-49C0-8CB7-9789AB607B55}" srcId="{A945697F-7A71-41F7-BFA3-3606004C59DD}" destId="{E940287A-A14F-44DC-A000-656C3633C1CB}" srcOrd="0" destOrd="0" parTransId="{E6BFD26A-4B83-4B5B-B16B-F712362A83D6}" sibTransId="{E0AF4E46-A7A7-4137-9604-30F2EBEA0F8B}"/>
    <dgm:cxn modelId="{3D43DAF5-9F7D-4F2D-A239-7D539D267B09}" type="presOf" srcId="{F8E46D36-1936-4882-9411-F4D41FF8B100}" destId="{335EE9C6-90DA-45D5-9204-C9529F10A352}" srcOrd="0" destOrd="1" presId="urn:microsoft.com/office/officeart/2005/8/layout/hList1"/>
    <dgm:cxn modelId="{7DDDF8F6-4ECF-40B7-ACBF-E754350E6049}" type="presOf" srcId="{B3C26480-059D-477C-B36C-F40F9ADE3A6B}" destId="{1CA6D637-C061-4CCC-8741-EB13BC936965}" srcOrd="0" destOrd="0" presId="urn:microsoft.com/office/officeart/2005/8/layout/hList1"/>
    <dgm:cxn modelId="{A95B55F8-A381-471F-964D-39DF9A2CE577}" srcId="{B3C26480-059D-477C-B36C-F40F9ADE3A6B}" destId="{22AC20D7-ACEA-4E49-A742-30AB6CE191AA}" srcOrd="5" destOrd="0" parTransId="{07952093-E3EE-4615-9090-B2C290A3371E}" sibTransId="{9B230A1F-5BA5-400A-87E6-1DD8EA9F10F8}"/>
    <dgm:cxn modelId="{52BD62F9-5720-40AF-8FB9-4CE97FDA90AC}" type="presOf" srcId="{CD31E062-39D7-4C74-A6FB-BBCA4DD9109C}" destId="{5D3D2802-7C07-4C8F-849F-EE199C791F24}" srcOrd="0" destOrd="4" presId="urn:microsoft.com/office/officeart/2005/8/layout/hList1"/>
    <dgm:cxn modelId="{0FE7D9FA-55FF-4FDB-84F8-DA8A61632011}" srcId="{E940287A-A14F-44DC-A000-656C3633C1CB}" destId="{B67B198F-82C6-4FC2-94E6-41E446DE717F}" srcOrd="3" destOrd="0" parTransId="{9FA7A245-216E-4F74-B88F-40723C01664B}" sibTransId="{3C75117F-04B9-4696-9A0F-1B648A292018}"/>
    <dgm:cxn modelId="{118F4DFE-EFA6-4051-A486-66C4181D51FF}" type="presOf" srcId="{0FC91D2C-120F-4B76-9779-28AEDE34F9EE}" destId="{5D3D2802-7C07-4C8F-849F-EE199C791F24}" srcOrd="0" destOrd="10" presId="urn:microsoft.com/office/officeart/2005/8/layout/hList1"/>
    <dgm:cxn modelId="{A7C81EF6-991C-4A17-90F9-668EADCDD650}" type="presParOf" srcId="{E4A28EC3-1156-4673-A680-25E39D25DDB1}" destId="{47EC2409-573A-4559-A8DD-7F8E7BADD16B}" srcOrd="0" destOrd="0" presId="urn:microsoft.com/office/officeart/2005/8/layout/hList1"/>
    <dgm:cxn modelId="{F3E34F39-A24E-4B83-919F-8ECADC052A77}" type="presParOf" srcId="{47EC2409-573A-4559-A8DD-7F8E7BADD16B}" destId="{032D6BAB-767E-4E37-B058-00823E535C78}" srcOrd="0" destOrd="0" presId="urn:microsoft.com/office/officeart/2005/8/layout/hList1"/>
    <dgm:cxn modelId="{C9D44080-9567-4D7A-AEFA-699F418459E2}" type="presParOf" srcId="{47EC2409-573A-4559-A8DD-7F8E7BADD16B}" destId="{FFA0E5BB-82F0-4CB2-8C3F-C124E72856E4}" srcOrd="1" destOrd="0" presId="urn:microsoft.com/office/officeart/2005/8/layout/hList1"/>
    <dgm:cxn modelId="{31A782A2-B883-46FF-ABE0-90A284A7DF2D}" type="presParOf" srcId="{E4A28EC3-1156-4673-A680-25E39D25DDB1}" destId="{9CC92335-DDDF-432A-AB9E-77C37CFB625A}" srcOrd="1" destOrd="0" presId="urn:microsoft.com/office/officeart/2005/8/layout/hList1"/>
    <dgm:cxn modelId="{028E73E2-B365-4527-BF2B-9DC78B188B00}" type="presParOf" srcId="{E4A28EC3-1156-4673-A680-25E39D25DDB1}" destId="{31724652-9E1C-4D4F-B686-83605F712742}" srcOrd="2" destOrd="0" presId="urn:microsoft.com/office/officeart/2005/8/layout/hList1"/>
    <dgm:cxn modelId="{4CF48B41-CD23-4471-9201-2EA18EFCF0AE}" type="presParOf" srcId="{31724652-9E1C-4D4F-B686-83605F712742}" destId="{F25B5EFC-FDF3-466A-AC38-76C0A3D7ECDC}" srcOrd="0" destOrd="0" presId="urn:microsoft.com/office/officeart/2005/8/layout/hList1"/>
    <dgm:cxn modelId="{344EE106-8B0E-4F29-9A01-D9B29B79478D}" type="presParOf" srcId="{31724652-9E1C-4D4F-B686-83605F712742}" destId="{5D3D2802-7C07-4C8F-849F-EE199C791F24}" srcOrd="1" destOrd="0" presId="urn:microsoft.com/office/officeart/2005/8/layout/hList1"/>
    <dgm:cxn modelId="{42F45A2B-1D1A-4938-B199-8C34B48334AC}" type="presParOf" srcId="{E4A28EC3-1156-4673-A680-25E39D25DDB1}" destId="{07E90204-D40A-4656-BDBF-77418C1DFC5E}" srcOrd="3" destOrd="0" presId="urn:microsoft.com/office/officeart/2005/8/layout/hList1"/>
    <dgm:cxn modelId="{CE103654-B7F0-4C9A-B1E2-CAE8FAA9F18E}" type="presParOf" srcId="{E4A28EC3-1156-4673-A680-25E39D25DDB1}" destId="{9FD326A9-197F-46FF-BE74-05EE67257F8D}" srcOrd="4" destOrd="0" presId="urn:microsoft.com/office/officeart/2005/8/layout/hList1"/>
    <dgm:cxn modelId="{B6501C83-C59B-4898-A007-D1D1C976C779}" type="presParOf" srcId="{9FD326A9-197F-46FF-BE74-05EE67257F8D}" destId="{F094D8E1-7026-4ECC-B3A7-756C375D827E}" srcOrd="0" destOrd="0" presId="urn:microsoft.com/office/officeart/2005/8/layout/hList1"/>
    <dgm:cxn modelId="{21444E41-F2A3-4B47-AA80-625E892FF824}" type="presParOf" srcId="{9FD326A9-197F-46FF-BE74-05EE67257F8D}" destId="{335EE9C6-90DA-45D5-9204-C9529F10A352}" srcOrd="1" destOrd="0" presId="urn:microsoft.com/office/officeart/2005/8/layout/hList1"/>
    <dgm:cxn modelId="{72778686-1549-47F4-9F52-C4BA11CBAE4B}" type="presParOf" srcId="{E4A28EC3-1156-4673-A680-25E39D25DDB1}" destId="{8D217DF8-E5E0-4D05-A09F-6A5CD65CADD7}" srcOrd="5" destOrd="0" presId="urn:microsoft.com/office/officeart/2005/8/layout/hList1"/>
    <dgm:cxn modelId="{7717DDB5-4D9D-4484-AFF7-8E4B489884CE}" type="presParOf" srcId="{E4A28EC3-1156-4673-A680-25E39D25DDB1}" destId="{63E5CC8D-EF96-4098-BCC0-C621C8AF96D0}" srcOrd="6" destOrd="0" presId="urn:microsoft.com/office/officeart/2005/8/layout/hList1"/>
    <dgm:cxn modelId="{A75E1D90-2C71-4BD2-8385-1FBD5D2FC056}" type="presParOf" srcId="{63E5CC8D-EF96-4098-BCC0-C621C8AF96D0}" destId="{1CA6D637-C061-4CCC-8741-EB13BC936965}" srcOrd="0" destOrd="0" presId="urn:microsoft.com/office/officeart/2005/8/layout/hList1"/>
    <dgm:cxn modelId="{EF6BF6C0-25BA-4F96-8F40-510ECDD56837}" type="presParOf" srcId="{63E5CC8D-EF96-4098-BCC0-C621C8AF96D0}" destId="{3E6069AD-10A7-4218-BBB0-6C7DA9A3F94D}" srcOrd="1" destOrd="0" presId="urn:microsoft.com/office/officeart/2005/8/layout/hList1"/>
    <dgm:cxn modelId="{280B615A-64E9-4957-9C8D-1BE48839ADCE}" type="presParOf" srcId="{E4A28EC3-1156-4673-A680-25E39D25DDB1}" destId="{4EDA1557-8277-4654-8C84-54CF529D7316}" srcOrd="7" destOrd="0" presId="urn:microsoft.com/office/officeart/2005/8/layout/hList1"/>
    <dgm:cxn modelId="{F7AEA922-E1A6-433A-9FC2-173D00A3EA30}" type="presParOf" srcId="{E4A28EC3-1156-4673-A680-25E39D25DDB1}" destId="{F0FA3E5D-4DA5-40E2-9021-8CE979470608}" srcOrd="8" destOrd="0" presId="urn:microsoft.com/office/officeart/2005/8/layout/hList1"/>
    <dgm:cxn modelId="{C5712B5F-EBEB-476D-8749-8933763610EE}" type="presParOf" srcId="{F0FA3E5D-4DA5-40E2-9021-8CE979470608}" destId="{EA36B03A-02D6-4C1A-9060-2A7D7D25FBEA}" srcOrd="0" destOrd="0" presId="urn:microsoft.com/office/officeart/2005/8/layout/hList1"/>
    <dgm:cxn modelId="{5383F6F4-4E40-478B-9A42-EC17701B8970}" type="presParOf" srcId="{F0FA3E5D-4DA5-40E2-9021-8CE979470608}" destId="{8376B2D0-0908-421F-BC59-EC3CE368B56F}" srcOrd="1" destOrd="0" presId="urn:microsoft.com/office/officeart/2005/8/layout/hList1"/>
    <dgm:cxn modelId="{A6769A47-A907-4D27-8AA1-5686CAD1CC55}" type="presParOf" srcId="{E4A28EC3-1156-4673-A680-25E39D25DDB1}" destId="{78A20A9E-C7FB-4E3B-801A-49B8431A98A6}" srcOrd="9" destOrd="0" presId="urn:microsoft.com/office/officeart/2005/8/layout/hList1"/>
    <dgm:cxn modelId="{B9B45D46-20F6-477C-B92D-D07DDF0E96EF}" type="presParOf" srcId="{E4A28EC3-1156-4673-A680-25E39D25DDB1}" destId="{D7C93B8E-E137-4DD6-A32C-F8A6E06A26C1}" srcOrd="10" destOrd="0" presId="urn:microsoft.com/office/officeart/2005/8/layout/hList1"/>
    <dgm:cxn modelId="{00277420-56F6-4FE2-A4AB-941B0DF306AD}" type="presParOf" srcId="{D7C93B8E-E137-4DD6-A32C-F8A6E06A26C1}" destId="{97889BF9-F78B-4E46-9F1F-F3DEADE43B85}" srcOrd="0" destOrd="0" presId="urn:microsoft.com/office/officeart/2005/8/layout/hList1"/>
    <dgm:cxn modelId="{3ED5166F-8AEC-4FC4-A2B4-3F5692EB4E62}" type="presParOf" srcId="{D7C93B8E-E137-4DD6-A32C-F8A6E06A26C1}" destId="{3DF5F0D0-2B98-404D-82AB-E9D55C4339C6}" srcOrd="1" destOrd="0" presId="urn:microsoft.com/office/officeart/2005/8/layout/hList1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D57ACB4F-8465-48FB-A43A-E215869A485C}">
      <dsp:nvSpPr>
        <dsp:cNvPr id="0" name=""/>
        <dsp:cNvSpPr/>
      </dsp:nvSpPr>
      <dsp:spPr>
        <a:xfrm>
          <a:off x="4360318" y="627101"/>
          <a:ext cx="91440" cy="9718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71821"/>
              </a:lnTo>
              <a:lnTo>
                <a:pt x="123258" y="971821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CD50D1A-03A4-4332-B55A-CB480998D7AE}">
      <dsp:nvSpPr>
        <dsp:cNvPr id="0" name=""/>
        <dsp:cNvSpPr/>
      </dsp:nvSpPr>
      <dsp:spPr>
        <a:xfrm>
          <a:off x="4360318" y="627101"/>
          <a:ext cx="91440" cy="6048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04804"/>
              </a:lnTo>
              <a:lnTo>
                <a:pt x="123258" y="604804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B01D3B-41B2-4680-88C8-3B3FA20BA59C}">
      <dsp:nvSpPr>
        <dsp:cNvPr id="0" name=""/>
        <dsp:cNvSpPr/>
      </dsp:nvSpPr>
      <dsp:spPr>
        <a:xfrm>
          <a:off x="4360318" y="627101"/>
          <a:ext cx="91440" cy="2377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786"/>
              </a:lnTo>
              <a:lnTo>
                <a:pt x="123258" y="237786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026E0F5-ED3B-4F9F-BAA2-1E686894B5A8}">
      <dsp:nvSpPr>
        <dsp:cNvPr id="0" name=""/>
        <dsp:cNvSpPr/>
      </dsp:nvSpPr>
      <dsp:spPr>
        <a:xfrm>
          <a:off x="3049106" y="260084"/>
          <a:ext cx="1563702" cy="1085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4277"/>
              </a:lnTo>
              <a:lnTo>
                <a:pt x="1563702" y="54277"/>
              </a:lnTo>
              <a:lnTo>
                <a:pt x="1563702" y="108554"/>
              </a:lnTo>
            </a:path>
          </a:pathLst>
        </a:custGeom>
        <a:noFill/>
        <a:ln w="285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AA8D5CF-A7F7-4CC2-AFFF-8E004CCAB838}">
      <dsp:nvSpPr>
        <dsp:cNvPr id="0" name=""/>
        <dsp:cNvSpPr/>
      </dsp:nvSpPr>
      <dsp:spPr>
        <a:xfrm>
          <a:off x="3734837" y="627101"/>
          <a:ext cx="91440" cy="9718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71821"/>
              </a:lnTo>
              <a:lnTo>
                <a:pt x="123258" y="971821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0B05500-3CF2-4DBA-99A2-B6A3FFBA74A1}">
      <dsp:nvSpPr>
        <dsp:cNvPr id="0" name=""/>
        <dsp:cNvSpPr/>
      </dsp:nvSpPr>
      <dsp:spPr>
        <a:xfrm>
          <a:off x="3734837" y="627101"/>
          <a:ext cx="91440" cy="6048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04804"/>
              </a:lnTo>
              <a:lnTo>
                <a:pt x="123258" y="604804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BA52F7B-83FE-4348-BE04-706C7064FF25}">
      <dsp:nvSpPr>
        <dsp:cNvPr id="0" name=""/>
        <dsp:cNvSpPr/>
      </dsp:nvSpPr>
      <dsp:spPr>
        <a:xfrm>
          <a:off x="3734837" y="627101"/>
          <a:ext cx="91440" cy="2377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786"/>
              </a:lnTo>
              <a:lnTo>
                <a:pt x="123258" y="237786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D6675A-DB05-4EBF-BE84-F757D4F99182}">
      <dsp:nvSpPr>
        <dsp:cNvPr id="0" name=""/>
        <dsp:cNvSpPr/>
      </dsp:nvSpPr>
      <dsp:spPr>
        <a:xfrm>
          <a:off x="3049106" y="260084"/>
          <a:ext cx="938221" cy="1085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4277"/>
              </a:lnTo>
              <a:lnTo>
                <a:pt x="938221" y="54277"/>
              </a:lnTo>
              <a:lnTo>
                <a:pt x="938221" y="108554"/>
              </a:lnTo>
            </a:path>
          </a:pathLst>
        </a:custGeom>
        <a:noFill/>
        <a:ln w="285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DA7702-6037-4269-BDC7-A2C86C901AE9}">
      <dsp:nvSpPr>
        <dsp:cNvPr id="0" name=""/>
        <dsp:cNvSpPr/>
      </dsp:nvSpPr>
      <dsp:spPr>
        <a:xfrm>
          <a:off x="3109356" y="627101"/>
          <a:ext cx="91440" cy="207287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072875"/>
              </a:lnTo>
              <a:lnTo>
                <a:pt x="123258" y="2072875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2735EA6-A4DC-40C8-8DB3-C582CF76DB48}">
      <dsp:nvSpPr>
        <dsp:cNvPr id="0" name=""/>
        <dsp:cNvSpPr/>
      </dsp:nvSpPr>
      <dsp:spPr>
        <a:xfrm>
          <a:off x="3109356" y="627101"/>
          <a:ext cx="91440" cy="170585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705857"/>
              </a:lnTo>
              <a:lnTo>
                <a:pt x="123258" y="1705857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9227625-614D-42C3-9ED9-1E1078872C58}">
      <dsp:nvSpPr>
        <dsp:cNvPr id="0" name=""/>
        <dsp:cNvSpPr/>
      </dsp:nvSpPr>
      <dsp:spPr>
        <a:xfrm>
          <a:off x="3109356" y="627101"/>
          <a:ext cx="91440" cy="1338839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338839"/>
              </a:lnTo>
              <a:lnTo>
                <a:pt x="123258" y="1338839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6212318-5A5D-41EB-885B-F11D164F0026}">
      <dsp:nvSpPr>
        <dsp:cNvPr id="0" name=""/>
        <dsp:cNvSpPr/>
      </dsp:nvSpPr>
      <dsp:spPr>
        <a:xfrm>
          <a:off x="3109356" y="627101"/>
          <a:ext cx="91440" cy="9718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71821"/>
              </a:lnTo>
              <a:lnTo>
                <a:pt x="123258" y="971821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2567A1A-8377-4267-8D38-728AFA9EFB30}">
      <dsp:nvSpPr>
        <dsp:cNvPr id="0" name=""/>
        <dsp:cNvSpPr/>
      </dsp:nvSpPr>
      <dsp:spPr>
        <a:xfrm>
          <a:off x="3109356" y="627101"/>
          <a:ext cx="91440" cy="6048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04804"/>
              </a:lnTo>
              <a:lnTo>
                <a:pt x="123258" y="604804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9CBD746-9D88-407C-B581-01671B2E9980}">
      <dsp:nvSpPr>
        <dsp:cNvPr id="0" name=""/>
        <dsp:cNvSpPr/>
      </dsp:nvSpPr>
      <dsp:spPr>
        <a:xfrm>
          <a:off x="3109356" y="627101"/>
          <a:ext cx="91440" cy="2377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786"/>
              </a:lnTo>
              <a:lnTo>
                <a:pt x="123258" y="237786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1F5DF81-8067-41E2-B077-623577FE1BD2}">
      <dsp:nvSpPr>
        <dsp:cNvPr id="0" name=""/>
        <dsp:cNvSpPr/>
      </dsp:nvSpPr>
      <dsp:spPr>
        <a:xfrm>
          <a:off x="3049106" y="260084"/>
          <a:ext cx="312740" cy="1085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4277"/>
              </a:lnTo>
              <a:lnTo>
                <a:pt x="312740" y="54277"/>
              </a:lnTo>
              <a:lnTo>
                <a:pt x="312740" y="108554"/>
              </a:lnTo>
            </a:path>
          </a:pathLst>
        </a:custGeom>
        <a:noFill/>
        <a:ln w="285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7F5399-D1B7-4342-9B99-7A7E56F1CD08}">
      <dsp:nvSpPr>
        <dsp:cNvPr id="0" name=""/>
        <dsp:cNvSpPr/>
      </dsp:nvSpPr>
      <dsp:spPr>
        <a:xfrm>
          <a:off x="2483875" y="627101"/>
          <a:ext cx="91440" cy="9718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71821"/>
              </a:lnTo>
              <a:lnTo>
                <a:pt x="123258" y="971821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8125D9-80DF-427B-BDB1-EAB67B9EB505}">
      <dsp:nvSpPr>
        <dsp:cNvPr id="0" name=""/>
        <dsp:cNvSpPr/>
      </dsp:nvSpPr>
      <dsp:spPr>
        <a:xfrm>
          <a:off x="2483875" y="627101"/>
          <a:ext cx="91440" cy="6048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04804"/>
              </a:lnTo>
              <a:lnTo>
                <a:pt x="123258" y="604804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59FA7B-4F07-4DC4-8E05-C3095C62440E}">
      <dsp:nvSpPr>
        <dsp:cNvPr id="0" name=""/>
        <dsp:cNvSpPr/>
      </dsp:nvSpPr>
      <dsp:spPr>
        <a:xfrm>
          <a:off x="2483875" y="627101"/>
          <a:ext cx="91440" cy="2377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786"/>
              </a:lnTo>
              <a:lnTo>
                <a:pt x="123258" y="237786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094765A-2372-4E60-B473-72385AB02ED7}">
      <dsp:nvSpPr>
        <dsp:cNvPr id="0" name=""/>
        <dsp:cNvSpPr/>
      </dsp:nvSpPr>
      <dsp:spPr>
        <a:xfrm>
          <a:off x="2736366" y="260084"/>
          <a:ext cx="312740" cy="108554"/>
        </a:xfrm>
        <a:custGeom>
          <a:avLst/>
          <a:gdLst/>
          <a:ahLst/>
          <a:cxnLst/>
          <a:rect l="0" t="0" r="0" b="0"/>
          <a:pathLst>
            <a:path>
              <a:moveTo>
                <a:pt x="312740" y="0"/>
              </a:moveTo>
              <a:lnTo>
                <a:pt x="312740" y="54277"/>
              </a:lnTo>
              <a:lnTo>
                <a:pt x="0" y="54277"/>
              </a:lnTo>
              <a:lnTo>
                <a:pt x="0" y="108554"/>
              </a:lnTo>
            </a:path>
          </a:pathLst>
        </a:custGeom>
        <a:noFill/>
        <a:ln w="285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F7F786B-47D5-470D-A2AF-248D02D72E95}">
      <dsp:nvSpPr>
        <dsp:cNvPr id="0" name=""/>
        <dsp:cNvSpPr/>
      </dsp:nvSpPr>
      <dsp:spPr>
        <a:xfrm>
          <a:off x="1858394" y="627101"/>
          <a:ext cx="91440" cy="9718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71821"/>
              </a:lnTo>
              <a:lnTo>
                <a:pt x="123258" y="971821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452CBA-8B60-4B39-A914-9778BCEB7B2D}">
      <dsp:nvSpPr>
        <dsp:cNvPr id="0" name=""/>
        <dsp:cNvSpPr/>
      </dsp:nvSpPr>
      <dsp:spPr>
        <a:xfrm>
          <a:off x="1858394" y="627101"/>
          <a:ext cx="91440" cy="6048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04804"/>
              </a:lnTo>
              <a:lnTo>
                <a:pt x="123258" y="604804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E2C907-2C0D-4F06-9A2E-C24855E38EF7}">
      <dsp:nvSpPr>
        <dsp:cNvPr id="0" name=""/>
        <dsp:cNvSpPr/>
      </dsp:nvSpPr>
      <dsp:spPr>
        <a:xfrm>
          <a:off x="1858394" y="627101"/>
          <a:ext cx="91440" cy="2377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786"/>
              </a:lnTo>
              <a:lnTo>
                <a:pt x="123258" y="237786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378A35-21A3-4D25-A49C-3C18017953FB}">
      <dsp:nvSpPr>
        <dsp:cNvPr id="0" name=""/>
        <dsp:cNvSpPr/>
      </dsp:nvSpPr>
      <dsp:spPr>
        <a:xfrm>
          <a:off x="2110884" y="260084"/>
          <a:ext cx="938221" cy="108554"/>
        </a:xfrm>
        <a:custGeom>
          <a:avLst/>
          <a:gdLst/>
          <a:ahLst/>
          <a:cxnLst/>
          <a:rect l="0" t="0" r="0" b="0"/>
          <a:pathLst>
            <a:path>
              <a:moveTo>
                <a:pt x="938221" y="0"/>
              </a:moveTo>
              <a:lnTo>
                <a:pt x="938221" y="54277"/>
              </a:lnTo>
              <a:lnTo>
                <a:pt x="0" y="54277"/>
              </a:lnTo>
              <a:lnTo>
                <a:pt x="0" y="108554"/>
              </a:lnTo>
            </a:path>
          </a:pathLst>
        </a:custGeom>
        <a:noFill/>
        <a:ln w="285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D050F27-0A07-4245-B5BF-F091F1EFEA79}">
      <dsp:nvSpPr>
        <dsp:cNvPr id="0" name=""/>
        <dsp:cNvSpPr/>
      </dsp:nvSpPr>
      <dsp:spPr>
        <a:xfrm>
          <a:off x="1232913" y="627101"/>
          <a:ext cx="91440" cy="97182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971821"/>
              </a:lnTo>
              <a:lnTo>
                <a:pt x="123258" y="971821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D3EAB78-4814-43B4-A66A-5C2ABF44CFC6}">
      <dsp:nvSpPr>
        <dsp:cNvPr id="0" name=""/>
        <dsp:cNvSpPr/>
      </dsp:nvSpPr>
      <dsp:spPr>
        <a:xfrm>
          <a:off x="1232913" y="627101"/>
          <a:ext cx="91440" cy="60480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04804"/>
              </a:lnTo>
              <a:lnTo>
                <a:pt x="123258" y="604804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F27726-8DC1-4E08-966F-34F0B1A51B1D}">
      <dsp:nvSpPr>
        <dsp:cNvPr id="0" name=""/>
        <dsp:cNvSpPr/>
      </dsp:nvSpPr>
      <dsp:spPr>
        <a:xfrm>
          <a:off x="1232913" y="627101"/>
          <a:ext cx="91440" cy="23778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7786"/>
              </a:lnTo>
              <a:lnTo>
                <a:pt x="123258" y="237786"/>
              </a:lnTo>
            </a:path>
          </a:pathLst>
        </a:custGeom>
        <a:noFill/>
        <a:ln w="28575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EE35DCF-74F7-4E02-A889-AF33A02241C5}">
      <dsp:nvSpPr>
        <dsp:cNvPr id="0" name=""/>
        <dsp:cNvSpPr/>
      </dsp:nvSpPr>
      <dsp:spPr>
        <a:xfrm>
          <a:off x="1485403" y="260084"/>
          <a:ext cx="1563702" cy="108554"/>
        </a:xfrm>
        <a:custGeom>
          <a:avLst/>
          <a:gdLst/>
          <a:ahLst/>
          <a:cxnLst/>
          <a:rect l="0" t="0" r="0" b="0"/>
          <a:pathLst>
            <a:path>
              <a:moveTo>
                <a:pt x="1563702" y="0"/>
              </a:moveTo>
              <a:lnTo>
                <a:pt x="1563702" y="54277"/>
              </a:lnTo>
              <a:lnTo>
                <a:pt x="0" y="54277"/>
              </a:lnTo>
              <a:lnTo>
                <a:pt x="0" y="108554"/>
              </a:lnTo>
            </a:path>
          </a:pathLst>
        </a:custGeom>
        <a:noFill/>
        <a:ln w="28575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2A5C483-FA6D-4DC7-9D5F-56BC2013F9CF}">
      <dsp:nvSpPr>
        <dsp:cNvPr id="0" name=""/>
        <dsp:cNvSpPr/>
      </dsp:nvSpPr>
      <dsp:spPr>
        <a:xfrm>
          <a:off x="2790643" y="1620"/>
          <a:ext cx="516926" cy="258463"/>
        </a:xfrm>
        <a:prstGeom prst="rect">
          <a:avLst/>
        </a:prstGeom>
        <a:solidFill>
          <a:srgbClr val="FF0000"/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Venues</a:t>
          </a:r>
          <a:endParaRPr lang="es-ES" sz="600" kern="1200" dirty="0"/>
        </a:p>
      </dsp:txBody>
      <dsp:txXfrm>
        <a:off x="2790643" y="1620"/>
        <a:ext cx="516926" cy="258463"/>
      </dsp:txXfrm>
    </dsp:sp>
    <dsp:sp modelId="{889A4281-86F1-40D0-81B6-B1D0A6D6E20A}">
      <dsp:nvSpPr>
        <dsp:cNvPr id="0" name=""/>
        <dsp:cNvSpPr/>
      </dsp:nvSpPr>
      <dsp:spPr>
        <a:xfrm>
          <a:off x="1226940" y="368638"/>
          <a:ext cx="516926" cy="258463"/>
        </a:xfrm>
        <a:prstGeom prst="rect">
          <a:avLst/>
        </a:prstGeom>
        <a:solidFill>
          <a:srgbClr val="00B050"/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Places to drink</a:t>
          </a:r>
          <a:endParaRPr lang="es-ES" sz="600" kern="1200" dirty="0"/>
        </a:p>
      </dsp:txBody>
      <dsp:txXfrm>
        <a:off x="1226940" y="368638"/>
        <a:ext cx="516926" cy="258463"/>
      </dsp:txXfrm>
    </dsp:sp>
    <dsp:sp modelId="{8C2DCC94-7E6D-4162-B5B7-03FCDDAF1C82}">
      <dsp:nvSpPr>
        <dsp:cNvPr id="0" name=""/>
        <dsp:cNvSpPr/>
      </dsp:nvSpPr>
      <dsp:spPr>
        <a:xfrm>
          <a:off x="1356172" y="735656"/>
          <a:ext cx="516926" cy="258463"/>
        </a:xfrm>
        <a:prstGeom prst="rect">
          <a:avLst/>
        </a:prstGeom>
        <a:solidFill>
          <a:srgbClr val="92D050"/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Pubs</a:t>
          </a:r>
          <a:endParaRPr lang="es-ES" sz="600" kern="1200" dirty="0"/>
        </a:p>
      </dsp:txBody>
      <dsp:txXfrm>
        <a:off x="1356172" y="735656"/>
        <a:ext cx="516926" cy="258463"/>
      </dsp:txXfrm>
    </dsp:sp>
    <dsp:sp modelId="{B25946FF-A097-41C8-9813-4A368DE5C479}">
      <dsp:nvSpPr>
        <dsp:cNvPr id="0" name=""/>
        <dsp:cNvSpPr/>
      </dsp:nvSpPr>
      <dsp:spPr>
        <a:xfrm>
          <a:off x="1356172" y="1102674"/>
          <a:ext cx="516926" cy="258463"/>
        </a:xfrm>
        <a:prstGeom prst="rect">
          <a:avLst/>
        </a:prstGeom>
        <a:solidFill>
          <a:srgbClr val="92D050"/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Taverna</a:t>
          </a:r>
          <a:endParaRPr lang="es-ES" sz="600" kern="1200" dirty="0"/>
        </a:p>
      </dsp:txBody>
      <dsp:txXfrm>
        <a:off x="1356172" y="1102674"/>
        <a:ext cx="516926" cy="258463"/>
      </dsp:txXfrm>
    </dsp:sp>
    <dsp:sp modelId="{87134A06-E37C-46A5-B578-C694C9EBFEA4}">
      <dsp:nvSpPr>
        <dsp:cNvPr id="0" name=""/>
        <dsp:cNvSpPr/>
      </dsp:nvSpPr>
      <dsp:spPr>
        <a:xfrm>
          <a:off x="1356172" y="1469692"/>
          <a:ext cx="516926" cy="258463"/>
        </a:xfrm>
        <a:prstGeom prst="rect">
          <a:avLst/>
        </a:prstGeom>
        <a:solidFill>
          <a:srgbClr val="92D050"/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Wine Bar</a:t>
          </a:r>
          <a:endParaRPr lang="es-ES" sz="600" kern="1200" dirty="0"/>
        </a:p>
      </dsp:txBody>
      <dsp:txXfrm>
        <a:off x="1356172" y="1469692"/>
        <a:ext cx="516926" cy="258463"/>
      </dsp:txXfrm>
    </dsp:sp>
    <dsp:sp modelId="{79DD1F78-32E5-4F39-BA12-13BF5C25B99D}">
      <dsp:nvSpPr>
        <dsp:cNvPr id="0" name=""/>
        <dsp:cNvSpPr/>
      </dsp:nvSpPr>
      <dsp:spPr>
        <a:xfrm>
          <a:off x="1852421" y="368638"/>
          <a:ext cx="516926" cy="258463"/>
        </a:xfrm>
        <a:prstGeom prst="rect">
          <a:avLst/>
        </a:prstGeom>
        <a:solidFill>
          <a:schemeClr val="tx1">
            <a:lumMod val="85000"/>
            <a:lumOff val="1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Local Spanish</a:t>
          </a:r>
          <a:endParaRPr lang="es-ES" sz="600" kern="1200" dirty="0"/>
        </a:p>
      </dsp:txBody>
      <dsp:txXfrm>
        <a:off x="1852421" y="368638"/>
        <a:ext cx="516926" cy="258463"/>
      </dsp:txXfrm>
    </dsp:sp>
    <dsp:sp modelId="{D30D1723-9292-4525-8233-9C8AA3DC7E32}">
      <dsp:nvSpPr>
        <dsp:cNvPr id="0" name=""/>
        <dsp:cNvSpPr/>
      </dsp:nvSpPr>
      <dsp:spPr>
        <a:xfrm>
          <a:off x="1981653" y="735656"/>
          <a:ext cx="516926" cy="258463"/>
        </a:xfrm>
        <a:prstGeom prst="rect">
          <a:avLst/>
        </a:prstGeom>
        <a:solidFill>
          <a:schemeClr val="tx1">
            <a:lumMod val="50000"/>
            <a:lumOff val="5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Tapas</a:t>
          </a:r>
          <a:endParaRPr lang="es-ES" sz="600" kern="1200" dirty="0"/>
        </a:p>
      </dsp:txBody>
      <dsp:txXfrm>
        <a:off x="1981653" y="735656"/>
        <a:ext cx="516926" cy="258463"/>
      </dsp:txXfrm>
    </dsp:sp>
    <dsp:sp modelId="{C0D51D1C-A7CD-4231-8F17-8FDA5822A3A2}">
      <dsp:nvSpPr>
        <dsp:cNvPr id="0" name=""/>
        <dsp:cNvSpPr/>
      </dsp:nvSpPr>
      <dsp:spPr>
        <a:xfrm>
          <a:off x="1981653" y="1102674"/>
          <a:ext cx="516926" cy="258463"/>
        </a:xfrm>
        <a:prstGeom prst="rect">
          <a:avLst/>
        </a:prstGeom>
        <a:solidFill>
          <a:schemeClr val="tx1">
            <a:lumMod val="50000"/>
            <a:lumOff val="5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Paella </a:t>
          </a:r>
          <a:endParaRPr lang="es-ES" sz="600" kern="1200" dirty="0"/>
        </a:p>
      </dsp:txBody>
      <dsp:txXfrm>
        <a:off x="1981653" y="1102674"/>
        <a:ext cx="516926" cy="258463"/>
      </dsp:txXfrm>
    </dsp:sp>
    <dsp:sp modelId="{FC7D3154-0EE0-457E-8192-3464EC6E4B70}">
      <dsp:nvSpPr>
        <dsp:cNvPr id="0" name=""/>
        <dsp:cNvSpPr/>
      </dsp:nvSpPr>
      <dsp:spPr>
        <a:xfrm>
          <a:off x="1981653" y="1469692"/>
          <a:ext cx="516926" cy="258463"/>
        </a:xfrm>
        <a:prstGeom prst="rect">
          <a:avLst/>
        </a:prstGeom>
        <a:solidFill>
          <a:schemeClr val="tx1">
            <a:lumMod val="50000"/>
            <a:lumOff val="5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Seafood</a:t>
          </a:r>
          <a:endParaRPr lang="es-ES" sz="600" kern="1200" dirty="0"/>
        </a:p>
      </dsp:txBody>
      <dsp:txXfrm>
        <a:off x="1981653" y="1469692"/>
        <a:ext cx="516926" cy="258463"/>
      </dsp:txXfrm>
    </dsp:sp>
    <dsp:sp modelId="{189FC176-29F0-448A-ABB4-4F4DB2DAA4CB}">
      <dsp:nvSpPr>
        <dsp:cNvPr id="0" name=""/>
        <dsp:cNvSpPr/>
      </dsp:nvSpPr>
      <dsp:spPr>
        <a:xfrm>
          <a:off x="2477902" y="368638"/>
          <a:ext cx="516926" cy="258463"/>
        </a:xfrm>
        <a:prstGeom prst="rect">
          <a:avLst/>
        </a:prstGeom>
        <a:solidFill>
          <a:schemeClr val="accent4">
            <a:lumMod val="5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Dessert venues</a:t>
          </a:r>
          <a:endParaRPr lang="es-ES" sz="600" kern="1200" dirty="0"/>
        </a:p>
      </dsp:txBody>
      <dsp:txXfrm>
        <a:off x="2477902" y="368638"/>
        <a:ext cx="516926" cy="258463"/>
      </dsp:txXfrm>
    </dsp:sp>
    <dsp:sp modelId="{CF70DBDC-2989-4320-AAAC-6E1728387E5F}">
      <dsp:nvSpPr>
        <dsp:cNvPr id="0" name=""/>
        <dsp:cNvSpPr/>
      </dsp:nvSpPr>
      <dsp:spPr>
        <a:xfrm>
          <a:off x="2607134" y="735656"/>
          <a:ext cx="516926" cy="258463"/>
        </a:xfrm>
        <a:prstGeom prst="rect">
          <a:avLst/>
        </a:prstGeom>
        <a:solidFill>
          <a:schemeClr val="accent4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Cupcakes</a:t>
          </a:r>
          <a:endParaRPr lang="es-ES" sz="600" kern="1200" dirty="0"/>
        </a:p>
      </dsp:txBody>
      <dsp:txXfrm>
        <a:off x="2607134" y="735656"/>
        <a:ext cx="516926" cy="258463"/>
      </dsp:txXfrm>
    </dsp:sp>
    <dsp:sp modelId="{491CB9C1-7E23-4838-9929-2C7650A8BE5E}">
      <dsp:nvSpPr>
        <dsp:cNvPr id="0" name=""/>
        <dsp:cNvSpPr/>
      </dsp:nvSpPr>
      <dsp:spPr>
        <a:xfrm>
          <a:off x="2607134" y="1102674"/>
          <a:ext cx="516926" cy="258463"/>
        </a:xfrm>
        <a:prstGeom prst="rect">
          <a:avLst/>
        </a:prstGeom>
        <a:solidFill>
          <a:schemeClr val="accent4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Tea rooms</a:t>
          </a:r>
          <a:endParaRPr lang="es-ES" sz="600" kern="1200" dirty="0"/>
        </a:p>
      </dsp:txBody>
      <dsp:txXfrm>
        <a:off x="2607134" y="1102674"/>
        <a:ext cx="516926" cy="258463"/>
      </dsp:txXfrm>
    </dsp:sp>
    <dsp:sp modelId="{A596081E-3EA5-452B-8540-405E421F975E}">
      <dsp:nvSpPr>
        <dsp:cNvPr id="0" name=""/>
        <dsp:cNvSpPr/>
      </dsp:nvSpPr>
      <dsp:spPr>
        <a:xfrm>
          <a:off x="2607134" y="1469692"/>
          <a:ext cx="516926" cy="258463"/>
        </a:xfrm>
        <a:prstGeom prst="rect">
          <a:avLst/>
        </a:prstGeom>
        <a:solidFill>
          <a:schemeClr val="accent4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Ice cream</a:t>
          </a:r>
          <a:endParaRPr lang="es-ES" sz="600" kern="1200" dirty="0"/>
        </a:p>
      </dsp:txBody>
      <dsp:txXfrm>
        <a:off x="2607134" y="1469692"/>
        <a:ext cx="516926" cy="258463"/>
      </dsp:txXfrm>
    </dsp:sp>
    <dsp:sp modelId="{8AB0B1E7-1E47-4D03-A52C-C1E7F61B6D12}">
      <dsp:nvSpPr>
        <dsp:cNvPr id="0" name=""/>
        <dsp:cNvSpPr/>
      </dsp:nvSpPr>
      <dsp:spPr>
        <a:xfrm>
          <a:off x="3103383" y="368638"/>
          <a:ext cx="516926" cy="258463"/>
        </a:xfrm>
        <a:prstGeom prst="rect">
          <a:avLst/>
        </a:prstGeom>
        <a:solidFill>
          <a:schemeClr val="accent5">
            <a:lumMod val="5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International food</a:t>
          </a:r>
          <a:endParaRPr lang="es-ES" sz="600" kern="1200" dirty="0"/>
        </a:p>
      </dsp:txBody>
      <dsp:txXfrm>
        <a:off x="3103383" y="368638"/>
        <a:ext cx="516926" cy="258463"/>
      </dsp:txXfrm>
    </dsp:sp>
    <dsp:sp modelId="{5CDCA4A4-1260-4A7D-944F-9F284421FCE8}">
      <dsp:nvSpPr>
        <dsp:cNvPr id="0" name=""/>
        <dsp:cNvSpPr/>
      </dsp:nvSpPr>
      <dsp:spPr>
        <a:xfrm>
          <a:off x="3232615" y="735656"/>
          <a:ext cx="516926" cy="258463"/>
        </a:xfrm>
        <a:prstGeom prst="rect">
          <a:avLst/>
        </a:prstGeom>
        <a:solidFill>
          <a:schemeClr val="accent5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Latino</a:t>
          </a:r>
          <a:endParaRPr lang="es-ES" sz="600" kern="1200" dirty="0"/>
        </a:p>
      </dsp:txBody>
      <dsp:txXfrm>
        <a:off x="3232615" y="735656"/>
        <a:ext cx="516926" cy="258463"/>
      </dsp:txXfrm>
    </dsp:sp>
    <dsp:sp modelId="{BC6B6724-E510-4B83-B689-A86B09B49498}">
      <dsp:nvSpPr>
        <dsp:cNvPr id="0" name=""/>
        <dsp:cNvSpPr/>
      </dsp:nvSpPr>
      <dsp:spPr>
        <a:xfrm>
          <a:off x="3232615" y="1102674"/>
          <a:ext cx="516926" cy="258463"/>
        </a:xfrm>
        <a:prstGeom prst="rect">
          <a:avLst/>
        </a:prstGeom>
        <a:solidFill>
          <a:schemeClr val="accent5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Asian</a:t>
          </a:r>
          <a:endParaRPr lang="es-ES" sz="600" kern="1200" dirty="0"/>
        </a:p>
      </dsp:txBody>
      <dsp:txXfrm>
        <a:off x="3232615" y="1102674"/>
        <a:ext cx="516926" cy="258463"/>
      </dsp:txXfrm>
    </dsp:sp>
    <dsp:sp modelId="{9C5B5715-2E8C-49C7-BDD9-073081B65C8F}">
      <dsp:nvSpPr>
        <dsp:cNvPr id="0" name=""/>
        <dsp:cNvSpPr/>
      </dsp:nvSpPr>
      <dsp:spPr>
        <a:xfrm>
          <a:off x="3232615" y="1469692"/>
          <a:ext cx="516926" cy="258463"/>
        </a:xfrm>
        <a:prstGeom prst="rect">
          <a:avLst/>
        </a:prstGeom>
        <a:solidFill>
          <a:schemeClr val="accent5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European</a:t>
          </a:r>
          <a:endParaRPr lang="es-ES" sz="600" kern="1200" dirty="0"/>
        </a:p>
      </dsp:txBody>
      <dsp:txXfrm>
        <a:off x="3232615" y="1469692"/>
        <a:ext cx="516926" cy="258463"/>
      </dsp:txXfrm>
    </dsp:sp>
    <dsp:sp modelId="{A24F8F9F-6025-4EF1-8A2D-891DCCE61728}">
      <dsp:nvSpPr>
        <dsp:cNvPr id="0" name=""/>
        <dsp:cNvSpPr/>
      </dsp:nvSpPr>
      <dsp:spPr>
        <a:xfrm>
          <a:off x="3232615" y="1836710"/>
          <a:ext cx="516926" cy="258463"/>
        </a:xfrm>
        <a:prstGeom prst="rect">
          <a:avLst/>
        </a:prstGeom>
        <a:solidFill>
          <a:schemeClr val="accent5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American</a:t>
          </a:r>
          <a:endParaRPr lang="es-ES" sz="600" kern="1200" dirty="0"/>
        </a:p>
      </dsp:txBody>
      <dsp:txXfrm>
        <a:off x="3232615" y="1836710"/>
        <a:ext cx="516926" cy="258463"/>
      </dsp:txXfrm>
    </dsp:sp>
    <dsp:sp modelId="{B00161CF-06B1-4A98-99EE-9C30252DB036}">
      <dsp:nvSpPr>
        <dsp:cNvPr id="0" name=""/>
        <dsp:cNvSpPr/>
      </dsp:nvSpPr>
      <dsp:spPr>
        <a:xfrm>
          <a:off x="3232615" y="2203728"/>
          <a:ext cx="516926" cy="258463"/>
        </a:xfrm>
        <a:prstGeom prst="rect">
          <a:avLst/>
        </a:prstGeom>
        <a:solidFill>
          <a:schemeClr val="accent5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Middle East</a:t>
          </a:r>
          <a:endParaRPr lang="es-ES" sz="600" kern="1200" dirty="0"/>
        </a:p>
      </dsp:txBody>
      <dsp:txXfrm>
        <a:off x="3232615" y="2203728"/>
        <a:ext cx="516926" cy="258463"/>
      </dsp:txXfrm>
    </dsp:sp>
    <dsp:sp modelId="{B1109F04-FF6B-4FBB-8230-0A47F3F1FA23}">
      <dsp:nvSpPr>
        <dsp:cNvPr id="0" name=""/>
        <dsp:cNvSpPr/>
      </dsp:nvSpPr>
      <dsp:spPr>
        <a:xfrm>
          <a:off x="3232615" y="2570745"/>
          <a:ext cx="516926" cy="258463"/>
        </a:xfrm>
        <a:prstGeom prst="rect">
          <a:avLst/>
        </a:prstGeom>
        <a:solidFill>
          <a:schemeClr val="accent5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African</a:t>
          </a:r>
          <a:endParaRPr lang="es-ES" sz="600" kern="1200" dirty="0"/>
        </a:p>
      </dsp:txBody>
      <dsp:txXfrm>
        <a:off x="3232615" y="2570745"/>
        <a:ext cx="516926" cy="258463"/>
      </dsp:txXfrm>
    </dsp:sp>
    <dsp:sp modelId="{6F12990A-05CB-4012-A3CD-71B1C04DD271}">
      <dsp:nvSpPr>
        <dsp:cNvPr id="0" name=""/>
        <dsp:cNvSpPr/>
      </dsp:nvSpPr>
      <dsp:spPr>
        <a:xfrm>
          <a:off x="3728865" y="368638"/>
          <a:ext cx="516926" cy="258463"/>
        </a:xfrm>
        <a:prstGeom prst="rect">
          <a:avLst/>
        </a:prstGeom>
        <a:solidFill>
          <a:schemeClr val="accent3">
            <a:lumMod val="5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Special venue</a:t>
          </a:r>
          <a:endParaRPr lang="es-ES" sz="600" kern="1200" dirty="0"/>
        </a:p>
      </dsp:txBody>
      <dsp:txXfrm>
        <a:off x="3728865" y="368638"/>
        <a:ext cx="516926" cy="258463"/>
      </dsp:txXfrm>
    </dsp:sp>
    <dsp:sp modelId="{2CF79881-3CA3-4095-87E5-39F96388AB00}">
      <dsp:nvSpPr>
        <dsp:cNvPr id="0" name=""/>
        <dsp:cNvSpPr/>
      </dsp:nvSpPr>
      <dsp:spPr>
        <a:xfrm>
          <a:off x="3858096" y="735656"/>
          <a:ext cx="516926" cy="258463"/>
        </a:xfrm>
        <a:prstGeom prst="rect">
          <a:avLst/>
        </a:prstGeom>
        <a:solidFill>
          <a:schemeClr val="accent4">
            <a:lumMod val="60000"/>
            <a:lumOff val="4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Vegan</a:t>
          </a:r>
          <a:endParaRPr lang="es-ES" sz="600" kern="1200" dirty="0"/>
        </a:p>
      </dsp:txBody>
      <dsp:txXfrm>
        <a:off x="3858096" y="735656"/>
        <a:ext cx="516926" cy="258463"/>
      </dsp:txXfrm>
    </dsp:sp>
    <dsp:sp modelId="{E3FCF92E-0A47-4F0A-B93F-EAFA8029CF11}">
      <dsp:nvSpPr>
        <dsp:cNvPr id="0" name=""/>
        <dsp:cNvSpPr/>
      </dsp:nvSpPr>
      <dsp:spPr>
        <a:xfrm>
          <a:off x="3858096" y="1102674"/>
          <a:ext cx="516926" cy="258463"/>
        </a:xfrm>
        <a:prstGeom prst="rect">
          <a:avLst/>
        </a:prstGeom>
        <a:solidFill>
          <a:schemeClr val="accent4">
            <a:lumMod val="60000"/>
            <a:lumOff val="4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Pet café</a:t>
          </a:r>
          <a:endParaRPr lang="es-ES" sz="600" kern="1200" dirty="0"/>
        </a:p>
      </dsp:txBody>
      <dsp:txXfrm>
        <a:off x="3858096" y="1102674"/>
        <a:ext cx="516926" cy="258463"/>
      </dsp:txXfrm>
    </dsp:sp>
    <dsp:sp modelId="{6DD203C2-3EA5-48A7-ABF4-8681D1106B2D}">
      <dsp:nvSpPr>
        <dsp:cNvPr id="0" name=""/>
        <dsp:cNvSpPr/>
      </dsp:nvSpPr>
      <dsp:spPr>
        <a:xfrm>
          <a:off x="3858096" y="1469692"/>
          <a:ext cx="516926" cy="258463"/>
        </a:xfrm>
        <a:prstGeom prst="rect">
          <a:avLst/>
        </a:prstGeom>
        <a:solidFill>
          <a:schemeClr val="accent4">
            <a:lumMod val="60000"/>
            <a:lumOff val="4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Gay bar</a:t>
          </a:r>
          <a:endParaRPr lang="es-ES" sz="600" kern="1200" dirty="0"/>
        </a:p>
      </dsp:txBody>
      <dsp:txXfrm>
        <a:off x="3858096" y="1469692"/>
        <a:ext cx="516926" cy="258463"/>
      </dsp:txXfrm>
    </dsp:sp>
    <dsp:sp modelId="{7FA73829-21E9-4516-9724-C2B5F4FB503B}">
      <dsp:nvSpPr>
        <dsp:cNvPr id="0" name=""/>
        <dsp:cNvSpPr/>
      </dsp:nvSpPr>
      <dsp:spPr>
        <a:xfrm>
          <a:off x="4354346" y="368638"/>
          <a:ext cx="516926" cy="258463"/>
        </a:xfrm>
        <a:prstGeom prst="rect">
          <a:avLst/>
        </a:prstGeom>
        <a:solidFill>
          <a:schemeClr val="accent6">
            <a:lumMod val="50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Fast food</a:t>
          </a:r>
          <a:endParaRPr lang="es-ES" sz="600" kern="1200" dirty="0"/>
        </a:p>
      </dsp:txBody>
      <dsp:txXfrm>
        <a:off x="4354346" y="368638"/>
        <a:ext cx="516926" cy="258463"/>
      </dsp:txXfrm>
    </dsp:sp>
    <dsp:sp modelId="{D0BFEC6B-D0BF-4E01-973B-76F969181AC7}">
      <dsp:nvSpPr>
        <dsp:cNvPr id="0" name=""/>
        <dsp:cNvSpPr/>
      </dsp:nvSpPr>
      <dsp:spPr>
        <a:xfrm>
          <a:off x="4483577" y="735656"/>
          <a:ext cx="516926" cy="258463"/>
        </a:xfrm>
        <a:prstGeom prst="rect">
          <a:avLst/>
        </a:prstGeom>
        <a:solidFill>
          <a:schemeClr val="accent6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Burger joint</a:t>
          </a:r>
          <a:endParaRPr lang="es-ES" sz="600" kern="1200" dirty="0"/>
        </a:p>
      </dsp:txBody>
      <dsp:txXfrm>
        <a:off x="4483577" y="735656"/>
        <a:ext cx="516926" cy="258463"/>
      </dsp:txXfrm>
    </dsp:sp>
    <dsp:sp modelId="{6B7E8D8E-6E89-493B-BEBF-C60B0BACF027}">
      <dsp:nvSpPr>
        <dsp:cNvPr id="0" name=""/>
        <dsp:cNvSpPr/>
      </dsp:nvSpPr>
      <dsp:spPr>
        <a:xfrm>
          <a:off x="4483577" y="1102674"/>
          <a:ext cx="516926" cy="258463"/>
        </a:xfrm>
        <a:prstGeom prst="rect">
          <a:avLst/>
        </a:prstGeom>
        <a:solidFill>
          <a:schemeClr val="accent6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Fried chicken</a:t>
          </a:r>
          <a:endParaRPr lang="es-ES" sz="600" kern="1200" dirty="0"/>
        </a:p>
      </dsp:txBody>
      <dsp:txXfrm>
        <a:off x="4483577" y="1102674"/>
        <a:ext cx="516926" cy="258463"/>
      </dsp:txXfrm>
    </dsp:sp>
    <dsp:sp modelId="{54918674-40C4-4657-BEF9-81F781BD91E9}">
      <dsp:nvSpPr>
        <dsp:cNvPr id="0" name=""/>
        <dsp:cNvSpPr/>
      </dsp:nvSpPr>
      <dsp:spPr>
        <a:xfrm>
          <a:off x="4483577" y="1469692"/>
          <a:ext cx="516926" cy="258463"/>
        </a:xfrm>
        <a:prstGeom prst="rect">
          <a:avLst/>
        </a:prstGeom>
        <a:solidFill>
          <a:schemeClr val="accent6">
            <a:lumMod val="75000"/>
          </a:schemeClr>
        </a:solidFill>
        <a:ln w="28575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" tIns="3810" rIns="3810" bIns="381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600" kern="1200" dirty="0"/>
            <a:t>Salad place</a:t>
          </a:r>
          <a:endParaRPr lang="es-ES" sz="600" kern="1200" dirty="0"/>
        </a:p>
      </dsp:txBody>
      <dsp:txXfrm>
        <a:off x="4483577" y="1469692"/>
        <a:ext cx="516926" cy="25846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32D6BAB-767E-4E37-B058-00823E535C78}">
      <dsp:nvSpPr>
        <dsp:cNvPr id="0" name=""/>
        <dsp:cNvSpPr/>
      </dsp:nvSpPr>
      <dsp:spPr>
        <a:xfrm>
          <a:off x="1748" y="260700"/>
          <a:ext cx="928947" cy="2016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 dirty="0" err="1"/>
            <a:t>Madrid_latino</a:t>
          </a:r>
          <a:endParaRPr lang="es-ES" sz="700" kern="1200" dirty="0"/>
        </a:p>
      </dsp:txBody>
      <dsp:txXfrm>
        <a:off x="1748" y="260700"/>
        <a:ext cx="928947" cy="201600"/>
      </dsp:txXfrm>
    </dsp:sp>
    <dsp:sp modelId="{FFA0E5BB-82F0-4CB2-8C3F-C124E72856E4}">
      <dsp:nvSpPr>
        <dsp:cNvPr id="0" name=""/>
        <dsp:cNvSpPr/>
      </dsp:nvSpPr>
      <dsp:spPr>
        <a:xfrm>
          <a:off x="1748" y="462300"/>
          <a:ext cx="928947" cy="2766959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Peruvian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Latin</a:t>
          </a:r>
          <a:r>
            <a:rPr lang="es-ES" sz="700" kern="1200" dirty="0"/>
            <a:t> American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Mexican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Argentinian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Cuban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Cajun</a:t>
          </a:r>
          <a:r>
            <a:rPr lang="es-ES" sz="700" kern="1200" dirty="0"/>
            <a:t> / Creole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Burrito Place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Arepa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Salvadoran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Taco Place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South American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Brazilian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ES" sz="700" kern="1200" dirty="0"/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ES" sz="700" kern="1200" dirty="0"/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ES" sz="700" kern="1200" dirty="0"/>
        </a:p>
      </dsp:txBody>
      <dsp:txXfrm>
        <a:off x="1748" y="462300"/>
        <a:ext cx="928947" cy="2766959"/>
      </dsp:txXfrm>
    </dsp:sp>
    <dsp:sp modelId="{F25B5EFC-FDF3-466A-AC38-76C0A3D7ECDC}">
      <dsp:nvSpPr>
        <dsp:cNvPr id="0" name=""/>
        <dsp:cNvSpPr/>
      </dsp:nvSpPr>
      <dsp:spPr>
        <a:xfrm>
          <a:off x="1060748" y="260700"/>
          <a:ext cx="928947" cy="2016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 dirty="0" err="1"/>
            <a:t>Madrid_asian</a:t>
          </a:r>
          <a:endParaRPr lang="es-ES" sz="700" kern="1200" dirty="0"/>
        </a:p>
      </dsp:txBody>
      <dsp:txXfrm>
        <a:off x="1060748" y="260700"/>
        <a:ext cx="928947" cy="201600"/>
      </dsp:txXfrm>
    </dsp:sp>
    <dsp:sp modelId="{5D3D2802-7C07-4C8F-849F-EE199C791F24}">
      <dsp:nvSpPr>
        <dsp:cNvPr id="0" name=""/>
        <dsp:cNvSpPr/>
      </dsp:nvSpPr>
      <dsp:spPr>
        <a:xfrm>
          <a:off x="1060748" y="462300"/>
          <a:ext cx="928947" cy="2766959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Dumpling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Ramen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Sushi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Vietnamese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Thai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Asian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Indian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Japanese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Noodle</a:t>
          </a:r>
          <a:r>
            <a:rPr lang="es-ES" sz="700" kern="1200" dirty="0"/>
            <a:t> House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Chinese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Korean</a:t>
          </a:r>
          <a:r>
            <a:rPr lang="es-ES" sz="700" kern="1200" dirty="0"/>
            <a:t> Restaurant</a:t>
          </a:r>
        </a:p>
      </dsp:txBody>
      <dsp:txXfrm>
        <a:off x="1060748" y="462300"/>
        <a:ext cx="928947" cy="2766959"/>
      </dsp:txXfrm>
    </dsp:sp>
    <dsp:sp modelId="{F094D8E1-7026-4ECC-B3A7-756C375D827E}">
      <dsp:nvSpPr>
        <dsp:cNvPr id="0" name=""/>
        <dsp:cNvSpPr/>
      </dsp:nvSpPr>
      <dsp:spPr>
        <a:xfrm>
          <a:off x="2119748" y="260700"/>
          <a:ext cx="928947" cy="2016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 dirty="0" err="1"/>
            <a:t>madrid_European</a:t>
          </a:r>
          <a:endParaRPr lang="es-ES" sz="700" kern="1200" dirty="0"/>
        </a:p>
      </dsp:txBody>
      <dsp:txXfrm>
        <a:off x="2119748" y="260700"/>
        <a:ext cx="928947" cy="201600"/>
      </dsp:txXfrm>
    </dsp:sp>
    <dsp:sp modelId="{335EE9C6-90DA-45D5-9204-C9529F10A352}">
      <dsp:nvSpPr>
        <dsp:cNvPr id="0" name=""/>
        <dsp:cNvSpPr/>
      </dsp:nvSpPr>
      <dsp:spPr>
        <a:xfrm>
          <a:off x="2119748" y="462300"/>
          <a:ext cx="928947" cy="2766959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French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Mediterranean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Italian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Creperie</a:t>
          </a:r>
          <a:endParaRPr lang="es-ES" sz="700" kern="1200" dirty="0"/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Bistro</a:t>
          </a:r>
          <a:endParaRPr lang="es-ES" sz="700" kern="1200" dirty="0"/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Modern </a:t>
          </a:r>
          <a:r>
            <a:rPr lang="es-ES" sz="700" kern="1200" dirty="0" err="1"/>
            <a:t>European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Portuguese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Polish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Greek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Eastern </a:t>
          </a:r>
          <a:r>
            <a:rPr lang="es-ES" sz="700" kern="1200" dirty="0" err="1"/>
            <a:t>European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German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ES" sz="700" kern="1200" dirty="0"/>
        </a:p>
      </dsp:txBody>
      <dsp:txXfrm>
        <a:off x="2119748" y="462300"/>
        <a:ext cx="928947" cy="2766959"/>
      </dsp:txXfrm>
    </dsp:sp>
    <dsp:sp modelId="{1CA6D637-C061-4CCC-8741-EB13BC936965}">
      <dsp:nvSpPr>
        <dsp:cNvPr id="0" name=""/>
        <dsp:cNvSpPr/>
      </dsp:nvSpPr>
      <dsp:spPr>
        <a:xfrm>
          <a:off x="3178748" y="260700"/>
          <a:ext cx="928947" cy="2016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 dirty="0" err="1"/>
            <a:t>Madrid_middleeast</a:t>
          </a:r>
          <a:endParaRPr lang="es-ES" sz="700" kern="1200" dirty="0"/>
        </a:p>
      </dsp:txBody>
      <dsp:txXfrm>
        <a:off x="3178748" y="260700"/>
        <a:ext cx="928947" cy="201600"/>
      </dsp:txXfrm>
    </dsp:sp>
    <dsp:sp modelId="{3E6069AD-10A7-4218-BBB0-6C7DA9A3F94D}">
      <dsp:nvSpPr>
        <dsp:cNvPr id="0" name=""/>
        <dsp:cNvSpPr/>
      </dsp:nvSpPr>
      <dsp:spPr>
        <a:xfrm>
          <a:off x="3178748" y="462300"/>
          <a:ext cx="928947" cy="2766959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Persian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Middle</a:t>
          </a:r>
          <a:r>
            <a:rPr lang="es-ES" sz="700" kern="1200" dirty="0"/>
            <a:t> Eastern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Falafel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Turkish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Lebanese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/>
            <a:t>Kebab Restaurant</a:t>
          </a:r>
        </a:p>
      </dsp:txBody>
      <dsp:txXfrm>
        <a:off x="3178748" y="462300"/>
        <a:ext cx="928947" cy="2766959"/>
      </dsp:txXfrm>
    </dsp:sp>
    <dsp:sp modelId="{EA36B03A-02D6-4C1A-9060-2A7D7D25FBEA}">
      <dsp:nvSpPr>
        <dsp:cNvPr id="0" name=""/>
        <dsp:cNvSpPr/>
      </dsp:nvSpPr>
      <dsp:spPr>
        <a:xfrm>
          <a:off x="4237748" y="260700"/>
          <a:ext cx="928947" cy="2016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 dirty="0" err="1"/>
            <a:t>madrid_American</a:t>
          </a:r>
          <a:endParaRPr lang="es-ES" sz="700" kern="1200" dirty="0"/>
        </a:p>
      </dsp:txBody>
      <dsp:txXfrm>
        <a:off x="4237748" y="260700"/>
        <a:ext cx="928947" cy="201600"/>
      </dsp:txXfrm>
    </dsp:sp>
    <dsp:sp modelId="{8376B2D0-0908-421F-BC59-EC3CE368B56F}">
      <dsp:nvSpPr>
        <dsp:cNvPr id="0" name=""/>
        <dsp:cNvSpPr/>
      </dsp:nvSpPr>
      <dsp:spPr>
        <a:xfrm>
          <a:off x="4237748" y="462300"/>
          <a:ext cx="928947" cy="2766959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Hawaiian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/>
            <a:t>American </a:t>
          </a:r>
          <a:r>
            <a:rPr lang="es-ES" sz="700" kern="1200" dirty="0"/>
            <a:t>Restaurant</a:t>
          </a:r>
        </a:p>
      </dsp:txBody>
      <dsp:txXfrm>
        <a:off x="4237748" y="462300"/>
        <a:ext cx="928947" cy="2766959"/>
      </dsp:txXfrm>
    </dsp:sp>
    <dsp:sp modelId="{97889BF9-F78B-4E46-9F1F-F3DEADE43B85}">
      <dsp:nvSpPr>
        <dsp:cNvPr id="0" name=""/>
        <dsp:cNvSpPr/>
      </dsp:nvSpPr>
      <dsp:spPr>
        <a:xfrm>
          <a:off x="5296749" y="260700"/>
          <a:ext cx="928947" cy="201600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9784" tIns="28448" rIns="49784" bIns="28448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 dirty="0" err="1"/>
            <a:t>Madrid_African</a:t>
          </a:r>
          <a:endParaRPr lang="es-ES" sz="700" kern="1200" dirty="0"/>
        </a:p>
      </dsp:txBody>
      <dsp:txXfrm>
        <a:off x="5296749" y="260700"/>
        <a:ext cx="928947" cy="201600"/>
      </dsp:txXfrm>
    </dsp:sp>
    <dsp:sp modelId="{3DF5F0D0-2B98-404D-82AB-E9D55C4339C6}">
      <dsp:nvSpPr>
        <dsp:cNvPr id="0" name=""/>
        <dsp:cNvSpPr/>
      </dsp:nvSpPr>
      <dsp:spPr>
        <a:xfrm>
          <a:off x="5296749" y="462300"/>
          <a:ext cx="928947" cy="2766959"/>
        </a:xfrm>
        <a:prstGeom prst="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28575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7338" tIns="37338" rIns="49784" bIns="56007" numCol="1" spcCol="1270" anchor="t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African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s-ES" sz="700" kern="1200" dirty="0" err="1"/>
            <a:t>Moroccan</a:t>
          </a:r>
          <a:r>
            <a:rPr lang="es-ES" sz="700" kern="1200" dirty="0"/>
            <a:t> Restaurant</a:t>
          </a:r>
        </a:p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ES" sz="700" kern="1200" dirty="0"/>
        </a:p>
      </dsp:txBody>
      <dsp:txXfrm>
        <a:off x="5296749" y="462300"/>
        <a:ext cx="928947" cy="276695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List1">
  <dgm:title val=""/>
  <dgm:desc val=""/>
  <dgm:catLst>
    <dgm:cat type="list" pri="5000"/>
    <dgm:cat type="convert" pri="5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animLvl val="lvl"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w" for="des" forName="parTx"/>
      <dgm:constr type="h" for="des" forName="parTx" op="equ"/>
      <dgm:constr type="w" for="des" forName="desTx"/>
      <dgm:constr type="h" for="des" forName="desTx" op="equ"/>
      <dgm:constr type="primFontSz" for="des" forName="parTx" val="65"/>
      <dgm:constr type="secFontSz" for="des" forName="desTx" refType="primFontSz" refFor="des" refForName="parTx" op="equ"/>
      <dgm:constr type="h" for="des" forName="parTx" refType="primFontSz" refFor="des" refForName="parTx" fact="0.8"/>
      <dgm:constr type="h" for="des" forName="desTx" refType="primFontSz" refFor="des" refForName="parTx" fact="1.22"/>
      <dgm:constr type="w" for="ch" forName="space" refType="w" refFor="ch" refForName="composite" op="equ" fact="0.14"/>
    </dgm:constrLst>
    <dgm:ruleLst>
      <dgm:rule type="w" for="ch" forName="composite" val="0" fact="NaN" max="NaN"/>
      <dgm:rule type="primFontSz" for="des" forName="parTx" val="5" fact="NaN" max="NaN"/>
    </dgm:ruleLst>
    <dgm:forEach name="Name4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onstrLst>
          <dgm:constr type="l" for="ch" forName="parTx"/>
          <dgm:constr type="w" for="ch" forName="parTx" refType="w"/>
          <dgm:constr type="t" for="ch" forName="parTx"/>
          <dgm:constr type="l" for="ch" forName="desTx"/>
          <dgm:constr type="w" for="ch" forName="desTx" refType="w" refFor="ch" refForName="parTx"/>
          <dgm:constr type="t" for="ch" forName="desTx" refType="h" refFor="ch" refForName="parTx"/>
        </dgm:constrLst>
        <dgm:ruleLst>
          <dgm:rule type="h" val="INF" fact="NaN" max="NaN"/>
        </dgm:ruleLst>
        <dgm:layoutNode name="parTx" styleLbl="alignNode1">
          <dgm:varLst>
            <dgm:chMax val="0"/>
            <dgm:chPref val="0"/>
            <dgm:bulletEnabled val="1"/>
          </dgm:varLst>
          <dgm:alg type="tx"/>
          <dgm:shape xmlns:r="http://schemas.openxmlformats.org/officeDocument/2006/relationships" type="rect" r:blip="">
            <dgm:adjLst/>
          </dgm:shape>
          <dgm:presOf axis="self" ptType="node"/>
          <dgm:constrLst>
            <dgm:constr type="h" refType="w" op="lte" fact="0.4"/>
            <dgm:constr type="h"/>
            <dgm:constr type="tMarg" refType="primFontSz" fact="0.32"/>
            <dgm:constr type="bMarg" refType="primFontSz" fact="0.32"/>
          </dgm:constrLst>
          <dgm:ruleLst>
            <dgm:rule type="h" val="INF" fact="NaN" max="NaN"/>
          </dgm:ruleLst>
        </dgm:layoutNode>
        <dgm:layoutNode name="desTx" styleLbl="alignAccFollowNode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ect" r:blip="">
            <dgm:adjLst/>
          </dgm:shape>
          <dgm:presOf axis="des" ptType="node"/>
          <dgm:constrLst>
            <dgm:constr type="secFontSz" val="65"/>
            <dgm:constr type="primFontSz" refType="secFontSz"/>
            <dgm:constr type="h"/>
            <dgm:constr type="lMarg" refType="primFontSz" fact="0.42"/>
            <dgm:constr type="tMarg" refType="primFontSz" fact="0.42"/>
            <dgm:constr type="bMarg" refType="primFontSz" fact="0.63"/>
          </dgm:constrLst>
          <dgm:ruleLst>
            <dgm:rule type="h" val="INF" fact="NaN" max="NaN"/>
          </dgm:ruleLst>
        </dgm:layoutNode>
      </dgm:layoutNode>
      <dgm:forEach name="Name5" axis="followSib" ptType="sibTrans" cnt="1">
        <dgm:layoutNode name="space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6287107DA2443A496871BAA4EFDB6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6FB1-A9FC-467D-9087-188819CA63E2}"/>
      </w:docPartPr>
      <w:docPartBody>
        <w:p w:rsidR="00000000" w:rsidRDefault="00B02612">
          <w:pPr>
            <w:pStyle w:val="66287107DA2443A496871BAA4EFDB600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[Escriba el título del documento]</w:t>
          </w:r>
        </w:p>
      </w:docPartBody>
    </w:docPart>
    <w:docPart>
      <w:docPartPr>
        <w:name w:val="211E67B8F77847BB978285DF8D5D20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9C2B25-F73E-4A90-8D2B-C7E0B55E54A3}"/>
      </w:docPartPr>
      <w:docPartBody>
        <w:p w:rsidR="00000000" w:rsidRDefault="00B02612">
          <w:pPr>
            <w:pStyle w:val="211E67B8F77847BB978285DF8D5D20CB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[Escriba el subtítulo del documento]</w:t>
          </w:r>
        </w:p>
      </w:docPartBody>
    </w:docPart>
    <w:docPart>
      <w:docPartPr>
        <w:name w:val="FF0B3E6CE0B542DB8FEDAF65FD6471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9E95D59-B0D7-4E6C-B7C5-536396CAB014}"/>
      </w:docPartPr>
      <w:docPartBody>
        <w:p w:rsidR="00000000" w:rsidRDefault="00B02612">
          <w:pPr>
            <w:pStyle w:val="FF0B3E6CE0B542DB8FEDAF65FD647121"/>
          </w:pPr>
          <w:r>
            <w:t>[Escriba aquí una descripción breve del documento. Normalmente, una descripción breve es un resumen corto del contenido del documento. Escriba aqu</w:t>
          </w:r>
          <w:r>
            <w:t>í una descripción breve del documento. Normalmente, una descripción breve es un resumen corto del contenido del documento.]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612"/>
    <w:rsid w:val="00B02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i/>
      <w:color w:val="4472C4" w:themeColor="accent1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Cs/>
      <w:color w:val="44546A" w:themeColor="text2"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60" w:after="0" w:line="240" w:lineRule="auto"/>
      <w:outlineLvl w:val="2"/>
    </w:pPr>
    <w:rPr>
      <w:rFonts w:eastAsiaTheme="majorEastAsia" w:cstheme="majorBidi"/>
      <w:b/>
      <w:bCs/>
      <w:caps/>
      <w:color w:val="44546A" w:themeColor="tex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66287107DA2443A496871BAA4EFDB600">
    <w:name w:val="66287107DA2443A496871BAA4EFDB600"/>
  </w:style>
  <w:style w:type="paragraph" w:customStyle="1" w:styleId="211E67B8F77847BB978285DF8D5D20CB">
    <w:name w:val="211E67B8F77847BB978285DF8D5D20CB"/>
  </w:style>
  <w:style w:type="paragraph" w:customStyle="1" w:styleId="FF0B3E6CE0B542DB8FEDAF65FD647121">
    <w:name w:val="FF0B3E6CE0B542DB8FEDAF65FD647121"/>
  </w:style>
  <w:style w:type="character" w:customStyle="1" w:styleId="Ttulo1Car">
    <w:name w:val="Título 1 Car"/>
    <w:basedOn w:val="Fuentedeprrafopredeter"/>
    <w:link w:val="Ttulo1"/>
    <w:uiPriority w:val="9"/>
    <w:rPr>
      <w:rFonts w:asciiTheme="majorHAnsi" w:eastAsiaTheme="majorEastAsia" w:hAnsiTheme="majorHAnsi" w:cstheme="majorBidi"/>
      <w:bCs/>
      <w:i/>
      <w:color w:val="4472C4" w:themeColor="accent1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Pr>
      <w:rFonts w:asciiTheme="majorHAnsi" w:eastAsiaTheme="majorEastAsia" w:hAnsiTheme="majorHAnsi" w:cstheme="majorBidi"/>
      <w:bCs/>
      <w:color w:val="44546A" w:themeColor="text2"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rPr>
      <w:rFonts w:eastAsiaTheme="majorEastAsia" w:cstheme="majorBidi"/>
      <w:b/>
      <w:bCs/>
      <w:caps/>
      <w:color w:val="44546A" w:themeColor="text2"/>
    </w:rPr>
  </w:style>
  <w:style w:type="paragraph" w:customStyle="1" w:styleId="FDFFB2B76CCF42558E7926AC4E0C77A2">
    <w:name w:val="FDFFB2B76CCF42558E7926AC4E0C77A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jpeg"/></Relationships>
</file>

<file path=word/theme/theme1.xml><?xml version="1.0" encoding="utf-8"?>
<a:theme xmlns:a="http://schemas.openxmlformats.org/drawingml/2006/main" name="Executive">
  <a:themeElements>
    <a:clrScheme name="Executive">
      <a:dk1>
        <a:sysClr val="windowText" lastClr="000000"/>
      </a:dk1>
      <a:lt1>
        <a:sysClr val="window" lastClr="FFFFFF"/>
      </a:lt1>
      <a:dk2>
        <a:srgbClr val="2F5897"/>
      </a:dk2>
      <a:lt2>
        <a:srgbClr val="E4E9EF"/>
      </a:lt2>
      <a:accent1>
        <a:srgbClr val="6076B4"/>
      </a:accent1>
      <a:accent2>
        <a:srgbClr val="9C5252"/>
      </a:accent2>
      <a:accent3>
        <a:srgbClr val="E68422"/>
      </a:accent3>
      <a:accent4>
        <a:srgbClr val="846648"/>
      </a:accent4>
      <a:accent5>
        <a:srgbClr val="63891F"/>
      </a:accent5>
      <a:accent6>
        <a:srgbClr val="758085"/>
      </a:accent6>
      <a:hlink>
        <a:srgbClr val="3399FF"/>
      </a:hlink>
      <a:folHlink>
        <a:srgbClr val="B2B2B2"/>
      </a:folHlink>
    </a:clrScheme>
    <a:fontScheme name="Executive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Executiv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50000">
              <a:schemeClr val="phClr">
                <a:tint val="80000"/>
                <a:satMod val="250000"/>
              </a:schemeClr>
            </a:gs>
            <a:gs pos="76000">
              <a:schemeClr val="phClr">
                <a:tint val="90000"/>
                <a:shade val="90000"/>
                <a:satMod val="200000"/>
              </a:schemeClr>
            </a:gs>
            <a:gs pos="92000">
              <a:schemeClr val="phClr">
                <a:tint val="90000"/>
                <a:shade val="70000"/>
                <a:satMod val="250000"/>
              </a:schemeClr>
            </a:gs>
          </a:gsLst>
          <a:path path="circle">
            <a:fillToRect l="50000" t="50000" r="50000" b="50000"/>
          </a:path>
        </a:gradFill>
        <a:blipFill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outs:outSpaceData xmlns:outs="http://schemas.microsoft.com/office/2009/outspace/metadata">
  <outs:relatedDates/>
  <outs:relatedDocuments/>
  <outs:relatedPeople/>
  <propertyMetadataList xmlns="http://schemas.microsoft.com/office/2009/outspace/metadata"/>
  <outs:corruptMetadataWasLost/>
</outs:outSpaceData>
</file>

<file path=customXml/item3.xml><?xml version="1.0" encoding="utf-8"?>
<CoverPageProperties xmlns="http://schemas.microsoft.com/office/2006/coverPageProps">
  <PublishDate/>
  <Abstract>Usage of data to analyze a new venue location in the city of Madrid</Abstract>
  <CompanyAddress/>
  <CompanyPhone/>
  <CompanyFax/>
  <CompanyEmail/>
</CoverPageProperties>
</file>

<file path=customXml/item4.xml><?xml version="1.0" encoding="utf-8"?>
<b:Sources xmlns:b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81B9BD-D67D-44B8-A819-9C5CEECAF58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AA9BBAF-2A1F-4D95-901E-4FFB9D2C6CBC}">
  <ds:schemaRefs>
    <ds:schemaRef ds:uri="http://schemas.microsoft.com/office/2009/outspace/metadata"/>
  </ds:schemaRefs>
</ds:datastoreItem>
</file>

<file path=customXml/itemProps3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4.xml><?xml version="1.0" encoding="utf-8"?>
<ds:datastoreItem xmlns:ds="http://schemas.openxmlformats.org/officeDocument/2006/customXml" ds:itemID="{D25D2B75-1F82-4D49-AC52-44E6878C5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(diseño ejecutivo)</Template>
  <TotalTime>21</TotalTime>
  <Pages>10</Pages>
  <Words>542</Words>
  <Characters>2982</Characters>
  <Application>Microsoft Office Word</Application>
  <DocSecurity>0</DocSecurity>
  <Lines>24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Science final project</dc:title>
  <dc:subject>Priteesh Hanumante</dc:subject>
  <dc:creator>Priteesh</dc:creator>
  <cp:keywords/>
  <cp:lastModifiedBy>Priteesh Hanumante</cp:lastModifiedBy>
  <cp:revision>3</cp:revision>
  <dcterms:created xsi:type="dcterms:W3CDTF">2019-05-23T10:51:00Z</dcterms:created>
  <dcterms:modified xsi:type="dcterms:W3CDTF">2019-05-23T11:12:00Z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TC017730589991</vt:lpwstr>
  </property>
</Properties>
</file>